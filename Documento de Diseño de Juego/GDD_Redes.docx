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3013866"/>
        <w:docPartObj>
          <w:docPartGallery w:val="Cover Pages"/>
          <w:docPartUnique/>
        </w:docPartObj>
      </w:sdtPr>
      <w:sdtContent>
        <w:p w14:paraId="71E5C870" w14:textId="77777777" w:rsidR="00420087" w:rsidRDefault="00420087">
          <w:r>
            <w:rPr>
              <w:noProof/>
              <w:lang w:eastAsia="es-ES"/>
            </w:rPr>
            <mc:AlternateContent>
              <mc:Choice Requires="wps">
                <w:drawing>
                  <wp:anchor distT="0" distB="0" distL="114300" distR="114300" simplePos="0" relativeHeight="251659264" behindDoc="0" locked="0" layoutInCell="1" allowOverlap="1" wp14:anchorId="3F96CD4D" wp14:editId="174ED1F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463E4C9A" w14:textId="318F4CE9" w:rsidR="006B7669" w:rsidRDefault="006B7669">
                                    <w:pPr>
                                      <w:pStyle w:val="Ttulo"/>
                                      <w:jc w:val="right"/>
                                      <w:rPr>
                                        <w:caps/>
                                        <w:color w:val="FFFFFF" w:themeColor="background1"/>
                                        <w:sz w:val="80"/>
                                        <w:szCs w:val="80"/>
                                      </w:rPr>
                                    </w:pPr>
                                    <w:r>
                                      <w:rPr>
                                        <w:caps/>
                                        <w:color w:val="FFFFFF" w:themeColor="background1"/>
                                        <w:sz w:val="80"/>
                                        <w:szCs w:val="80"/>
                                      </w:rPr>
                                      <w:t>INFEROX</w:t>
                                    </w:r>
                                  </w:p>
                                </w:sdtContent>
                              </w:sdt>
                              <w:p w14:paraId="5F0D7FAB" w14:textId="77777777" w:rsidR="006B7669" w:rsidRDefault="006B7669">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23E7A727" w14:textId="7DC408C9" w:rsidR="006B7669" w:rsidRDefault="006B7669">
                                    <w:pPr>
                                      <w:spacing w:before="240"/>
                                      <w:ind w:left="1008"/>
                                      <w:jc w:val="right"/>
                                      <w:rPr>
                                        <w:color w:val="FFFFFF" w:themeColor="background1"/>
                                      </w:rPr>
                                    </w:pPr>
                                    <w:r>
                                      <w:rPr>
                                        <w:color w:val="FFFFFF" w:themeColor="background1"/>
                                        <w:sz w:val="21"/>
                                        <w:szCs w:val="21"/>
                                      </w:rPr>
                                      <w:t>Conceptos y base del diseño de juego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F96CD4D"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f07f09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463E4C9A" w14:textId="318F4CE9" w:rsidR="006B7669" w:rsidRDefault="006B7669">
                              <w:pPr>
                                <w:pStyle w:val="Ttulo"/>
                                <w:jc w:val="right"/>
                                <w:rPr>
                                  <w:caps/>
                                  <w:color w:val="FFFFFF" w:themeColor="background1"/>
                                  <w:sz w:val="80"/>
                                  <w:szCs w:val="80"/>
                                </w:rPr>
                              </w:pPr>
                              <w:r>
                                <w:rPr>
                                  <w:caps/>
                                  <w:color w:val="FFFFFF" w:themeColor="background1"/>
                                  <w:sz w:val="80"/>
                                  <w:szCs w:val="80"/>
                                </w:rPr>
                                <w:t>INFEROX</w:t>
                              </w:r>
                            </w:p>
                          </w:sdtContent>
                        </w:sdt>
                        <w:p w14:paraId="5F0D7FAB" w14:textId="77777777" w:rsidR="006B7669" w:rsidRDefault="006B7669">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23E7A727" w14:textId="7DC408C9" w:rsidR="006B7669" w:rsidRDefault="006B7669">
                              <w:pPr>
                                <w:spacing w:before="240"/>
                                <w:ind w:left="1008"/>
                                <w:jc w:val="right"/>
                                <w:rPr>
                                  <w:color w:val="FFFFFF" w:themeColor="background1"/>
                                </w:rPr>
                              </w:pPr>
                              <w:r>
                                <w:rPr>
                                  <w:color w:val="FFFFFF" w:themeColor="background1"/>
                                  <w:sz w:val="21"/>
                                  <w:szCs w:val="21"/>
                                </w:rPr>
                                <w:t>Conceptos y base del diseño de juego</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45D91BFD" wp14:editId="3513820B">
                    <wp:simplePos x="0" y="0"/>
                    <mc:AlternateContent>
                      <mc:Choice Requires="wp14">
                        <wp:positionH relativeFrom="page">
                          <wp14:pctPosHOffset>73000</wp14:pctPosHOffset>
                        </wp:positionH>
                      </mc:Choice>
                      <mc:Fallback>
                        <wp:positionH relativeFrom="page">
                          <wp:posOffset>5519420</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482A928" w14:textId="77777777" w:rsidR="006B7669" w:rsidRDefault="006B7669">
                                    <w:pPr>
                                      <w:pStyle w:val="Subttulo"/>
                                      <w:rPr>
                                        <w:rFonts w:cstheme="minorBidi"/>
                                        <w:color w:val="FFFFFF" w:themeColor="background1"/>
                                      </w:rPr>
                                    </w:pPr>
                                    <w:r>
                                      <w:rPr>
                                        <w:rFonts w:cstheme="minorBidi"/>
                                        <w:color w:val="FFFFFF" w:themeColor="background1"/>
                                      </w:rPr>
                                      <w:t>Documento de diseño de juego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5D91BFD"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23232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482A928" w14:textId="77777777" w:rsidR="006B7669" w:rsidRDefault="006B7669">
                              <w:pPr>
                                <w:pStyle w:val="Subttulo"/>
                                <w:rPr>
                                  <w:rFonts w:cstheme="minorBidi"/>
                                  <w:color w:val="FFFFFF" w:themeColor="background1"/>
                                </w:rPr>
                              </w:pPr>
                              <w:r>
                                <w:rPr>
                                  <w:rFonts w:cstheme="minorBidi"/>
                                  <w:color w:val="FFFFFF" w:themeColor="background1"/>
                                </w:rPr>
                                <w:t>Documento de diseño de juego</w:t>
                              </w:r>
                            </w:p>
                          </w:sdtContent>
                        </w:sdt>
                      </w:txbxContent>
                    </v:textbox>
                    <w10:wrap anchorx="page" anchory="page"/>
                  </v:rect>
                </w:pict>
              </mc:Fallback>
            </mc:AlternateContent>
          </w:r>
        </w:p>
        <w:p w14:paraId="17475B50" w14:textId="77777777" w:rsidR="00420087" w:rsidRDefault="00420087"/>
        <w:p w14:paraId="2786D1D3" w14:textId="77777777" w:rsidR="00420087" w:rsidRDefault="00420087">
          <w:pPr>
            <w:rPr>
              <w:rFonts w:asciiTheme="majorHAnsi" w:eastAsiaTheme="majorEastAsia" w:hAnsiTheme="majorHAnsi" w:cstheme="majorBidi"/>
              <w:sz w:val="56"/>
              <w:szCs w:val="56"/>
            </w:rPr>
          </w:pPr>
          <w:r>
            <w:br w:type="page"/>
          </w:r>
        </w:p>
      </w:sdtContent>
    </w:sdt>
    <w:sdt>
      <w:sdtPr>
        <w:rPr>
          <w:rFonts w:asciiTheme="minorHAnsi" w:eastAsiaTheme="minorHAnsi" w:hAnsiTheme="minorHAnsi" w:cstheme="minorBidi"/>
          <w:b w:val="0"/>
          <w:bCs w:val="0"/>
          <w:smallCaps w:val="0"/>
          <w:sz w:val="22"/>
          <w:szCs w:val="22"/>
          <w:lang w:eastAsia="en-US"/>
        </w:rPr>
        <w:id w:val="-679578658"/>
        <w:docPartObj>
          <w:docPartGallery w:val="Table of Contents"/>
          <w:docPartUnique/>
        </w:docPartObj>
      </w:sdtPr>
      <w:sdtEndPr>
        <w:rPr>
          <w:rFonts w:eastAsiaTheme="minorEastAsia"/>
          <w:lang w:eastAsia="ja-JP"/>
        </w:rPr>
      </w:sdtEndPr>
      <w:sdtContent>
        <w:p w14:paraId="7A2C433F" w14:textId="77777777" w:rsidR="00420087" w:rsidRPr="00E96CBA" w:rsidRDefault="00420087" w:rsidP="00420087">
          <w:pPr>
            <w:pStyle w:val="TtuloTDC"/>
            <w:rPr>
              <w:rStyle w:val="Ttulo1Car"/>
              <w:b/>
            </w:rPr>
          </w:pPr>
          <w:r w:rsidRPr="00E96CBA">
            <w:rPr>
              <w:rStyle w:val="Ttulo1Car"/>
              <w:b/>
            </w:rPr>
            <w:t>Contenido</w:t>
          </w:r>
        </w:p>
        <w:p w14:paraId="3CA6B873" w14:textId="43DA99CB" w:rsidR="00B066EE" w:rsidRPr="00B066EE" w:rsidRDefault="00420087">
          <w:pPr>
            <w:pStyle w:val="TDC1"/>
            <w:tabs>
              <w:tab w:val="right" w:leader="dot" w:pos="9017"/>
            </w:tabs>
            <w:rPr>
              <w:rFonts w:eastAsiaTheme="minorEastAsia"/>
              <w:noProof/>
              <w:sz w:val="16"/>
              <w:szCs w:val="16"/>
              <w:lang w:eastAsia="es-ES"/>
            </w:rPr>
          </w:pPr>
          <w:r w:rsidRPr="00B066EE">
            <w:rPr>
              <w:sz w:val="16"/>
              <w:szCs w:val="16"/>
            </w:rPr>
            <w:fldChar w:fldCharType="begin"/>
          </w:r>
          <w:r w:rsidRPr="00B066EE">
            <w:rPr>
              <w:sz w:val="16"/>
              <w:szCs w:val="16"/>
            </w:rPr>
            <w:instrText xml:space="preserve"> TOC \o "1-3" \h \z \u </w:instrText>
          </w:r>
          <w:r w:rsidRPr="00B066EE">
            <w:rPr>
              <w:sz w:val="16"/>
              <w:szCs w:val="16"/>
            </w:rPr>
            <w:fldChar w:fldCharType="separate"/>
          </w:r>
          <w:hyperlink w:anchor="_Toc24747448" w:history="1">
            <w:r w:rsidR="00B066EE" w:rsidRPr="00B066EE">
              <w:rPr>
                <w:rStyle w:val="Hipervnculo"/>
                <w:noProof/>
                <w:sz w:val="16"/>
                <w:szCs w:val="16"/>
              </w:rPr>
              <w:t>Concepto general del juego</w:t>
            </w:r>
            <w:r w:rsidR="00B066EE" w:rsidRPr="00B066EE">
              <w:rPr>
                <w:noProof/>
                <w:webHidden/>
                <w:sz w:val="16"/>
                <w:szCs w:val="16"/>
              </w:rPr>
              <w:tab/>
            </w:r>
            <w:r w:rsidR="00B066EE" w:rsidRPr="00B066EE">
              <w:rPr>
                <w:noProof/>
                <w:webHidden/>
                <w:sz w:val="16"/>
                <w:szCs w:val="16"/>
              </w:rPr>
              <w:fldChar w:fldCharType="begin"/>
            </w:r>
            <w:r w:rsidR="00B066EE" w:rsidRPr="00B066EE">
              <w:rPr>
                <w:noProof/>
                <w:webHidden/>
                <w:sz w:val="16"/>
                <w:szCs w:val="16"/>
              </w:rPr>
              <w:instrText xml:space="preserve"> PAGEREF _Toc24747448 \h </w:instrText>
            </w:r>
            <w:r w:rsidR="00B066EE" w:rsidRPr="00B066EE">
              <w:rPr>
                <w:noProof/>
                <w:webHidden/>
                <w:sz w:val="16"/>
                <w:szCs w:val="16"/>
              </w:rPr>
            </w:r>
            <w:r w:rsidR="00B066EE" w:rsidRPr="00B066EE">
              <w:rPr>
                <w:noProof/>
                <w:webHidden/>
                <w:sz w:val="16"/>
                <w:szCs w:val="16"/>
              </w:rPr>
              <w:fldChar w:fldCharType="separate"/>
            </w:r>
            <w:r w:rsidR="00B066EE">
              <w:rPr>
                <w:noProof/>
                <w:webHidden/>
                <w:sz w:val="16"/>
                <w:szCs w:val="16"/>
              </w:rPr>
              <w:t>3</w:t>
            </w:r>
            <w:r w:rsidR="00B066EE" w:rsidRPr="00B066EE">
              <w:rPr>
                <w:noProof/>
                <w:webHidden/>
                <w:sz w:val="16"/>
                <w:szCs w:val="16"/>
              </w:rPr>
              <w:fldChar w:fldCharType="end"/>
            </w:r>
          </w:hyperlink>
        </w:p>
        <w:p w14:paraId="62FED590" w14:textId="35F2C6B3" w:rsidR="00B066EE" w:rsidRPr="00B066EE" w:rsidRDefault="00B066EE">
          <w:pPr>
            <w:pStyle w:val="TDC2"/>
            <w:tabs>
              <w:tab w:val="right" w:leader="dot" w:pos="9017"/>
            </w:tabs>
            <w:rPr>
              <w:rFonts w:eastAsiaTheme="minorEastAsia"/>
              <w:noProof/>
              <w:sz w:val="16"/>
              <w:szCs w:val="16"/>
              <w:lang w:eastAsia="es-ES"/>
            </w:rPr>
          </w:pPr>
          <w:hyperlink w:anchor="_Toc24747449" w:history="1">
            <w:r w:rsidRPr="00B066EE">
              <w:rPr>
                <w:rStyle w:val="Hipervnculo"/>
                <w:noProof/>
                <w:sz w:val="16"/>
                <w:szCs w:val="16"/>
              </w:rPr>
              <w:t>Título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_Toc24747449 \h </w:instrText>
            </w:r>
            <w:r w:rsidRPr="00B066EE">
              <w:rPr>
                <w:noProof/>
                <w:webHidden/>
                <w:sz w:val="16"/>
                <w:szCs w:val="16"/>
              </w:rPr>
            </w:r>
            <w:r w:rsidRPr="00B066EE">
              <w:rPr>
                <w:noProof/>
                <w:webHidden/>
                <w:sz w:val="16"/>
                <w:szCs w:val="16"/>
              </w:rPr>
              <w:fldChar w:fldCharType="separate"/>
            </w:r>
            <w:r>
              <w:rPr>
                <w:noProof/>
                <w:webHidden/>
                <w:sz w:val="16"/>
                <w:szCs w:val="16"/>
              </w:rPr>
              <w:t>3</w:t>
            </w:r>
            <w:r w:rsidRPr="00B066EE">
              <w:rPr>
                <w:noProof/>
                <w:webHidden/>
                <w:sz w:val="16"/>
                <w:szCs w:val="16"/>
              </w:rPr>
              <w:fldChar w:fldCharType="end"/>
            </w:r>
          </w:hyperlink>
        </w:p>
        <w:p w14:paraId="6553E195" w14:textId="2E5E0326" w:rsidR="00B066EE" w:rsidRPr="00B066EE" w:rsidRDefault="00B066EE">
          <w:pPr>
            <w:pStyle w:val="TDC2"/>
            <w:tabs>
              <w:tab w:val="right" w:leader="dot" w:pos="9017"/>
            </w:tabs>
            <w:rPr>
              <w:rFonts w:eastAsiaTheme="minorEastAsia"/>
              <w:noProof/>
              <w:sz w:val="16"/>
              <w:szCs w:val="16"/>
              <w:lang w:eastAsia="es-ES"/>
            </w:rPr>
          </w:pPr>
          <w:hyperlink w:anchor="_Toc24747450" w:history="1">
            <w:r w:rsidRPr="00B066EE">
              <w:rPr>
                <w:rStyle w:val="Hipervnculo"/>
                <w:noProof/>
                <w:sz w:val="16"/>
                <w:szCs w:val="16"/>
              </w:rPr>
              <w:t>Estudio y desarrolladores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_Toc24747450 \h </w:instrText>
            </w:r>
            <w:r w:rsidRPr="00B066EE">
              <w:rPr>
                <w:noProof/>
                <w:webHidden/>
                <w:sz w:val="16"/>
                <w:szCs w:val="16"/>
              </w:rPr>
            </w:r>
            <w:r w:rsidRPr="00B066EE">
              <w:rPr>
                <w:noProof/>
                <w:webHidden/>
                <w:sz w:val="16"/>
                <w:szCs w:val="16"/>
              </w:rPr>
              <w:fldChar w:fldCharType="separate"/>
            </w:r>
            <w:r>
              <w:rPr>
                <w:noProof/>
                <w:webHidden/>
                <w:sz w:val="16"/>
                <w:szCs w:val="16"/>
              </w:rPr>
              <w:t>3</w:t>
            </w:r>
            <w:r w:rsidRPr="00B066EE">
              <w:rPr>
                <w:noProof/>
                <w:webHidden/>
                <w:sz w:val="16"/>
                <w:szCs w:val="16"/>
              </w:rPr>
              <w:fldChar w:fldCharType="end"/>
            </w:r>
          </w:hyperlink>
        </w:p>
        <w:p w14:paraId="5E01FD06" w14:textId="3CC53A0C" w:rsidR="00B066EE" w:rsidRPr="00B066EE" w:rsidRDefault="00B066EE">
          <w:pPr>
            <w:pStyle w:val="TDC2"/>
            <w:tabs>
              <w:tab w:val="right" w:leader="dot" w:pos="9017"/>
            </w:tabs>
            <w:rPr>
              <w:rFonts w:eastAsiaTheme="minorEastAsia"/>
              <w:noProof/>
              <w:sz w:val="16"/>
              <w:szCs w:val="16"/>
              <w:lang w:eastAsia="es-ES"/>
            </w:rPr>
          </w:pPr>
          <w:hyperlink w:anchor="_Toc24747451" w:history="1">
            <w:r w:rsidRPr="00B066EE">
              <w:rPr>
                <w:rStyle w:val="Hipervnculo"/>
                <w:noProof/>
                <w:sz w:val="16"/>
                <w:szCs w:val="16"/>
              </w:rPr>
              <w:t>Plataforma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_Toc24747451 \h </w:instrText>
            </w:r>
            <w:r w:rsidRPr="00B066EE">
              <w:rPr>
                <w:noProof/>
                <w:webHidden/>
                <w:sz w:val="16"/>
                <w:szCs w:val="16"/>
              </w:rPr>
            </w:r>
            <w:r w:rsidRPr="00B066EE">
              <w:rPr>
                <w:noProof/>
                <w:webHidden/>
                <w:sz w:val="16"/>
                <w:szCs w:val="16"/>
              </w:rPr>
              <w:fldChar w:fldCharType="separate"/>
            </w:r>
            <w:r>
              <w:rPr>
                <w:noProof/>
                <w:webHidden/>
                <w:sz w:val="16"/>
                <w:szCs w:val="16"/>
              </w:rPr>
              <w:t>3</w:t>
            </w:r>
            <w:r w:rsidRPr="00B066EE">
              <w:rPr>
                <w:noProof/>
                <w:webHidden/>
                <w:sz w:val="16"/>
                <w:szCs w:val="16"/>
              </w:rPr>
              <w:fldChar w:fldCharType="end"/>
            </w:r>
          </w:hyperlink>
        </w:p>
        <w:p w14:paraId="0D54BE9A" w14:textId="347DD0C9" w:rsidR="00B066EE" w:rsidRPr="00B066EE" w:rsidRDefault="00B066EE">
          <w:pPr>
            <w:pStyle w:val="TDC2"/>
            <w:tabs>
              <w:tab w:val="right" w:leader="dot" w:pos="9017"/>
            </w:tabs>
            <w:rPr>
              <w:rFonts w:eastAsiaTheme="minorEastAsia"/>
              <w:noProof/>
              <w:sz w:val="16"/>
              <w:szCs w:val="16"/>
              <w:lang w:eastAsia="es-ES"/>
            </w:rPr>
          </w:pPr>
          <w:hyperlink w:anchor="_Toc24747452" w:history="1">
            <w:r w:rsidRPr="00B066EE">
              <w:rPr>
                <w:rStyle w:val="Hipervnculo"/>
                <w:noProof/>
                <w:sz w:val="16"/>
                <w:szCs w:val="16"/>
              </w:rPr>
              <w:t>Sinopsis de jugabilidad y diseño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_Toc24747452 \h </w:instrText>
            </w:r>
            <w:r w:rsidRPr="00B066EE">
              <w:rPr>
                <w:noProof/>
                <w:webHidden/>
                <w:sz w:val="16"/>
                <w:szCs w:val="16"/>
              </w:rPr>
            </w:r>
            <w:r w:rsidRPr="00B066EE">
              <w:rPr>
                <w:noProof/>
                <w:webHidden/>
                <w:sz w:val="16"/>
                <w:szCs w:val="16"/>
              </w:rPr>
              <w:fldChar w:fldCharType="separate"/>
            </w:r>
            <w:r>
              <w:rPr>
                <w:noProof/>
                <w:webHidden/>
                <w:sz w:val="16"/>
                <w:szCs w:val="16"/>
              </w:rPr>
              <w:t>3</w:t>
            </w:r>
            <w:r w:rsidRPr="00B066EE">
              <w:rPr>
                <w:noProof/>
                <w:webHidden/>
                <w:sz w:val="16"/>
                <w:szCs w:val="16"/>
              </w:rPr>
              <w:fldChar w:fldCharType="end"/>
            </w:r>
          </w:hyperlink>
        </w:p>
        <w:p w14:paraId="0720D13F" w14:textId="24C12849" w:rsidR="00B066EE" w:rsidRPr="00B066EE" w:rsidRDefault="00B066EE">
          <w:pPr>
            <w:pStyle w:val="TDC2"/>
            <w:tabs>
              <w:tab w:val="right" w:leader="dot" w:pos="9017"/>
            </w:tabs>
            <w:rPr>
              <w:rFonts w:eastAsiaTheme="minorEastAsia"/>
              <w:noProof/>
              <w:sz w:val="16"/>
              <w:szCs w:val="16"/>
              <w:lang w:eastAsia="es-ES"/>
            </w:rPr>
          </w:pPr>
          <w:hyperlink w:anchor="_Toc24747453" w:history="1">
            <w:r w:rsidRPr="00B066EE">
              <w:rPr>
                <w:rStyle w:val="Hipervnculo"/>
                <w:noProof/>
                <w:sz w:val="16"/>
                <w:szCs w:val="16"/>
              </w:rPr>
              <w:t>Categoría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_Toc24747453 \h </w:instrText>
            </w:r>
            <w:r w:rsidRPr="00B066EE">
              <w:rPr>
                <w:noProof/>
                <w:webHidden/>
                <w:sz w:val="16"/>
                <w:szCs w:val="16"/>
              </w:rPr>
            </w:r>
            <w:r w:rsidRPr="00B066EE">
              <w:rPr>
                <w:noProof/>
                <w:webHidden/>
                <w:sz w:val="16"/>
                <w:szCs w:val="16"/>
              </w:rPr>
              <w:fldChar w:fldCharType="separate"/>
            </w:r>
            <w:r>
              <w:rPr>
                <w:noProof/>
                <w:webHidden/>
                <w:sz w:val="16"/>
                <w:szCs w:val="16"/>
              </w:rPr>
              <w:t>3</w:t>
            </w:r>
            <w:r w:rsidRPr="00B066EE">
              <w:rPr>
                <w:noProof/>
                <w:webHidden/>
                <w:sz w:val="16"/>
                <w:szCs w:val="16"/>
              </w:rPr>
              <w:fldChar w:fldCharType="end"/>
            </w:r>
          </w:hyperlink>
        </w:p>
        <w:p w14:paraId="11081350" w14:textId="44A1567F" w:rsidR="00B066EE" w:rsidRPr="00B066EE" w:rsidRDefault="00B066EE">
          <w:pPr>
            <w:pStyle w:val="TDC2"/>
            <w:tabs>
              <w:tab w:val="right" w:leader="dot" w:pos="9017"/>
            </w:tabs>
            <w:rPr>
              <w:rFonts w:eastAsiaTheme="minorEastAsia"/>
              <w:noProof/>
              <w:sz w:val="16"/>
              <w:szCs w:val="16"/>
              <w:lang w:eastAsia="es-ES"/>
            </w:rPr>
          </w:pPr>
          <w:hyperlink w:anchor="_Toc24747454" w:history="1">
            <w:r w:rsidRPr="00B066EE">
              <w:rPr>
                <w:rStyle w:val="Hipervnculo"/>
                <w:noProof/>
                <w:sz w:val="16"/>
                <w:szCs w:val="16"/>
              </w:rPr>
              <w:t>Mecánica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_Toc24747454 \h </w:instrText>
            </w:r>
            <w:r w:rsidRPr="00B066EE">
              <w:rPr>
                <w:noProof/>
                <w:webHidden/>
                <w:sz w:val="16"/>
                <w:szCs w:val="16"/>
              </w:rPr>
            </w:r>
            <w:r w:rsidRPr="00B066EE">
              <w:rPr>
                <w:noProof/>
                <w:webHidden/>
                <w:sz w:val="16"/>
                <w:szCs w:val="16"/>
              </w:rPr>
              <w:fldChar w:fldCharType="separate"/>
            </w:r>
            <w:r>
              <w:rPr>
                <w:noProof/>
                <w:webHidden/>
                <w:sz w:val="16"/>
                <w:szCs w:val="16"/>
              </w:rPr>
              <w:t>3</w:t>
            </w:r>
            <w:r w:rsidRPr="00B066EE">
              <w:rPr>
                <w:noProof/>
                <w:webHidden/>
                <w:sz w:val="16"/>
                <w:szCs w:val="16"/>
              </w:rPr>
              <w:fldChar w:fldCharType="end"/>
            </w:r>
          </w:hyperlink>
        </w:p>
        <w:p w14:paraId="7DD9AB17" w14:textId="5A7A09F0" w:rsidR="00B066EE" w:rsidRPr="00B066EE" w:rsidRDefault="00B066EE">
          <w:pPr>
            <w:pStyle w:val="TDC2"/>
            <w:tabs>
              <w:tab w:val="right" w:leader="dot" w:pos="9017"/>
            </w:tabs>
            <w:rPr>
              <w:rFonts w:eastAsiaTheme="minorEastAsia"/>
              <w:noProof/>
              <w:sz w:val="16"/>
              <w:szCs w:val="16"/>
              <w:lang w:eastAsia="es-ES"/>
            </w:rPr>
          </w:pPr>
          <w:hyperlink w:anchor="_Toc24747455" w:history="1">
            <w:r w:rsidRPr="00B066EE">
              <w:rPr>
                <w:rStyle w:val="Hipervnculo"/>
                <w:noProof/>
                <w:sz w:val="16"/>
                <w:szCs w:val="16"/>
              </w:rPr>
              <w:t>Tecnología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_Toc24747455 \h </w:instrText>
            </w:r>
            <w:r w:rsidRPr="00B066EE">
              <w:rPr>
                <w:noProof/>
                <w:webHidden/>
                <w:sz w:val="16"/>
                <w:szCs w:val="16"/>
              </w:rPr>
            </w:r>
            <w:r w:rsidRPr="00B066EE">
              <w:rPr>
                <w:noProof/>
                <w:webHidden/>
                <w:sz w:val="16"/>
                <w:szCs w:val="16"/>
              </w:rPr>
              <w:fldChar w:fldCharType="separate"/>
            </w:r>
            <w:r>
              <w:rPr>
                <w:noProof/>
                <w:webHidden/>
                <w:sz w:val="16"/>
                <w:szCs w:val="16"/>
              </w:rPr>
              <w:t>4</w:t>
            </w:r>
            <w:r w:rsidRPr="00B066EE">
              <w:rPr>
                <w:noProof/>
                <w:webHidden/>
                <w:sz w:val="16"/>
                <w:szCs w:val="16"/>
              </w:rPr>
              <w:fldChar w:fldCharType="end"/>
            </w:r>
          </w:hyperlink>
        </w:p>
        <w:p w14:paraId="2285990D" w14:textId="1850ADA9" w:rsidR="00B066EE" w:rsidRPr="00B066EE" w:rsidRDefault="00B066EE">
          <w:pPr>
            <w:pStyle w:val="TDC2"/>
            <w:tabs>
              <w:tab w:val="right" w:leader="dot" w:pos="9017"/>
            </w:tabs>
            <w:rPr>
              <w:rFonts w:eastAsiaTheme="minorEastAsia"/>
              <w:noProof/>
              <w:sz w:val="16"/>
              <w:szCs w:val="16"/>
              <w:lang w:eastAsia="es-ES"/>
            </w:rPr>
          </w:pPr>
          <w:hyperlink w:anchor="_Toc24747456" w:history="1">
            <w:r w:rsidRPr="00B066EE">
              <w:rPr>
                <w:rStyle w:val="Hipervnculo"/>
                <w:noProof/>
                <w:sz w:val="16"/>
                <w:szCs w:val="16"/>
              </w:rPr>
              <w:t>Público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_Toc24747456 \h </w:instrText>
            </w:r>
            <w:r w:rsidRPr="00B066EE">
              <w:rPr>
                <w:noProof/>
                <w:webHidden/>
                <w:sz w:val="16"/>
                <w:szCs w:val="16"/>
              </w:rPr>
            </w:r>
            <w:r w:rsidRPr="00B066EE">
              <w:rPr>
                <w:noProof/>
                <w:webHidden/>
                <w:sz w:val="16"/>
                <w:szCs w:val="16"/>
              </w:rPr>
              <w:fldChar w:fldCharType="separate"/>
            </w:r>
            <w:r>
              <w:rPr>
                <w:noProof/>
                <w:webHidden/>
                <w:sz w:val="16"/>
                <w:szCs w:val="16"/>
              </w:rPr>
              <w:t>4</w:t>
            </w:r>
            <w:r w:rsidRPr="00B066EE">
              <w:rPr>
                <w:noProof/>
                <w:webHidden/>
                <w:sz w:val="16"/>
                <w:szCs w:val="16"/>
              </w:rPr>
              <w:fldChar w:fldCharType="end"/>
            </w:r>
          </w:hyperlink>
        </w:p>
        <w:p w14:paraId="7A4D5FC3" w14:textId="58C4EABB" w:rsidR="00B066EE" w:rsidRPr="00B066EE" w:rsidRDefault="00B066EE">
          <w:pPr>
            <w:pStyle w:val="TDC1"/>
            <w:tabs>
              <w:tab w:val="right" w:leader="dot" w:pos="9017"/>
            </w:tabs>
            <w:rPr>
              <w:rFonts w:eastAsiaTheme="minorEastAsia"/>
              <w:noProof/>
              <w:sz w:val="16"/>
              <w:szCs w:val="16"/>
              <w:lang w:eastAsia="es-ES"/>
            </w:rPr>
          </w:pPr>
          <w:hyperlink w:anchor="_Toc24747457" w:history="1">
            <w:r w:rsidRPr="00B066EE">
              <w:rPr>
                <w:rStyle w:val="Hipervnculo"/>
                <w:noProof/>
                <w:sz w:val="16"/>
                <w:szCs w:val="16"/>
              </w:rPr>
              <w:t>Miembros del equipo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_Toc24747457 \h </w:instrText>
            </w:r>
            <w:r w:rsidRPr="00B066EE">
              <w:rPr>
                <w:noProof/>
                <w:webHidden/>
                <w:sz w:val="16"/>
                <w:szCs w:val="16"/>
              </w:rPr>
            </w:r>
            <w:r w:rsidRPr="00B066EE">
              <w:rPr>
                <w:noProof/>
                <w:webHidden/>
                <w:sz w:val="16"/>
                <w:szCs w:val="16"/>
              </w:rPr>
              <w:fldChar w:fldCharType="separate"/>
            </w:r>
            <w:r>
              <w:rPr>
                <w:noProof/>
                <w:webHidden/>
                <w:sz w:val="16"/>
                <w:szCs w:val="16"/>
              </w:rPr>
              <w:t>5</w:t>
            </w:r>
            <w:r w:rsidRPr="00B066EE">
              <w:rPr>
                <w:noProof/>
                <w:webHidden/>
                <w:sz w:val="16"/>
                <w:szCs w:val="16"/>
              </w:rPr>
              <w:fldChar w:fldCharType="end"/>
            </w:r>
          </w:hyperlink>
        </w:p>
        <w:p w14:paraId="055FA618" w14:textId="36D993CE" w:rsidR="00B066EE" w:rsidRPr="00B066EE" w:rsidRDefault="00B066EE">
          <w:pPr>
            <w:pStyle w:val="TDC1"/>
            <w:tabs>
              <w:tab w:val="right" w:leader="dot" w:pos="9017"/>
            </w:tabs>
            <w:rPr>
              <w:rFonts w:eastAsiaTheme="minorEastAsia"/>
              <w:noProof/>
              <w:sz w:val="16"/>
              <w:szCs w:val="16"/>
              <w:lang w:eastAsia="es-ES"/>
            </w:rPr>
          </w:pPr>
          <w:hyperlink w:anchor="_Toc24747458" w:history="1">
            <w:r w:rsidRPr="00B066EE">
              <w:rPr>
                <w:rStyle w:val="Hipervnculo"/>
                <w:noProof/>
                <w:sz w:val="16"/>
                <w:szCs w:val="16"/>
              </w:rPr>
              <w:t>Historial de versiones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_Toc24747458 \h </w:instrText>
            </w:r>
            <w:r w:rsidRPr="00B066EE">
              <w:rPr>
                <w:noProof/>
                <w:webHidden/>
                <w:sz w:val="16"/>
                <w:szCs w:val="16"/>
              </w:rPr>
            </w:r>
            <w:r w:rsidRPr="00B066EE">
              <w:rPr>
                <w:noProof/>
                <w:webHidden/>
                <w:sz w:val="16"/>
                <w:szCs w:val="16"/>
              </w:rPr>
              <w:fldChar w:fldCharType="separate"/>
            </w:r>
            <w:r>
              <w:rPr>
                <w:noProof/>
                <w:webHidden/>
                <w:sz w:val="16"/>
                <w:szCs w:val="16"/>
              </w:rPr>
              <w:t>6</w:t>
            </w:r>
            <w:r w:rsidRPr="00B066EE">
              <w:rPr>
                <w:noProof/>
                <w:webHidden/>
                <w:sz w:val="16"/>
                <w:szCs w:val="16"/>
              </w:rPr>
              <w:fldChar w:fldCharType="end"/>
            </w:r>
          </w:hyperlink>
        </w:p>
        <w:p w14:paraId="417389B6" w14:textId="5555514C" w:rsidR="00B066EE" w:rsidRPr="00B066EE" w:rsidRDefault="00B066EE">
          <w:pPr>
            <w:pStyle w:val="TDC2"/>
            <w:tabs>
              <w:tab w:val="right" w:leader="dot" w:pos="9017"/>
            </w:tabs>
            <w:rPr>
              <w:rFonts w:eastAsiaTheme="minorEastAsia"/>
              <w:noProof/>
              <w:sz w:val="16"/>
              <w:szCs w:val="16"/>
              <w:lang w:eastAsia="es-ES"/>
            </w:rPr>
          </w:pPr>
          <w:hyperlink w:anchor="_Toc24747459" w:history="1">
            <w:r w:rsidRPr="00B066EE">
              <w:rPr>
                <w:rStyle w:val="Hipervnculo"/>
                <w:noProof/>
                <w:sz w:val="16"/>
                <w:szCs w:val="16"/>
              </w:rPr>
              <w:t>Versión 1.0</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_Toc24747459 \h </w:instrText>
            </w:r>
            <w:r w:rsidRPr="00B066EE">
              <w:rPr>
                <w:noProof/>
                <w:webHidden/>
                <w:sz w:val="16"/>
                <w:szCs w:val="16"/>
              </w:rPr>
            </w:r>
            <w:r w:rsidRPr="00B066EE">
              <w:rPr>
                <w:noProof/>
                <w:webHidden/>
                <w:sz w:val="16"/>
                <w:szCs w:val="16"/>
              </w:rPr>
              <w:fldChar w:fldCharType="separate"/>
            </w:r>
            <w:r>
              <w:rPr>
                <w:noProof/>
                <w:webHidden/>
                <w:sz w:val="16"/>
                <w:szCs w:val="16"/>
              </w:rPr>
              <w:t>6</w:t>
            </w:r>
            <w:r w:rsidRPr="00B066EE">
              <w:rPr>
                <w:noProof/>
                <w:webHidden/>
                <w:sz w:val="16"/>
                <w:szCs w:val="16"/>
              </w:rPr>
              <w:fldChar w:fldCharType="end"/>
            </w:r>
          </w:hyperlink>
        </w:p>
        <w:p w14:paraId="0876DE4B" w14:textId="784DC93D" w:rsidR="00B066EE" w:rsidRPr="00B066EE" w:rsidRDefault="00B066EE">
          <w:pPr>
            <w:pStyle w:val="TDC2"/>
            <w:tabs>
              <w:tab w:val="right" w:leader="dot" w:pos="9017"/>
            </w:tabs>
            <w:rPr>
              <w:rFonts w:eastAsiaTheme="minorEastAsia"/>
              <w:noProof/>
              <w:sz w:val="16"/>
              <w:szCs w:val="16"/>
              <w:lang w:eastAsia="es-ES"/>
            </w:rPr>
          </w:pPr>
          <w:hyperlink w:anchor="_Toc24747460" w:history="1">
            <w:r w:rsidRPr="00B066EE">
              <w:rPr>
                <w:rStyle w:val="Hipervnculo"/>
                <w:noProof/>
                <w:sz w:val="16"/>
                <w:szCs w:val="16"/>
              </w:rPr>
              <w:t>Versión 1.1</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_Toc24747460 \h </w:instrText>
            </w:r>
            <w:r w:rsidRPr="00B066EE">
              <w:rPr>
                <w:noProof/>
                <w:webHidden/>
                <w:sz w:val="16"/>
                <w:szCs w:val="16"/>
              </w:rPr>
            </w:r>
            <w:r w:rsidRPr="00B066EE">
              <w:rPr>
                <w:noProof/>
                <w:webHidden/>
                <w:sz w:val="16"/>
                <w:szCs w:val="16"/>
              </w:rPr>
              <w:fldChar w:fldCharType="separate"/>
            </w:r>
            <w:r>
              <w:rPr>
                <w:noProof/>
                <w:webHidden/>
                <w:sz w:val="16"/>
                <w:szCs w:val="16"/>
              </w:rPr>
              <w:t>6</w:t>
            </w:r>
            <w:r w:rsidRPr="00B066EE">
              <w:rPr>
                <w:noProof/>
                <w:webHidden/>
                <w:sz w:val="16"/>
                <w:szCs w:val="16"/>
              </w:rPr>
              <w:fldChar w:fldCharType="end"/>
            </w:r>
          </w:hyperlink>
        </w:p>
        <w:p w14:paraId="533A882F" w14:textId="13FE71A8" w:rsidR="00B066EE" w:rsidRPr="00B066EE" w:rsidRDefault="00B066EE">
          <w:pPr>
            <w:pStyle w:val="TDC2"/>
            <w:tabs>
              <w:tab w:val="right" w:leader="dot" w:pos="9017"/>
            </w:tabs>
            <w:rPr>
              <w:rFonts w:eastAsiaTheme="minorEastAsia"/>
              <w:noProof/>
              <w:sz w:val="16"/>
              <w:szCs w:val="16"/>
              <w:lang w:eastAsia="es-ES"/>
            </w:rPr>
          </w:pPr>
          <w:hyperlink w:anchor="_Toc24747461" w:history="1">
            <w:r w:rsidRPr="00B066EE">
              <w:rPr>
                <w:rStyle w:val="Hipervnculo"/>
                <w:noProof/>
                <w:sz w:val="16"/>
                <w:szCs w:val="16"/>
              </w:rPr>
              <w:t>Versión 1.2 (Actual)</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_Toc24747461 \h </w:instrText>
            </w:r>
            <w:r w:rsidRPr="00B066EE">
              <w:rPr>
                <w:noProof/>
                <w:webHidden/>
                <w:sz w:val="16"/>
                <w:szCs w:val="16"/>
              </w:rPr>
            </w:r>
            <w:r w:rsidRPr="00B066EE">
              <w:rPr>
                <w:noProof/>
                <w:webHidden/>
                <w:sz w:val="16"/>
                <w:szCs w:val="16"/>
              </w:rPr>
              <w:fldChar w:fldCharType="separate"/>
            </w:r>
            <w:r>
              <w:rPr>
                <w:noProof/>
                <w:webHidden/>
                <w:sz w:val="16"/>
                <w:szCs w:val="16"/>
              </w:rPr>
              <w:t>6</w:t>
            </w:r>
            <w:r w:rsidRPr="00B066EE">
              <w:rPr>
                <w:noProof/>
                <w:webHidden/>
                <w:sz w:val="16"/>
                <w:szCs w:val="16"/>
              </w:rPr>
              <w:fldChar w:fldCharType="end"/>
            </w:r>
          </w:hyperlink>
        </w:p>
        <w:p w14:paraId="078761F9" w14:textId="74AF2ADE" w:rsidR="00B066EE" w:rsidRPr="00B066EE" w:rsidRDefault="00B066EE">
          <w:pPr>
            <w:pStyle w:val="TDC1"/>
            <w:tabs>
              <w:tab w:val="right" w:leader="dot" w:pos="9017"/>
            </w:tabs>
            <w:rPr>
              <w:rFonts w:eastAsiaTheme="minorEastAsia"/>
              <w:noProof/>
              <w:sz w:val="16"/>
              <w:szCs w:val="16"/>
              <w:lang w:eastAsia="es-ES"/>
            </w:rPr>
          </w:pPr>
          <w:hyperlink w:anchor="_Toc24747462" w:history="1">
            <w:r w:rsidRPr="00B066EE">
              <w:rPr>
                <w:rStyle w:val="Hipervnculo"/>
                <w:noProof/>
                <w:sz w:val="16"/>
                <w:szCs w:val="16"/>
              </w:rPr>
              <w:t>Visión general del juego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_Toc24747462 \h </w:instrText>
            </w:r>
            <w:r w:rsidRPr="00B066EE">
              <w:rPr>
                <w:noProof/>
                <w:webHidden/>
                <w:sz w:val="16"/>
                <w:szCs w:val="16"/>
              </w:rPr>
            </w:r>
            <w:r w:rsidRPr="00B066EE">
              <w:rPr>
                <w:noProof/>
                <w:webHidden/>
                <w:sz w:val="16"/>
                <w:szCs w:val="16"/>
              </w:rPr>
              <w:fldChar w:fldCharType="separate"/>
            </w:r>
            <w:r>
              <w:rPr>
                <w:noProof/>
                <w:webHidden/>
                <w:sz w:val="16"/>
                <w:szCs w:val="16"/>
              </w:rPr>
              <w:t>6</w:t>
            </w:r>
            <w:r w:rsidRPr="00B066EE">
              <w:rPr>
                <w:noProof/>
                <w:webHidden/>
                <w:sz w:val="16"/>
                <w:szCs w:val="16"/>
              </w:rPr>
              <w:fldChar w:fldCharType="end"/>
            </w:r>
          </w:hyperlink>
        </w:p>
        <w:p w14:paraId="6FC63A56" w14:textId="1BF4E9AB" w:rsidR="00B066EE" w:rsidRPr="00B066EE" w:rsidRDefault="00B066EE">
          <w:pPr>
            <w:pStyle w:val="TDC1"/>
            <w:tabs>
              <w:tab w:val="right" w:leader="dot" w:pos="9017"/>
            </w:tabs>
            <w:rPr>
              <w:rFonts w:eastAsiaTheme="minorEastAsia"/>
              <w:noProof/>
              <w:sz w:val="16"/>
              <w:szCs w:val="16"/>
              <w:lang w:eastAsia="es-ES"/>
            </w:rPr>
          </w:pPr>
          <w:hyperlink w:anchor="_Toc24747463" w:history="1">
            <w:r w:rsidRPr="00B066EE">
              <w:rPr>
                <w:rStyle w:val="Hipervnculo"/>
                <w:noProof/>
                <w:sz w:val="16"/>
                <w:szCs w:val="16"/>
              </w:rPr>
              <w:t>Mecánica del juego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_Toc24747463 \h </w:instrText>
            </w:r>
            <w:r w:rsidRPr="00B066EE">
              <w:rPr>
                <w:noProof/>
                <w:webHidden/>
                <w:sz w:val="16"/>
                <w:szCs w:val="16"/>
              </w:rPr>
            </w:r>
            <w:r w:rsidRPr="00B066EE">
              <w:rPr>
                <w:noProof/>
                <w:webHidden/>
                <w:sz w:val="16"/>
                <w:szCs w:val="16"/>
              </w:rPr>
              <w:fldChar w:fldCharType="separate"/>
            </w:r>
            <w:r>
              <w:rPr>
                <w:noProof/>
                <w:webHidden/>
                <w:sz w:val="16"/>
                <w:szCs w:val="16"/>
              </w:rPr>
              <w:t>7</w:t>
            </w:r>
            <w:r w:rsidRPr="00B066EE">
              <w:rPr>
                <w:noProof/>
                <w:webHidden/>
                <w:sz w:val="16"/>
                <w:szCs w:val="16"/>
              </w:rPr>
              <w:fldChar w:fldCharType="end"/>
            </w:r>
          </w:hyperlink>
        </w:p>
        <w:p w14:paraId="22B8EDE1" w14:textId="475DA174" w:rsidR="00B066EE" w:rsidRPr="00B066EE" w:rsidRDefault="00B066EE">
          <w:pPr>
            <w:pStyle w:val="TDC2"/>
            <w:tabs>
              <w:tab w:val="right" w:leader="dot" w:pos="9017"/>
            </w:tabs>
            <w:rPr>
              <w:rFonts w:eastAsiaTheme="minorEastAsia"/>
              <w:noProof/>
              <w:sz w:val="16"/>
              <w:szCs w:val="16"/>
              <w:lang w:eastAsia="es-ES"/>
            </w:rPr>
          </w:pPr>
          <w:hyperlink w:anchor="_Toc24747464" w:history="1">
            <w:r w:rsidRPr="00B066EE">
              <w:rPr>
                <w:rStyle w:val="Hipervnculo"/>
                <w:noProof/>
                <w:sz w:val="16"/>
                <w:szCs w:val="16"/>
              </w:rPr>
              <w:t>Flujo de juego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_Toc24747464 \h </w:instrText>
            </w:r>
            <w:r w:rsidRPr="00B066EE">
              <w:rPr>
                <w:noProof/>
                <w:webHidden/>
                <w:sz w:val="16"/>
                <w:szCs w:val="16"/>
              </w:rPr>
            </w:r>
            <w:r w:rsidRPr="00B066EE">
              <w:rPr>
                <w:noProof/>
                <w:webHidden/>
                <w:sz w:val="16"/>
                <w:szCs w:val="16"/>
              </w:rPr>
              <w:fldChar w:fldCharType="separate"/>
            </w:r>
            <w:r>
              <w:rPr>
                <w:noProof/>
                <w:webHidden/>
                <w:sz w:val="16"/>
                <w:szCs w:val="16"/>
              </w:rPr>
              <w:t>7</w:t>
            </w:r>
            <w:r w:rsidRPr="00B066EE">
              <w:rPr>
                <w:noProof/>
                <w:webHidden/>
                <w:sz w:val="16"/>
                <w:szCs w:val="16"/>
              </w:rPr>
              <w:fldChar w:fldCharType="end"/>
            </w:r>
          </w:hyperlink>
        </w:p>
        <w:p w14:paraId="2B8A954D" w14:textId="3B0AF2F1" w:rsidR="00B066EE" w:rsidRPr="00B066EE" w:rsidRDefault="00B066EE">
          <w:pPr>
            <w:pStyle w:val="TDC2"/>
            <w:tabs>
              <w:tab w:val="right" w:leader="dot" w:pos="9017"/>
            </w:tabs>
            <w:rPr>
              <w:rFonts w:eastAsiaTheme="minorEastAsia"/>
              <w:noProof/>
              <w:sz w:val="16"/>
              <w:szCs w:val="16"/>
              <w:lang w:eastAsia="es-ES"/>
            </w:rPr>
          </w:pPr>
          <w:hyperlink w:anchor="_Toc24747465" w:history="1">
            <w:r w:rsidRPr="00B066EE">
              <w:rPr>
                <w:rStyle w:val="Hipervnculo"/>
                <w:noProof/>
                <w:sz w:val="16"/>
                <w:szCs w:val="16"/>
              </w:rPr>
              <w:t>Diagrama de flujo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_Toc24747465 \h </w:instrText>
            </w:r>
            <w:r w:rsidRPr="00B066EE">
              <w:rPr>
                <w:noProof/>
                <w:webHidden/>
                <w:sz w:val="16"/>
                <w:szCs w:val="16"/>
              </w:rPr>
            </w:r>
            <w:r w:rsidRPr="00B066EE">
              <w:rPr>
                <w:noProof/>
                <w:webHidden/>
                <w:sz w:val="16"/>
                <w:szCs w:val="16"/>
              </w:rPr>
              <w:fldChar w:fldCharType="separate"/>
            </w:r>
            <w:r>
              <w:rPr>
                <w:noProof/>
                <w:webHidden/>
                <w:sz w:val="16"/>
                <w:szCs w:val="16"/>
              </w:rPr>
              <w:t>9</w:t>
            </w:r>
            <w:r w:rsidRPr="00B066EE">
              <w:rPr>
                <w:noProof/>
                <w:webHidden/>
                <w:sz w:val="16"/>
                <w:szCs w:val="16"/>
              </w:rPr>
              <w:fldChar w:fldCharType="end"/>
            </w:r>
          </w:hyperlink>
        </w:p>
        <w:p w14:paraId="7E8E662A" w14:textId="3BA12FBB" w:rsidR="00B066EE" w:rsidRPr="00B066EE" w:rsidRDefault="00B066EE">
          <w:pPr>
            <w:pStyle w:val="TDC2"/>
            <w:tabs>
              <w:tab w:val="right" w:leader="dot" w:pos="9017"/>
            </w:tabs>
            <w:rPr>
              <w:rFonts w:eastAsiaTheme="minorEastAsia"/>
              <w:noProof/>
              <w:sz w:val="16"/>
              <w:szCs w:val="16"/>
              <w:lang w:eastAsia="es-ES"/>
            </w:rPr>
          </w:pPr>
          <w:hyperlink w:anchor="_Toc24747466" w:history="1">
            <w:r w:rsidRPr="00B066EE">
              <w:rPr>
                <w:rStyle w:val="Hipervnculo"/>
                <w:noProof/>
                <w:sz w:val="16"/>
                <w:szCs w:val="16"/>
              </w:rPr>
              <w:t>Cámara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_Toc24747466 \h </w:instrText>
            </w:r>
            <w:r w:rsidRPr="00B066EE">
              <w:rPr>
                <w:noProof/>
                <w:webHidden/>
                <w:sz w:val="16"/>
                <w:szCs w:val="16"/>
              </w:rPr>
            </w:r>
            <w:r w:rsidRPr="00B066EE">
              <w:rPr>
                <w:noProof/>
                <w:webHidden/>
                <w:sz w:val="16"/>
                <w:szCs w:val="16"/>
              </w:rPr>
              <w:fldChar w:fldCharType="separate"/>
            </w:r>
            <w:r>
              <w:rPr>
                <w:noProof/>
                <w:webHidden/>
                <w:sz w:val="16"/>
                <w:szCs w:val="16"/>
              </w:rPr>
              <w:t>9</w:t>
            </w:r>
            <w:r w:rsidRPr="00B066EE">
              <w:rPr>
                <w:noProof/>
                <w:webHidden/>
                <w:sz w:val="16"/>
                <w:szCs w:val="16"/>
              </w:rPr>
              <w:fldChar w:fldCharType="end"/>
            </w:r>
          </w:hyperlink>
        </w:p>
        <w:p w14:paraId="37F24621" w14:textId="6978C8F7" w:rsidR="00B066EE" w:rsidRPr="00B066EE" w:rsidRDefault="00B066EE">
          <w:pPr>
            <w:pStyle w:val="TDC2"/>
            <w:tabs>
              <w:tab w:val="right" w:leader="dot" w:pos="9017"/>
            </w:tabs>
            <w:rPr>
              <w:rFonts w:eastAsiaTheme="minorEastAsia"/>
              <w:noProof/>
              <w:sz w:val="16"/>
              <w:szCs w:val="16"/>
              <w:lang w:eastAsia="es-ES"/>
            </w:rPr>
          </w:pPr>
          <w:hyperlink w:anchor="_Toc24747467" w:history="1">
            <w:r w:rsidRPr="00B066EE">
              <w:rPr>
                <w:rStyle w:val="Hipervnculo"/>
                <w:noProof/>
                <w:sz w:val="16"/>
                <w:szCs w:val="16"/>
              </w:rPr>
              <w:t>Controles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_Toc24747467 \h </w:instrText>
            </w:r>
            <w:r w:rsidRPr="00B066EE">
              <w:rPr>
                <w:noProof/>
                <w:webHidden/>
                <w:sz w:val="16"/>
                <w:szCs w:val="16"/>
              </w:rPr>
            </w:r>
            <w:r w:rsidRPr="00B066EE">
              <w:rPr>
                <w:noProof/>
                <w:webHidden/>
                <w:sz w:val="16"/>
                <w:szCs w:val="16"/>
              </w:rPr>
              <w:fldChar w:fldCharType="separate"/>
            </w:r>
            <w:r>
              <w:rPr>
                <w:noProof/>
                <w:webHidden/>
                <w:sz w:val="16"/>
                <w:szCs w:val="16"/>
              </w:rPr>
              <w:t>9</w:t>
            </w:r>
            <w:r w:rsidRPr="00B066EE">
              <w:rPr>
                <w:noProof/>
                <w:webHidden/>
                <w:sz w:val="16"/>
                <w:szCs w:val="16"/>
              </w:rPr>
              <w:fldChar w:fldCharType="end"/>
            </w:r>
          </w:hyperlink>
        </w:p>
        <w:p w14:paraId="647936FA" w14:textId="1A95D528" w:rsidR="00B066EE" w:rsidRPr="00B066EE" w:rsidRDefault="00B066EE">
          <w:pPr>
            <w:pStyle w:val="TDC2"/>
            <w:tabs>
              <w:tab w:val="right" w:leader="dot" w:pos="9017"/>
            </w:tabs>
            <w:rPr>
              <w:rFonts w:eastAsiaTheme="minorEastAsia"/>
              <w:noProof/>
              <w:sz w:val="16"/>
              <w:szCs w:val="16"/>
              <w:lang w:eastAsia="es-ES"/>
            </w:rPr>
          </w:pPr>
          <w:hyperlink w:anchor="_Toc24747468" w:history="1">
            <w:r w:rsidRPr="00B066EE">
              <w:rPr>
                <w:rStyle w:val="Hipervnculo"/>
                <w:noProof/>
                <w:sz w:val="16"/>
                <w:szCs w:val="16"/>
              </w:rPr>
              <w:t>Puntuación</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_Toc24747468 \h </w:instrText>
            </w:r>
            <w:r w:rsidRPr="00B066EE">
              <w:rPr>
                <w:noProof/>
                <w:webHidden/>
                <w:sz w:val="16"/>
                <w:szCs w:val="16"/>
              </w:rPr>
            </w:r>
            <w:r w:rsidRPr="00B066EE">
              <w:rPr>
                <w:noProof/>
                <w:webHidden/>
                <w:sz w:val="16"/>
                <w:szCs w:val="16"/>
              </w:rPr>
              <w:fldChar w:fldCharType="separate"/>
            </w:r>
            <w:r>
              <w:rPr>
                <w:noProof/>
                <w:webHidden/>
                <w:sz w:val="16"/>
                <w:szCs w:val="16"/>
              </w:rPr>
              <w:t>10</w:t>
            </w:r>
            <w:r w:rsidRPr="00B066EE">
              <w:rPr>
                <w:noProof/>
                <w:webHidden/>
                <w:sz w:val="16"/>
                <w:szCs w:val="16"/>
              </w:rPr>
              <w:fldChar w:fldCharType="end"/>
            </w:r>
          </w:hyperlink>
        </w:p>
        <w:p w14:paraId="193F109B" w14:textId="21FAB073" w:rsidR="00B066EE" w:rsidRPr="00B066EE" w:rsidRDefault="00B066EE">
          <w:pPr>
            <w:pStyle w:val="TDC2"/>
            <w:tabs>
              <w:tab w:val="right" w:leader="dot" w:pos="9017"/>
            </w:tabs>
            <w:rPr>
              <w:rFonts w:eastAsiaTheme="minorEastAsia"/>
              <w:noProof/>
              <w:sz w:val="16"/>
              <w:szCs w:val="16"/>
              <w:lang w:eastAsia="es-ES"/>
            </w:rPr>
          </w:pPr>
          <w:hyperlink w:anchor="_Toc24747469" w:history="1">
            <w:r w:rsidRPr="00B066EE">
              <w:rPr>
                <w:rStyle w:val="Hipervnculo"/>
                <w:noProof/>
                <w:sz w:val="16"/>
                <w:szCs w:val="16"/>
              </w:rPr>
              <w:t>Guardado y carga de datos del usuario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_Toc24747469 \h </w:instrText>
            </w:r>
            <w:r w:rsidRPr="00B066EE">
              <w:rPr>
                <w:noProof/>
                <w:webHidden/>
                <w:sz w:val="16"/>
                <w:szCs w:val="16"/>
              </w:rPr>
            </w:r>
            <w:r w:rsidRPr="00B066EE">
              <w:rPr>
                <w:noProof/>
                <w:webHidden/>
                <w:sz w:val="16"/>
                <w:szCs w:val="16"/>
              </w:rPr>
              <w:fldChar w:fldCharType="separate"/>
            </w:r>
            <w:r>
              <w:rPr>
                <w:noProof/>
                <w:webHidden/>
                <w:sz w:val="16"/>
                <w:szCs w:val="16"/>
              </w:rPr>
              <w:t>10</w:t>
            </w:r>
            <w:r w:rsidRPr="00B066EE">
              <w:rPr>
                <w:noProof/>
                <w:webHidden/>
                <w:sz w:val="16"/>
                <w:szCs w:val="16"/>
              </w:rPr>
              <w:fldChar w:fldCharType="end"/>
            </w:r>
          </w:hyperlink>
        </w:p>
        <w:p w14:paraId="236CC07C" w14:textId="7B92F6FC" w:rsidR="00B066EE" w:rsidRPr="00B066EE" w:rsidRDefault="00B066EE">
          <w:pPr>
            <w:pStyle w:val="TDC2"/>
            <w:tabs>
              <w:tab w:val="right" w:leader="dot" w:pos="9017"/>
            </w:tabs>
            <w:rPr>
              <w:rFonts w:eastAsiaTheme="minorEastAsia"/>
              <w:noProof/>
              <w:sz w:val="16"/>
              <w:szCs w:val="16"/>
              <w:lang w:eastAsia="es-ES"/>
            </w:rPr>
          </w:pPr>
          <w:hyperlink w:anchor="_Toc24747470" w:history="1">
            <w:r w:rsidRPr="00B066EE">
              <w:rPr>
                <w:rStyle w:val="Hipervnculo"/>
                <w:noProof/>
                <w:sz w:val="16"/>
                <w:szCs w:val="16"/>
              </w:rPr>
              <w:t>Jugabilidad</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_Toc24747470 \h </w:instrText>
            </w:r>
            <w:r w:rsidRPr="00B066EE">
              <w:rPr>
                <w:noProof/>
                <w:webHidden/>
                <w:sz w:val="16"/>
                <w:szCs w:val="16"/>
              </w:rPr>
            </w:r>
            <w:r w:rsidRPr="00B066EE">
              <w:rPr>
                <w:noProof/>
                <w:webHidden/>
                <w:sz w:val="16"/>
                <w:szCs w:val="16"/>
              </w:rPr>
              <w:fldChar w:fldCharType="separate"/>
            </w:r>
            <w:r>
              <w:rPr>
                <w:noProof/>
                <w:webHidden/>
                <w:sz w:val="16"/>
                <w:szCs w:val="16"/>
              </w:rPr>
              <w:t>10</w:t>
            </w:r>
            <w:r w:rsidRPr="00B066EE">
              <w:rPr>
                <w:noProof/>
                <w:webHidden/>
                <w:sz w:val="16"/>
                <w:szCs w:val="16"/>
              </w:rPr>
              <w:fldChar w:fldCharType="end"/>
            </w:r>
          </w:hyperlink>
        </w:p>
        <w:p w14:paraId="1E21150A" w14:textId="1660DB08" w:rsidR="00B066EE" w:rsidRPr="00B066EE" w:rsidRDefault="00B066EE">
          <w:pPr>
            <w:pStyle w:val="TDC1"/>
            <w:tabs>
              <w:tab w:val="right" w:leader="dot" w:pos="9017"/>
            </w:tabs>
            <w:rPr>
              <w:rFonts w:eastAsiaTheme="minorEastAsia"/>
              <w:noProof/>
              <w:sz w:val="16"/>
              <w:szCs w:val="16"/>
              <w:lang w:eastAsia="es-ES"/>
            </w:rPr>
          </w:pPr>
          <w:hyperlink w:anchor="_Toc24747471" w:history="1">
            <w:r w:rsidRPr="00B066EE">
              <w:rPr>
                <w:rStyle w:val="Hipervnculo"/>
                <w:noProof/>
                <w:sz w:val="16"/>
                <w:szCs w:val="16"/>
              </w:rPr>
              <w:t>Estados del juego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_Toc24747471 \h </w:instrText>
            </w:r>
            <w:r w:rsidRPr="00B066EE">
              <w:rPr>
                <w:noProof/>
                <w:webHidden/>
                <w:sz w:val="16"/>
                <w:szCs w:val="16"/>
              </w:rPr>
            </w:r>
            <w:r w:rsidRPr="00B066EE">
              <w:rPr>
                <w:noProof/>
                <w:webHidden/>
                <w:sz w:val="16"/>
                <w:szCs w:val="16"/>
              </w:rPr>
              <w:fldChar w:fldCharType="separate"/>
            </w:r>
            <w:r>
              <w:rPr>
                <w:noProof/>
                <w:webHidden/>
                <w:sz w:val="16"/>
                <w:szCs w:val="16"/>
              </w:rPr>
              <w:t>11</w:t>
            </w:r>
            <w:r w:rsidRPr="00B066EE">
              <w:rPr>
                <w:noProof/>
                <w:webHidden/>
                <w:sz w:val="16"/>
                <w:szCs w:val="16"/>
              </w:rPr>
              <w:fldChar w:fldCharType="end"/>
            </w:r>
          </w:hyperlink>
        </w:p>
        <w:p w14:paraId="7630D8C0" w14:textId="7A208A16" w:rsidR="00B066EE" w:rsidRPr="00B066EE" w:rsidRDefault="00B066EE">
          <w:pPr>
            <w:pStyle w:val="TDC1"/>
            <w:tabs>
              <w:tab w:val="right" w:leader="dot" w:pos="9017"/>
            </w:tabs>
            <w:rPr>
              <w:rFonts w:eastAsiaTheme="minorEastAsia"/>
              <w:noProof/>
              <w:sz w:val="16"/>
              <w:szCs w:val="16"/>
              <w:lang w:eastAsia="es-ES"/>
            </w:rPr>
          </w:pPr>
          <w:hyperlink w:anchor="_Toc24747472" w:history="1">
            <w:r w:rsidRPr="00B066EE">
              <w:rPr>
                <w:rStyle w:val="Hipervnculo"/>
                <w:noProof/>
                <w:sz w:val="16"/>
                <w:szCs w:val="16"/>
              </w:rPr>
              <w:t>UI/UX</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_Toc24747472 \h </w:instrText>
            </w:r>
            <w:r w:rsidRPr="00B066EE">
              <w:rPr>
                <w:noProof/>
                <w:webHidden/>
                <w:sz w:val="16"/>
                <w:szCs w:val="16"/>
              </w:rPr>
            </w:r>
            <w:r w:rsidRPr="00B066EE">
              <w:rPr>
                <w:noProof/>
                <w:webHidden/>
                <w:sz w:val="16"/>
                <w:szCs w:val="16"/>
              </w:rPr>
              <w:fldChar w:fldCharType="separate"/>
            </w:r>
            <w:r>
              <w:rPr>
                <w:noProof/>
                <w:webHidden/>
                <w:sz w:val="16"/>
                <w:szCs w:val="16"/>
              </w:rPr>
              <w:t>12</w:t>
            </w:r>
            <w:r w:rsidRPr="00B066EE">
              <w:rPr>
                <w:noProof/>
                <w:webHidden/>
                <w:sz w:val="16"/>
                <w:szCs w:val="16"/>
              </w:rPr>
              <w:fldChar w:fldCharType="end"/>
            </w:r>
          </w:hyperlink>
        </w:p>
        <w:p w14:paraId="4AF83FD3" w14:textId="3A23AC6F" w:rsidR="00B066EE" w:rsidRPr="00B066EE" w:rsidRDefault="00B066EE">
          <w:pPr>
            <w:pStyle w:val="TDC2"/>
            <w:tabs>
              <w:tab w:val="right" w:leader="dot" w:pos="9017"/>
            </w:tabs>
            <w:rPr>
              <w:rFonts w:eastAsiaTheme="minorEastAsia"/>
              <w:noProof/>
              <w:sz w:val="16"/>
              <w:szCs w:val="16"/>
              <w:lang w:eastAsia="es-ES"/>
            </w:rPr>
          </w:pPr>
          <w:hyperlink w:anchor="_Toc24747473" w:history="1">
            <w:r w:rsidRPr="00B066EE">
              <w:rPr>
                <w:rStyle w:val="Hipervnculo"/>
                <w:noProof/>
                <w:sz w:val="16"/>
                <w:szCs w:val="16"/>
              </w:rPr>
              <w:t>Flujo de menús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_Toc24747473 \h </w:instrText>
            </w:r>
            <w:r w:rsidRPr="00B066EE">
              <w:rPr>
                <w:noProof/>
                <w:webHidden/>
                <w:sz w:val="16"/>
                <w:szCs w:val="16"/>
              </w:rPr>
            </w:r>
            <w:r w:rsidRPr="00B066EE">
              <w:rPr>
                <w:noProof/>
                <w:webHidden/>
                <w:sz w:val="16"/>
                <w:szCs w:val="16"/>
              </w:rPr>
              <w:fldChar w:fldCharType="separate"/>
            </w:r>
            <w:r>
              <w:rPr>
                <w:noProof/>
                <w:webHidden/>
                <w:sz w:val="16"/>
                <w:szCs w:val="16"/>
              </w:rPr>
              <w:t>12</w:t>
            </w:r>
            <w:r w:rsidRPr="00B066EE">
              <w:rPr>
                <w:noProof/>
                <w:webHidden/>
                <w:sz w:val="16"/>
                <w:szCs w:val="16"/>
              </w:rPr>
              <w:fldChar w:fldCharType="end"/>
            </w:r>
          </w:hyperlink>
        </w:p>
        <w:p w14:paraId="30B56815" w14:textId="221E783D" w:rsidR="00B066EE" w:rsidRPr="00B066EE" w:rsidRDefault="00B066EE">
          <w:pPr>
            <w:pStyle w:val="TDC2"/>
            <w:tabs>
              <w:tab w:val="right" w:leader="dot" w:pos="9017"/>
            </w:tabs>
            <w:rPr>
              <w:rFonts w:eastAsiaTheme="minorEastAsia"/>
              <w:noProof/>
              <w:sz w:val="16"/>
              <w:szCs w:val="16"/>
              <w:lang w:eastAsia="es-ES"/>
            </w:rPr>
          </w:pPr>
          <w:hyperlink w:anchor="_Toc24747474" w:history="1">
            <w:r w:rsidRPr="00B066EE">
              <w:rPr>
                <w:rStyle w:val="Hipervnculo"/>
                <w:noProof/>
                <w:sz w:val="16"/>
                <w:szCs w:val="16"/>
              </w:rPr>
              <w:t>Diagrama de flujo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_Toc24747474 \h </w:instrText>
            </w:r>
            <w:r w:rsidRPr="00B066EE">
              <w:rPr>
                <w:noProof/>
                <w:webHidden/>
                <w:sz w:val="16"/>
                <w:szCs w:val="16"/>
              </w:rPr>
            </w:r>
            <w:r w:rsidRPr="00B066EE">
              <w:rPr>
                <w:noProof/>
                <w:webHidden/>
                <w:sz w:val="16"/>
                <w:szCs w:val="16"/>
              </w:rPr>
              <w:fldChar w:fldCharType="separate"/>
            </w:r>
            <w:r>
              <w:rPr>
                <w:noProof/>
                <w:webHidden/>
                <w:sz w:val="16"/>
                <w:szCs w:val="16"/>
              </w:rPr>
              <w:t>13</w:t>
            </w:r>
            <w:r w:rsidRPr="00B066EE">
              <w:rPr>
                <w:noProof/>
                <w:webHidden/>
                <w:sz w:val="16"/>
                <w:szCs w:val="16"/>
              </w:rPr>
              <w:fldChar w:fldCharType="end"/>
            </w:r>
          </w:hyperlink>
        </w:p>
        <w:p w14:paraId="3A66ACB8" w14:textId="02515D12" w:rsidR="00B066EE" w:rsidRPr="00B066EE" w:rsidRDefault="00B066EE">
          <w:pPr>
            <w:pStyle w:val="TDC2"/>
            <w:tabs>
              <w:tab w:val="right" w:leader="dot" w:pos="9017"/>
            </w:tabs>
            <w:rPr>
              <w:rFonts w:eastAsiaTheme="minorEastAsia"/>
              <w:noProof/>
              <w:sz w:val="16"/>
              <w:szCs w:val="16"/>
              <w:lang w:eastAsia="es-ES"/>
            </w:rPr>
          </w:pPr>
          <w:hyperlink w:anchor="_Toc24747475" w:history="1">
            <w:r w:rsidRPr="00B066EE">
              <w:rPr>
                <w:rStyle w:val="Hipervnculo"/>
                <w:noProof/>
                <w:sz w:val="16"/>
                <w:szCs w:val="16"/>
              </w:rPr>
              <w:t>Interfaces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_Toc24747475 \h </w:instrText>
            </w:r>
            <w:r w:rsidRPr="00B066EE">
              <w:rPr>
                <w:noProof/>
                <w:webHidden/>
                <w:sz w:val="16"/>
                <w:szCs w:val="16"/>
              </w:rPr>
            </w:r>
            <w:r w:rsidRPr="00B066EE">
              <w:rPr>
                <w:noProof/>
                <w:webHidden/>
                <w:sz w:val="16"/>
                <w:szCs w:val="16"/>
              </w:rPr>
              <w:fldChar w:fldCharType="separate"/>
            </w:r>
            <w:r>
              <w:rPr>
                <w:noProof/>
                <w:webHidden/>
                <w:sz w:val="16"/>
                <w:szCs w:val="16"/>
              </w:rPr>
              <w:t>13</w:t>
            </w:r>
            <w:r w:rsidRPr="00B066EE">
              <w:rPr>
                <w:noProof/>
                <w:webHidden/>
                <w:sz w:val="16"/>
                <w:szCs w:val="16"/>
              </w:rPr>
              <w:fldChar w:fldCharType="end"/>
            </w:r>
          </w:hyperlink>
        </w:p>
        <w:p w14:paraId="0FFCE670" w14:textId="7D91326E" w:rsidR="00B066EE" w:rsidRPr="00B066EE" w:rsidRDefault="00B066EE">
          <w:pPr>
            <w:pStyle w:val="TDC1"/>
            <w:tabs>
              <w:tab w:val="right" w:leader="dot" w:pos="9017"/>
            </w:tabs>
            <w:rPr>
              <w:rFonts w:eastAsiaTheme="minorEastAsia"/>
              <w:noProof/>
              <w:sz w:val="16"/>
              <w:szCs w:val="16"/>
              <w:lang w:eastAsia="es-ES"/>
            </w:rPr>
          </w:pPr>
          <w:hyperlink w:anchor="_Toc24747476" w:history="1">
            <w:r w:rsidRPr="00B066EE">
              <w:rPr>
                <w:rStyle w:val="Hipervnculo"/>
                <w:noProof/>
                <w:sz w:val="16"/>
                <w:szCs w:val="16"/>
              </w:rPr>
              <w:t>Niveles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_Toc24747476 \h </w:instrText>
            </w:r>
            <w:r w:rsidRPr="00B066EE">
              <w:rPr>
                <w:noProof/>
                <w:webHidden/>
                <w:sz w:val="16"/>
                <w:szCs w:val="16"/>
              </w:rPr>
            </w:r>
            <w:r w:rsidRPr="00B066EE">
              <w:rPr>
                <w:noProof/>
                <w:webHidden/>
                <w:sz w:val="16"/>
                <w:szCs w:val="16"/>
              </w:rPr>
              <w:fldChar w:fldCharType="separate"/>
            </w:r>
            <w:r>
              <w:rPr>
                <w:noProof/>
                <w:webHidden/>
                <w:sz w:val="16"/>
                <w:szCs w:val="16"/>
              </w:rPr>
              <w:t>15</w:t>
            </w:r>
            <w:r w:rsidRPr="00B066EE">
              <w:rPr>
                <w:noProof/>
                <w:webHidden/>
                <w:sz w:val="16"/>
                <w:szCs w:val="16"/>
              </w:rPr>
              <w:fldChar w:fldCharType="end"/>
            </w:r>
          </w:hyperlink>
        </w:p>
        <w:p w14:paraId="7421171F" w14:textId="68F63334" w:rsidR="00B066EE" w:rsidRPr="00B066EE" w:rsidRDefault="00B066EE">
          <w:pPr>
            <w:pStyle w:val="TDC1"/>
            <w:tabs>
              <w:tab w:val="right" w:leader="dot" w:pos="9017"/>
            </w:tabs>
            <w:rPr>
              <w:rFonts w:eastAsiaTheme="minorEastAsia"/>
              <w:noProof/>
              <w:sz w:val="16"/>
              <w:szCs w:val="16"/>
              <w:lang w:eastAsia="es-ES"/>
            </w:rPr>
          </w:pPr>
          <w:hyperlink w:anchor="_Toc24747477" w:history="1">
            <w:r w:rsidRPr="00B066EE">
              <w:rPr>
                <w:rStyle w:val="Hipervnculo"/>
                <w:noProof/>
                <w:sz w:val="16"/>
                <w:szCs w:val="16"/>
              </w:rPr>
              <w:t>Progreso del juego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_Toc24747477 \h </w:instrText>
            </w:r>
            <w:r w:rsidRPr="00B066EE">
              <w:rPr>
                <w:noProof/>
                <w:webHidden/>
                <w:sz w:val="16"/>
                <w:szCs w:val="16"/>
              </w:rPr>
            </w:r>
            <w:r w:rsidRPr="00B066EE">
              <w:rPr>
                <w:noProof/>
                <w:webHidden/>
                <w:sz w:val="16"/>
                <w:szCs w:val="16"/>
              </w:rPr>
              <w:fldChar w:fldCharType="separate"/>
            </w:r>
            <w:r>
              <w:rPr>
                <w:noProof/>
                <w:webHidden/>
                <w:sz w:val="16"/>
                <w:szCs w:val="16"/>
              </w:rPr>
              <w:t>16</w:t>
            </w:r>
            <w:r w:rsidRPr="00B066EE">
              <w:rPr>
                <w:noProof/>
                <w:webHidden/>
                <w:sz w:val="16"/>
                <w:szCs w:val="16"/>
              </w:rPr>
              <w:fldChar w:fldCharType="end"/>
            </w:r>
          </w:hyperlink>
        </w:p>
        <w:p w14:paraId="3481088F" w14:textId="3D1209CD" w:rsidR="00B066EE" w:rsidRPr="00B066EE" w:rsidRDefault="00B066EE">
          <w:pPr>
            <w:pStyle w:val="TDC1"/>
            <w:tabs>
              <w:tab w:val="right" w:leader="dot" w:pos="9017"/>
            </w:tabs>
            <w:rPr>
              <w:rFonts w:eastAsiaTheme="minorEastAsia"/>
              <w:noProof/>
              <w:sz w:val="16"/>
              <w:szCs w:val="16"/>
              <w:lang w:eastAsia="es-ES"/>
            </w:rPr>
          </w:pPr>
          <w:hyperlink w:anchor="_Toc24747478" w:history="1">
            <w:r w:rsidRPr="00B066EE">
              <w:rPr>
                <w:rStyle w:val="Hipervnculo"/>
                <w:noProof/>
                <w:sz w:val="16"/>
                <w:szCs w:val="16"/>
              </w:rPr>
              <w:t>Personajes y enemigos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_Toc24747478 \h </w:instrText>
            </w:r>
            <w:r w:rsidRPr="00B066EE">
              <w:rPr>
                <w:noProof/>
                <w:webHidden/>
                <w:sz w:val="16"/>
                <w:szCs w:val="16"/>
              </w:rPr>
            </w:r>
            <w:r w:rsidRPr="00B066EE">
              <w:rPr>
                <w:noProof/>
                <w:webHidden/>
                <w:sz w:val="16"/>
                <w:szCs w:val="16"/>
              </w:rPr>
              <w:fldChar w:fldCharType="separate"/>
            </w:r>
            <w:r>
              <w:rPr>
                <w:noProof/>
                <w:webHidden/>
                <w:sz w:val="16"/>
                <w:szCs w:val="16"/>
              </w:rPr>
              <w:t>16</w:t>
            </w:r>
            <w:r w:rsidRPr="00B066EE">
              <w:rPr>
                <w:noProof/>
                <w:webHidden/>
                <w:sz w:val="16"/>
                <w:szCs w:val="16"/>
              </w:rPr>
              <w:fldChar w:fldCharType="end"/>
            </w:r>
          </w:hyperlink>
        </w:p>
        <w:p w14:paraId="55321902" w14:textId="6E6F3253" w:rsidR="00B066EE" w:rsidRPr="00B066EE" w:rsidRDefault="00B066EE">
          <w:pPr>
            <w:pStyle w:val="TDC2"/>
            <w:tabs>
              <w:tab w:val="right" w:leader="dot" w:pos="9017"/>
            </w:tabs>
            <w:rPr>
              <w:rFonts w:eastAsiaTheme="minorEastAsia"/>
              <w:noProof/>
              <w:sz w:val="16"/>
              <w:szCs w:val="16"/>
              <w:lang w:eastAsia="es-ES"/>
            </w:rPr>
          </w:pPr>
          <w:hyperlink w:anchor="_Toc24747479" w:history="1">
            <w:r w:rsidRPr="00B066EE">
              <w:rPr>
                <w:rStyle w:val="Hipervnculo"/>
                <w:noProof/>
                <w:sz w:val="16"/>
                <w:szCs w:val="16"/>
              </w:rPr>
              <w:t>Tótem corrupto.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_Toc24747479 \h </w:instrText>
            </w:r>
            <w:r w:rsidRPr="00B066EE">
              <w:rPr>
                <w:noProof/>
                <w:webHidden/>
                <w:sz w:val="16"/>
                <w:szCs w:val="16"/>
              </w:rPr>
            </w:r>
            <w:r w:rsidRPr="00B066EE">
              <w:rPr>
                <w:noProof/>
                <w:webHidden/>
                <w:sz w:val="16"/>
                <w:szCs w:val="16"/>
              </w:rPr>
              <w:fldChar w:fldCharType="separate"/>
            </w:r>
            <w:r>
              <w:rPr>
                <w:noProof/>
                <w:webHidden/>
                <w:sz w:val="16"/>
                <w:szCs w:val="16"/>
              </w:rPr>
              <w:t>16</w:t>
            </w:r>
            <w:r w:rsidRPr="00B066EE">
              <w:rPr>
                <w:noProof/>
                <w:webHidden/>
                <w:sz w:val="16"/>
                <w:szCs w:val="16"/>
              </w:rPr>
              <w:fldChar w:fldCharType="end"/>
            </w:r>
          </w:hyperlink>
        </w:p>
        <w:p w14:paraId="7DF6515E" w14:textId="529584CF" w:rsidR="00B066EE" w:rsidRPr="00B066EE" w:rsidRDefault="00B066EE">
          <w:pPr>
            <w:pStyle w:val="TDC2"/>
            <w:tabs>
              <w:tab w:val="right" w:leader="dot" w:pos="9017"/>
            </w:tabs>
            <w:rPr>
              <w:rFonts w:eastAsiaTheme="minorEastAsia"/>
              <w:noProof/>
              <w:sz w:val="16"/>
              <w:szCs w:val="16"/>
              <w:lang w:eastAsia="es-ES"/>
            </w:rPr>
          </w:pPr>
          <w:hyperlink w:anchor="_Toc24747480" w:history="1">
            <w:r w:rsidRPr="00B066EE">
              <w:rPr>
                <w:rStyle w:val="Hipervnculo"/>
                <w:noProof/>
                <w:sz w:val="16"/>
                <w:szCs w:val="16"/>
              </w:rPr>
              <w:t>Tótem sagrado.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_Toc24747480 \h </w:instrText>
            </w:r>
            <w:r w:rsidRPr="00B066EE">
              <w:rPr>
                <w:noProof/>
                <w:webHidden/>
                <w:sz w:val="16"/>
                <w:szCs w:val="16"/>
              </w:rPr>
            </w:r>
            <w:r w:rsidRPr="00B066EE">
              <w:rPr>
                <w:noProof/>
                <w:webHidden/>
                <w:sz w:val="16"/>
                <w:szCs w:val="16"/>
              </w:rPr>
              <w:fldChar w:fldCharType="separate"/>
            </w:r>
            <w:r>
              <w:rPr>
                <w:noProof/>
                <w:webHidden/>
                <w:sz w:val="16"/>
                <w:szCs w:val="16"/>
              </w:rPr>
              <w:t>17</w:t>
            </w:r>
            <w:r w:rsidRPr="00B066EE">
              <w:rPr>
                <w:noProof/>
                <w:webHidden/>
                <w:sz w:val="16"/>
                <w:szCs w:val="16"/>
              </w:rPr>
              <w:fldChar w:fldCharType="end"/>
            </w:r>
          </w:hyperlink>
        </w:p>
        <w:p w14:paraId="6D9C75B6" w14:textId="3378123A" w:rsidR="00B066EE" w:rsidRPr="00B066EE" w:rsidRDefault="00B066EE">
          <w:pPr>
            <w:pStyle w:val="TDC2"/>
            <w:tabs>
              <w:tab w:val="right" w:leader="dot" w:pos="9017"/>
            </w:tabs>
            <w:rPr>
              <w:rFonts w:eastAsiaTheme="minorEastAsia"/>
              <w:noProof/>
              <w:sz w:val="16"/>
              <w:szCs w:val="16"/>
              <w:lang w:eastAsia="es-ES"/>
            </w:rPr>
          </w:pPr>
          <w:hyperlink w:anchor="_Toc24747481" w:history="1">
            <w:r w:rsidRPr="00B066EE">
              <w:rPr>
                <w:rStyle w:val="Hipervnculo"/>
                <w:noProof/>
                <w:sz w:val="16"/>
                <w:szCs w:val="16"/>
              </w:rPr>
              <w:t>Minux acuático.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_Toc24747481 \h </w:instrText>
            </w:r>
            <w:r w:rsidRPr="00B066EE">
              <w:rPr>
                <w:noProof/>
                <w:webHidden/>
                <w:sz w:val="16"/>
                <w:szCs w:val="16"/>
              </w:rPr>
            </w:r>
            <w:r w:rsidRPr="00B066EE">
              <w:rPr>
                <w:noProof/>
                <w:webHidden/>
                <w:sz w:val="16"/>
                <w:szCs w:val="16"/>
              </w:rPr>
              <w:fldChar w:fldCharType="separate"/>
            </w:r>
            <w:r>
              <w:rPr>
                <w:noProof/>
                <w:webHidden/>
                <w:sz w:val="16"/>
                <w:szCs w:val="16"/>
              </w:rPr>
              <w:t>17</w:t>
            </w:r>
            <w:r w:rsidRPr="00B066EE">
              <w:rPr>
                <w:noProof/>
                <w:webHidden/>
                <w:sz w:val="16"/>
                <w:szCs w:val="16"/>
              </w:rPr>
              <w:fldChar w:fldCharType="end"/>
            </w:r>
          </w:hyperlink>
        </w:p>
        <w:p w14:paraId="265CBCFB" w14:textId="20B5E454" w:rsidR="00B066EE" w:rsidRPr="00B066EE" w:rsidRDefault="00B066EE">
          <w:pPr>
            <w:pStyle w:val="TDC2"/>
            <w:tabs>
              <w:tab w:val="right" w:leader="dot" w:pos="9017"/>
            </w:tabs>
            <w:rPr>
              <w:rFonts w:eastAsiaTheme="minorEastAsia"/>
              <w:noProof/>
              <w:sz w:val="16"/>
              <w:szCs w:val="16"/>
              <w:lang w:eastAsia="es-ES"/>
            </w:rPr>
          </w:pPr>
          <w:hyperlink w:anchor="_Toc24747482" w:history="1">
            <w:r w:rsidRPr="00B066EE">
              <w:rPr>
                <w:rStyle w:val="Hipervnculo"/>
                <w:noProof/>
                <w:sz w:val="16"/>
                <w:szCs w:val="16"/>
              </w:rPr>
              <w:t>Minux flamígero.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_Toc24747482 \h </w:instrText>
            </w:r>
            <w:r w:rsidRPr="00B066EE">
              <w:rPr>
                <w:noProof/>
                <w:webHidden/>
                <w:sz w:val="16"/>
                <w:szCs w:val="16"/>
              </w:rPr>
            </w:r>
            <w:r w:rsidRPr="00B066EE">
              <w:rPr>
                <w:noProof/>
                <w:webHidden/>
                <w:sz w:val="16"/>
                <w:szCs w:val="16"/>
              </w:rPr>
              <w:fldChar w:fldCharType="separate"/>
            </w:r>
            <w:r>
              <w:rPr>
                <w:noProof/>
                <w:webHidden/>
                <w:sz w:val="16"/>
                <w:szCs w:val="16"/>
              </w:rPr>
              <w:t>18</w:t>
            </w:r>
            <w:r w:rsidRPr="00B066EE">
              <w:rPr>
                <w:noProof/>
                <w:webHidden/>
                <w:sz w:val="16"/>
                <w:szCs w:val="16"/>
              </w:rPr>
              <w:fldChar w:fldCharType="end"/>
            </w:r>
          </w:hyperlink>
        </w:p>
        <w:p w14:paraId="4ECAB862" w14:textId="4A30F5DD" w:rsidR="00B066EE" w:rsidRPr="00B066EE" w:rsidRDefault="00B066EE">
          <w:pPr>
            <w:pStyle w:val="TDC2"/>
            <w:tabs>
              <w:tab w:val="right" w:leader="dot" w:pos="9017"/>
            </w:tabs>
            <w:rPr>
              <w:rFonts w:eastAsiaTheme="minorEastAsia"/>
              <w:noProof/>
              <w:sz w:val="16"/>
              <w:szCs w:val="16"/>
              <w:lang w:eastAsia="es-ES"/>
            </w:rPr>
          </w:pPr>
          <w:hyperlink w:anchor="_Toc24747483" w:history="1">
            <w:r w:rsidRPr="00B066EE">
              <w:rPr>
                <w:rStyle w:val="Hipervnculo"/>
                <w:noProof/>
                <w:sz w:val="16"/>
                <w:szCs w:val="16"/>
              </w:rPr>
              <w:t>Minux rocoso.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_Toc24747483 \h </w:instrText>
            </w:r>
            <w:r w:rsidRPr="00B066EE">
              <w:rPr>
                <w:noProof/>
                <w:webHidden/>
                <w:sz w:val="16"/>
                <w:szCs w:val="16"/>
              </w:rPr>
            </w:r>
            <w:r w:rsidRPr="00B066EE">
              <w:rPr>
                <w:noProof/>
                <w:webHidden/>
                <w:sz w:val="16"/>
                <w:szCs w:val="16"/>
              </w:rPr>
              <w:fldChar w:fldCharType="separate"/>
            </w:r>
            <w:r>
              <w:rPr>
                <w:noProof/>
                <w:webHidden/>
                <w:sz w:val="16"/>
                <w:szCs w:val="16"/>
              </w:rPr>
              <w:t>18</w:t>
            </w:r>
            <w:r w:rsidRPr="00B066EE">
              <w:rPr>
                <w:noProof/>
                <w:webHidden/>
                <w:sz w:val="16"/>
                <w:szCs w:val="16"/>
              </w:rPr>
              <w:fldChar w:fldCharType="end"/>
            </w:r>
          </w:hyperlink>
        </w:p>
        <w:p w14:paraId="52106137" w14:textId="00A9327D" w:rsidR="00B066EE" w:rsidRPr="00B066EE" w:rsidRDefault="00B066EE">
          <w:pPr>
            <w:pStyle w:val="TDC2"/>
            <w:tabs>
              <w:tab w:val="right" w:leader="dot" w:pos="9017"/>
            </w:tabs>
            <w:rPr>
              <w:rFonts w:eastAsiaTheme="minorEastAsia"/>
              <w:noProof/>
              <w:sz w:val="16"/>
              <w:szCs w:val="16"/>
              <w:lang w:eastAsia="es-ES"/>
            </w:rPr>
          </w:pPr>
          <w:hyperlink w:anchor="_Toc24747484" w:history="1">
            <w:r w:rsidRPr="00B066EE">
              <w:rPr>
                <w:rStyle w:val="Hipervnculo"/>
                <w:noProof/>
                <w:sz w:val="16"/>
                <w:szCs w:val="16"/>
              </w:rPr>
              <w:t>Minux ciclónico.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_Toc24747484 \h </w:instrText>
            </w:r>
            <w:r w:rsidRPr="00B066EE">
              <w:rPr>
                <w:noProof/>
                <w:webHidden/>
                <w:sz w:val="16"/>
                <w:szCs w:val="16"/>
              </w:rPr>
            </w:r>
            <w:r w:rsidRPr="00B066EE">
              <w:rPr>
                <w:noProof/>
                <w:webHidden/>
                <w:sz w:val="16"/>
                <w:szCs w:val="16"/>
              </w:rPr>
              <w:fldChar w:fldCharType="separate"/>
            </w:r>
            <w:r>
              <w:rPr>
                <w:noProof/>
                <w:webHidden/>
                <w:sz w:val="16"/>
                <w:szCs w:val="16"/>
              </w:rPr>
              <w:t>18</w:t>
            </w:r>
            <w:r w:rsidRPr="00B066EE">
              <w:rPr>
                <w:noProof/>
                <w:webHidden/>
                <w:sz w:val="16"/>
                <w:szCs w:val="16"/>
              </w:rPr>
              <w:fldChar w:fldCharType="end"/>
            </w:r>
          </w:hyperlink>
        </w:p>
        <w:p w14:paraId="596E5E1C" w14:textId="5A2C2B1B" w:rsidR="00B066EE" w:rsidRPr="00B066EE" w:rsidRDefault="00B066EE">
          <w:pPr>
            <w:pStyle w:val="TDC1"/>
            <w:tabs>
              <w:tab w:val="right" w:leader="dot" w:pos="9017"/>
            </w:tabs>
            <w:rPr>
              <w:rFonts w:eastAsiaTheme="minorEastAsia"/>
              <w:noProof/>
              <w:sz w:val="16"/>
              <w:szCs w:val="16"/>
              <w:lang w:eastAsia="es-ES"/>
            </w:rPr>
          </w:pPr>
          <w:hyperlink w:anchor="_Toc24747485" w:history="1">
            <w:r w:rsidRPr="00B066EE">
              <w:rPr>
                <w:rStyle w:val="Hipervnculo"/>
                <w:noProof/>
                <w:sz w:val="16"/>
                <w:szCs w:val="16"/>
              </w:rPr>
              <w:t>Habilidades y ataques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_Toc24747485 \h </w:instrText>
            </w:r>
            <w:r w:rsidRPr="00B066EE">
              <w:rPr>
                <w:noProof/>
                <w:webHidden/>
                <w:sz w:val="16"/>
                <w:szCs w:val="16"/>
              </w:rPr>
            </w:r>
            <w:r w:rsidRPr="00B066EE">
              <w:rPr>
                <w:noProof/>
                <w:webHidden/>
                <w:sz w:val="16"/>
                <w:szCs w:val="16"/>
              </w:rPr>
              <w:fldChar w:fldCharType="separate"/>
            </w:r>
            <w:r>
              <w:rPr>
                <w:noProof/>
                <w:webHidden/>
                <w:sz w:val="16"/>
                <w:szCs w:val="16"/>
              </w:rPr>
              <w:t>19</w:t>
            </w:r>
            <w:r w:rsidRPr="00B066EE">
              <w:rPr>
                <w:noProof/>
                <w:webHidden/>
                <w:sz w:val="16"/>
                <w:szCs w:val="16"/>
              </w:rPr>
              <w:fldChar w:fldCharType="end"/>
            </w:r>
          </w:hyperlink>
        </w:p>
        <w:p w14:paraId="7A1D3DEC" w14:textId="71B90EB2" w:rsidR="00B066EE" w:rsidRPr="00B066EE" w:rsidRDefault="00B066EE">
          <w:pPr>
            <w:pStyle w:val="TDC2"/>
            <w:tabs>
              <w:tab w:val="right" w:leader="dot" w:pos="9017"/>
            </w:tabs>
            <w:rPr>
              <w:rFonts w:eastAsiaTheme="minorEastAsia"/>
              <w:noProof/>
              <w:sz w:val="16"/>
              <w:szCs w:val="16"/>
              <w:lang w:eastAsia="es-ES"/>
            </w:rPr>
          </w:pPr>
          <w:hyperlink w:anchor="_Toc24747486" w:history="1">
            <w:r w:rsidRPr="00B066EE">
              <w:rPr>
                <w:rStyle w:val="Hipervnculo"/>
                <w:noProof/>
                <w:sz w:val="16"/>
                <w:szCs w:val="16"/>
              </w:rPr>
              <w:t>Ataques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_Toc24747486 \h </w:instrText>
            </w:r>
            <w:r w:rsidRPr="00B066EE">
              <w:rPr>
                <w:noProof/>
                <w:webHidden/>
                <w:sz w:val="16"/>
                <w:szCs w:val="16"/>
              </w:rPr>
            </w:r>
            <w:r w:rsidRPr="00B066EE">
              <w:rPr>
                <w:noProof/>
                <w:webHidden/>
                <w:sz w:val="16"/>
                <w:szCs w:val="16"/>
              </w:rPr>
              <w:fldChar w:fldCharType="separate"/>
            </w:r>
            <w:r>
              <w:rPr>
                <w:noProof/>
                <w:webHidden/>
                <w:sz w:val="16"/>
                <w:szCs w:val="16"/>
              </w:rPr>
              <w:t>19</w:t>
            </w:r>
            <w:r w:rsidRPr="00B066EE">
              <w:rPr>
                <w:noProof/>
                <w:webHidden/>
                <w:sz w:val="16"/>
                <w:szCs w:val="16"/>
              </w:rPr>
              <w:fldChar w:fldCharType="end"/>
            </w:r>
          </w:hyperlink>
        </w:p>
        <w:p w14:paraId="4EDD7A33" w14:textId="35C7A728" w:rsidR="00B066EE" w:rsidRPr="00B066EE" w:rsidRDefault="00B066EE">
          <w:pPr>
            <w:pStyle w:val="TDC3"/>
            <w:tabs>
              <w:tab w:val="right" w:leader="dot" w:pos="9017"/>
            </w:tabs>
            <w:rPr>
              <w:noProof/>
              <w:sz w:val="16"/>
              <w:szCs w:val="16"/>
              <w:lang w:eastAsia="es-ES"/>
            </w:rPr>
          </w:pPr>
          <w:hyperlink w:anchor="_Toc24747487" w:history="1">
            <w:r w:rsidRPr="00B066EE">
              <w:rPr>
                <w:rStyle w:val="Hipervnculo"/>
                <w:noProof/>
                <w:sz w:val="16"/>
                <w:szCs w:val="16"/>
              </w:rPr>
              <w:t>Mareas agresivas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_Toc24747487 \h </w:instrText>
            </w:r>
            <w:r w:rsidRPr="00B066EE">
              <w:rPr>
                <w:noProof/>
                <w:webHidden/>
                <w:sz w:val="16"/>
                <w:szCs w:val="16"/>
              </w:rPr>
            </w:r>
            <w:r w:rsidRPr="00B066EE">
              <w:rPr>
                <w:noProof/>
                <w:webHidden/>
                <w:sz w:val="16"/>
                <w:szCs w:val="16"/>
              </w:rPr>
              <w:fldChar w:fldCharType="separate"/>
            </w:r>
            <w:r>
              <w:rPr>
                <w:noProof/>
                <w:webHidden/>
                <w:sz w:val="16"/>
                <w:szCs w:val="16"/>
              </w:rPr>
              <w:t>19</w:t>
            </w:r>
            <w:r w:rsidRPr="00B066EE">
              <w:rPr>
                <w:noProof/>
                <w:webHidden/>
                <w:sz w:val="16"/>
                <w:szCs w:val="16"/>
              </w:rPr>
              <w:fldChar w:fldCharType="end"/>
            </w:r>
          </w:hyperlink>
        </w:p>
        <w:p w14:paraId="21A5CCEC" w14:textId="7680C023" w:rsidR="00B066EE" w:rsidRPr="00B066EE" w:rsidRDefault="00B066EE">
          <w:pPr>
            <w:pStyle w:val="TDC3"/>
            <w:tabs>
              <w:tab w:val="right" w:leader="dot" w:pos="9017"/>
            </w:tabs>
            <w:rPr>
              <w:noProof/>
              <w:sz w:val="16"/>
              <w:szCs w:val="16"/>
              <w:lang w:eastAsia="es-ES"/>
            </w:rPr>
          </w:pPr>
          <w:hyperlink w:anchor="_Toc24747488" w:history="1">
            <w:r w:rsidRPr="00B066EE">
              <w:rPr>
                <w:rStyle w:val="Hipervnculo"/>
                <w:noProof/>
                <w:sz w:val="16"/>
                <w:szCs w:val="16"/>
              </w:rPr>
              <w:t>Tajo ardiente</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_Toc24747488 \h </w:instrText>
            </w:r>
            <w:r w:rsidRPr="00B066EE">
              <w:rPr>
                <w:noProof/>
                <w:webHidden/>
                <w:sz w:val="16"/>
                <w:szCs w:val="16"/>
              </w:rPr>
            </w:r>
            <w:r w:rsidRPr="00B066EE">
              <w:rPr>
                <w:noProof/>
                <w:webHidden/>
                <w:sz w:val="16"/>
                <w:szCs w:val="16"/>
              </w:rPr>
              <w:fldChar w:fldCharType="separate"/>
            </w:r>
            <w:r>
              <w:rPr>
                <w:noProof/>
                <w:webHidden/>
                <w:sz w:val="16"/>
                <w:szCs w:val="16"/>
              </w:rPr>
              <w:t>19</w:t>
            </w:r>
            <w:r w:rsidRPr="00B066EE">
              <w:rPr>
                <w:noProof/>
                <w:webHidden/>
                <w:sz w:val="16"/>
                <w:szCs w:val="16"/>
              </w:rPr>
              <w:fldChar w:fldCharType="end"/>
            </w:r>
          </w:hyperlink>
        </w:p>
        <w:p w14:paraId="70B33DC4" w14:textId="7DB33C5C" w:rsidR="00B066EE" w:rsidRPr="00B066EE" w:rsidRDefault="00B066EE">
          <w:pPr>
            <w:pStyle w:val="TDC3"/>
            <w:tabs>
              <w:tab w:val="right" w:leader="dot" w:pos="9017"/>
            </w:tabs>
            <w:rPr>
              <w:noProof/>
              <w:sz w:val="16"/>
              <w:szCs w:val="16"/>
              <w:lang w:eastAsia="es-ES"/>
            </w:rPr>
          </w:pPr>
          <w:hyperlink w:anchor="_Toc24747489" w:history="1">
            <w:r w:rsidRPr="00B066EE">
              <w:rPr>
                <w:rStyle w:val="Hipervnculo"/>
                <w:noProof/>
                <w:sz w:val="16"/>
                <w:szCs w:val="16"/>
              </w:rPr>
              <w:t>Ruptura sísmica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_Toc24747489 \h </w:instrText>
            </w:r>
            <w:r w:rsidRPr="00B066EE">
              <w:rPr>
                <w:noProof/>
                <w:webHidden/>
                <w:sz w:val="16"/>
                <w:szCs w:val="16"/>
              </w:rPr>
            </w:r>
            <w:r w:rsidRPr="00B066EE">
              <w:rPr>
                <w:noProof/>
                <w:webHidden/>
                <w:sz w:val="16"/>
                <w:szCs w:val="16"/>
              </w:rPr>
              <w:fldChar w:fldCharType="separate"/>
            </w:r>
            <w:r>
              <w:rPr>
                <w:noProof/>
                <w:webHidden/>
                <w:sz w:val="16"/>
                <w:szCs w:val="16"/>
              </w:rPr>
              <w:t>19</w:t>
            </w:r>
            <w:r w:rsidRPr="00B066EE">
              <w:rPr>
                <w:noProof/>
                <w:webHidden/>
                <w:sz w:val="16"/>
                <w:szCs w:val="16"/>
              </w:rPr>
              <w:fldChar w:fldCharType="end"/>
            </w:r>
          </w:hyperlink>
        </w:p>
        <w:p w14:paraId="275585B6" w14:textId="37098975" w:rsidR="00B066EE" w:rsidRPr="00B066EE" w:rsidRDefault="00B066EE">
          <w:pPr>
            <w:pStyle w:val="TDC3"/>
            <w:tabs>
              <w:tab w:val="right" w:leader="dot" w:pos="9017"/>
            </w:tabs>
            <w:rPr>
              <w:noProof/>
              <w:sz w:val="16"/>
              <w:szCs w:val="16"/>
              <w:lang w:eastAsia="es-ES"/>
            </w:rPr>
          </w:pPr>
          <w:hyperlink w:anchor="_Toc24747490" w:history="1">
            <w:r w:rsidRPr="00B066EE">
              <w:rPr>
                <w:rStyle w:val="Hipervnculo"/>
                <w:noProof/>
                <w:sz w:val="16"/>
                <w:szCs w:val="16"/>
              </w:rPr>
              <w:t>Flecha audaz</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_Toc24747490 \h </w:instrText>
            </w:r>
            <w:r w:rsidRPr="00B066EE">
              <w:rPr>
                <w:noProof/>
                <w:webHidden/>
                <w:sz w:val="16"/>
                <w:szCs w:val="16"/>
              </w:rPr>
            </w:r>
            <w:r w:rsidRPr="00B066EE">
              <w:rPr>
                <w:noProof/>
                <w:webHidden/>
                <w:sz w:val="16"/>
                <w:szCs w:val="16"/>
              </w:rPr>
              <w:fldChar w:fldCharType="separate"/>
            </w:r>
            <w:r>
              <w:rPr>
                <w:noProof/>
                <w:webHidden/>
                <w:sz w:val="16"/>
                <w:szCs w:val="16"/>
              </w:rPr>
              <w:t>20</w:t>
            </w:r>
            <w:r w:rsidRPr="00B066EE">
              <w:rPr>
                <w:noProof/>
                <w:webHidden/>
                <w:sz w:val="16"/>
                <w:szCs w:val="16"/>
              </w:rPr>
              <w:fldChar w:fldCharType="end"/>
            </w:r>
          </w:hyperlink>
        </w:p>
        <w:p w14:paraId="16F75430" w14:textId="6C2970FB" w:rsidR="00B066EE" w:rsidRPr="00B066EE" w:rsidRDefault="00B066EE">
          <w:pPr>
            <w:pStyle w:val="TDC2"/>
            <w:tabs>
              <w:tab w:val="right" w:leader="dot" w:pos="9017"/>
            </w:tabs>
            <w:rPr>
              <w:rFonts w:eastAsiaTheme="minorEastAsia"/>
              <w:noProof/>
              <w:sz w:val="16"/>
              <w:szCs w:val="16"/>
              <w:lang w:eastAsia="es-ES"/>
            </w:rPr>
          </w:pPr>
          <w:hyperlink w:anchor="_Toc24747491" w:history="1">
            <w:r w:rsidRPr="00B066EE">
              <w:rPr>
                <w:rStyle w:val="Hipervnculo"/>
                <w:noProof/>
                <w:sz w:val="16"/>
                <w:szCs w:val="16"/>
              </w:rPr>
              <w:t>Habilidades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_Toc24747491 \h </w:instrText>
            </w:r>
            <w:r w:rsidRPr="00B066EE">
              <w:rPr>
                <w:noProof/>
                <w:webHidden/>
                <w:sz w:val="16"/>
                <w:szCs w:val="16"/>
              </w:rPr>
            </w:r>
            <w:r w:rsidRPr="00B066EE">
              <w:rPr>
                <w:noProof/>
                <w:webHidden/>
                <w:sz w:val="16"/>
                <w:szCs w:val="16"/>
              </w:rPr>
              <w:fldChar w:fldCharType="separate"/>
            </w:r>
            <w:r>
              <w:rPr>
                <w:noProof/>
                <w:webHidden/>
                <w:sz w:val="16"/>
                <w:szCs w:val="16"/>
              </w:rPr>
              <w:t>20</w:t>
            </w:r>
            <w:r w:rsidRPr="00B066EE">
              <w:rPr>
                <w:noProof/>
                <w:webHidden/>
                <w:sz w:val="16"/>
                <w:szCs w:val="16"/>
              </w:rPr>
              <w:fldChar w:fldCharType="end"/>
            </w:r>
          </w:hyperlink>
        </w:p>
        <w:p w14:paraId="29656A57" w14:textId="0F45B758" w:rsidR="00B066EE" w:rsidRPr="00B066EE" w:rsidRDefault="00B066EE">
          <w:pPr>
            <w:pStyle w:val="TDC3"/>
            <w:tabs>
              <w:tab w:val="right" w:leader="dot" w:pos="9017"/>
            </w:tabs>
            <w:rPr>
              <w:noProof/>
              <w:sz w:val="16"/>
              <w:szCs w:val="16"/>
              <w:lang w:eastAsia="es-ES"/>
            </w:rPr>
          </w:pPr>
          <w:hyperlink w:anchor="_Toc24747492" w:history="1">
            <w:r w:rsidRPr="00B066EE">
              <w:rPr>
                <w:rStyle w:val="Hipervnculo"/>
                <w:noProof/>
                <w:sz w:val="16"/>
                <w:szCs w:val="16"/>
              </w:rPr>
              <w:t>Corriente profunda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_Toc24747492 \h </w:instrText>
            </w:r>
            <w:r w:rsidRPr="00B066EE">
              <w:rPr>
                <w:noProof/>
                <w:webHidden/>
                <w:sz w:val="16"/>
                <w:szCs w:val="16"/>
              </w:rPr>
            </w:r>
            <w:r w:rsidRPr="00B066EE">
              <w:rPr>
                <w:noProof/>
                <w:webHidden/>
                <w:sz w:val="16"/>
                <w:szCs w:val="16"/>
              </w:rPr>
              <w:fldChar w:fldCharType="separate"/>
            </w:r>
            <w:r>
              <w:rPr>
                <w:noProof/>
                <w:webHidden/>
                <w:sz w:val="16"/>
                <w:szCs w:val="16"/>
              </w:rPr>
              <w:t>20</w:t>
            </w:r>
            <w:r w:rsidRPr="00B066EE">
              <w:rPr>
                <w:noProof/>
                <w:webHidden/>
                <w:sz w:val="16"/>
                <w:szCs w:val="16"/>
              </w:rPr>
              <w:fldChar w:fldCharType="end"/>
            </w:r>
          </w:hyperlink>
        </w:p>
        <w:p w14:paraId="32AD4839" w14:textId="4C8490C3" w:rsidR="00B066EE" w:rsidRPr="00B066EE" w:rsidRDefault="00B066EE">
          <w:pPr>
            <w:pStyle w:val="TDC3"/>
            <w:tabs>
              <w:tab w:val="right" w:leader="dot" w:pos="9017"/>
            </w:tabs>
            <w:rPr>
              <w:noProof/>
              <w:sz w:val="16"/>
              <w:szCs w:val="16"/>
              <w:lang w:eastAsia="es-ES"/>
            </w:rPr>
          </w:pPr>
          <w:hyperlink w:anchor="_Toc24747493" w:history="1">
            <w:r w:rsidRPr="00B066EE">
              <w:rPr>
                <w:rStyle w:val="Hipervnculo"/>
                <w:noProof/>
                <w:sz w:val="16"/>
                <w:szCs w:val="16"/>
              </w:rPr>
              <w:t>Llamarada impulsiva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_Toc24747493 \h </w:instrText>
            </w:r>
            <w:r w:rsidRPr="00B066EE">
              <w:rPr>
                <w:noProof/>
                <w:webHidden/>
                <w:sz w:val="16"/>
                <w:szCs w:val="16"/>
              </w:rPr>
            </w:r>
            <w:r w:rsidRPr="00B066EE">
              <w:rPr>
                <w:noProof/>
                <w:webHidden/>
                <w:sz w:val="16"/>
                <w:szCs w:val="16"/>
              </w:rPr>
              <w:fldChar w:fldCharType="separate"/>
            </w:r>
            <w:r>
              <w:rPr>
                <w:noProof/>
                <w:webHidden/>
                <w:sz w:val="16"/>
                <w:szCs w:val="16"/>
              </w:rPr>
              <w:t>20</w:t>
            </w:r>
            <w:r w:rsidRPr="00B066EE">
              <w:rPr>
                <w:noProof/>
                <w:webHidden/>
                <w:sz w:val="16"/>
                <w:szCs w:val="16"/>
              </w:rPr>
              <w:fldChar w:fldCharType="end"/>
            </w:r>
          </w:hyperlink>
        </w:p>
        <w:p w14:paraId="3CB88A86" w14:textId="1D29CBB3" w:rsidR="00B066EE" w:rsidRPr="00B066EE" w:rsidRDefault="00B066EE">
          <w:pPr>
            <w:pStyle w:val="TDC3"/>
            <w:tabs>
              <w:tab w:val="right" w:leader="dot" w:pos="9017"/>
            </w:tabs>
            <w:rPr>
              <w:noProof/>
              <w:sz w:val="16"/>
              <w:szCs w:val="16"/>
              <w:lang w:eastAsia="es-ES"/>
            </w:rPr>
          </w:pPr>
          <w:hyperlink w:anchor="_Toc24747494" w:history="1">
            <w:r w:rsidRPr="00B066EE">
              <w:rPr>
                <w:rStyle w:val="Hipervnculo"/>
                <w:noProof/>
                <w:sz w:val="16"/>
                <w:szCs w:val="16"/>
              </w:rPr>
              <w:t>Guardia de piedra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_Toc24747494 \h </w:instrText>
            </w:r>
            <w:r w:rsidRPr="00B066EE">
              <w:rPr>
                <w:noProof/>
                <w:webHidden/>
                <w:sz w:val="16"/>
                <w:szCs w:val="16"/>
              </w:rPr>
            </w:r>
            <w:r w:rsidRPr="00B066EE">
              <w:rPr>
                <w:noProof/>
                <w:webHidden/>
                <w:sz w:val="16"/>
                <w:szCs w:val="16"/>
              </w:rPr>
              <w:fldChar w:fldCharType="separate"/>
            </w:r>
            <w:r>
              <w:rPr>
                <w:noProof/>
                <w:webHidden/>
                <w:sz w:val="16"/>
                <w:szCs w:val="16"/>
              </w:rPr>
              <w:t>20</w:t>
            </w:r>
            <w:r w:rsidRPr="00B066EE">
              <w:rPr>
                <w:noProof/>
                <w:webHidden/>
                <w:sz w:val="16"/>
                <w:szCs w:val="16"/>
              </w:rPr>
              <w:fldChar w:fldCharType="end"/>
            </w:r>
          </w:hyperlink>
        </w:p>
        <w:p w14:paraId="0EA70C07" w14:textId="0DE6A254" w:rsidR="00B066EE" w:rsidRPr="00B066EE" w:rsidRDefault="00B066EE">
          <w:pPr>
            <w:pStyle w:val="TDC3"/>
            <w:tabs>
              <w:tab w:val="right" w:leader="dot" w:pos="9017"/>
            </w:tabs>
            <w:rPr>
              <w:noProof/>
              <w:sz w:val="16"/>
              <w:szCs w:val="16"/>
              <w:lang w:eastAsia="es-ES"/>
            </w:rPr>
          </w:pPr>
          <w:hyperlink w:anchor="_Toc24747495" w:history="1">
            <w:r w:rsidRPr="00B066EE">
              <w:rPr>
                <w:rStyle w:val="Hipervnculo"/>
                <w:noProof/>
                <w:sz w:val="16"/>
                <w:szCs w:val="16"/>
              </w:rPr>
              <w:t>Bombardeo impetuoso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_Toc24747495 \h </w:instrText>
            </w:r>
            <w:r w:rsidRPr="00B066EE">
              <w:rPr>
                <w:noProof/>
                <w:webHidden/>
                <w:sz w:val="16"/>
                <w:szCs w:val="16"/>
              </w:rPr>
            </w:r>
            <w:r w:rsidRPr="00B066EE">
              <w:rPr>
                <w:noProof/>
                <w:webHidden/>
                <w:sz w:val="16"/>
                <w:szCs w:val="16"/>
              </w:rPr>
              <w:fldChar w:fldCharType="separate"/>
            </w:r>
            <w:r>
              <w:rPr>
                <w:noProof/>
                <w:webHidden/>
                <w:sz w:val="16"/>
                <w:szCs w:val="16"/>
              </w:rPr>
              <w:t>20</w:t>
            </w:r>
            <w:r w:rsidRPr="00B066EE">
              <w:rPr>
                <w:noProof/>
                <w:webHidden/>
                <w:sz w:val="16"/>
                <w:szCs w:val="16"/>
              </w:rPr>
              <w:fldChar w:fldCharType="end"/>
            </w:r>
          </w:hyperlink>
        </w:p>
        <w:p w14:paraId="398517C0" w14:textId="4409C060" w:rsidR="00B066EE" w:rsidRPr="00B066EE" w:rsidRDefault="00B066EE">
          <w:pPr>
            <w:pStyle w:val="TDC1"/>
            <w:tabs>
              <w:tab w:val="right" w:leader="dot" w:pos="9017"/>
            </w:tabs>
            <w:rPr>
              <w:rFonts w:eastAsiaTheme="minorEastAsia"/>
              <w:noProof/>
              <w:sz w:val="16"/>
              <w:szCs w:val="16"/>
              <w:lang w:eastAsia="es-ES"/>
            </w:rPr>
          </w:pPr>
          <w:hyperlink w:anchor="_Toc24747496" w:history="1">
            <w:r w:rsidRPr="00B066EE">
              <w:rPr>
                <w:rStyle w:val="Hipervnculo"/>
                <w:noProof/>
                <w:sz w:val="16"/>
                <w:szCs w:val="16"/>
              </w:rPr>
              <w:t>Ítems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_Toc24747496 \h </w:instrText>
            </w:r>
            <w:r w:rsidRPr="00B066EE">
              <w:rPr>
                <w:noProof/>
                <w:webHidden/>
                <w:sz w:val="16"/>
                <w:szCs w:val="16"/>
              </w:rPr>
            </w:r>
            <w:r w:rsidRPr="00B066EE">
              <w:rPr>
                <w:noProof/>
                <w:webHidden/>
                <w:sz w:val="16"/>
                <w:szCs w:val="16"/>
              </w:rPr>
              <w:fldChar w:fldCharType="separate"/>
            </w:r>
            <w:r>
              <w:rPr>
                <w:noProof/>
                <w:webHidden/>
                <w:sz w:val="16"/>
                <w:szCs w:val="16"/>
              </w:rPr>
              <w:t>21</w:t>
            </w:r>
            <w:r w:rsidRPr="00B066EE">
              <w:rPr>
                <w:noProof/>
                <w:webHidden/>
                <w:sz w:val="16"/>
                <w:szCs w:val="16"/>
              </w:rPr>
              <w:fldChar w:fldCharType="end"/>
            </w:r>
          </w:hyperlink>
        </w:p>
        <w:p w14:paraId="41ECE4DC" w14:textId="5AEFE616" w:rsidR="00B066EE" w:rsidRPr="00B066EE" w:rsidRDefault="00B066EE">
          <w:pPr>
            <w:pStyle w:val="TDC1"/>
            <w:tabs>
              <w:tab w:val="right" w:leader="dot" w:pos="9017"/>
            </w:tabs>
            <w:rPr>
              <w:rFonts w:eastAsiaTheme="minorEastAsia"/>
              <w:noProof/>
              <w:sz w:val="16"/>
              <w:szCs w:val="16"/>
              <w:lang w:eastAsia="es-ES"/>
            </w:rPr>
          </w:pPr>
          <w:hyperlink w:anchor="_Toc24747497" w:history="1">
            <w:r w:rsidRPr="00B066EE">
              <w:rPr>
                <w:rStyle w:val="Hipervnculo"/>
                <w:noProof/>
                <w:sz w:val="16"/>
                <w:szCs w:val="16"/>
              </w:rPr>
              <w:t>Guión (Lore)</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_Toc24747497 \h </w:instrText>
            </w:r>
            <w:r w:rsidRPr="00B066EE">
              <w:rPr>
                <w:noProof/>
                <w:webHidden/>
                <w:sz w:val="16"/>
                <w:szCs w:val="16"/>
              </w:rPr>
            </w:r>
            <w:r w:rsidRPr="00B066EE">
              <w:rPr>
                <w:noProof/>
                <w:webHidden/>
                <w:sz w:val="16"/>
                <w:szCs w:val="16"/>
              </w:rPr>
              <w:fldChar w:fldCharType="separate"/>
            </w:r>
            <w:r>
              <w:rPr>
                <w:noProof/>
                <w:webHidden/>
                <w:sz w:val="16"/>
                <w:szCs w:val="16"/>
              </w:rPr>
              <w:t>21</w:t>
            </w:r>
            <w:r w:rsidRPr="00B066EE">
              <w:rPr>
                <w:noProof/>
                <w:webHidden/>
                <w:sz w:val="16"/>
                <w:szCs w:val="16"/>
              </w:rPr>
              <w:fldChar w:fldCharType="end"/>
            </w:r>
          </w:hyperlink>
        </w:p>
        <w:p w14:paraId="3814AA08" w14:textId="73CB7760" w:rsidR="00B066EE" w:rsidRPr="00B066EE" w:rsidRDefault="00B066EE">
          <w:pPr>
            <w:pStyle w:val="TDC2"/>
            <w:tabs>
              <w:tab w:val="right" w:leader="dot" w:pos="9017"/>
            </w:tabs>
            <w:rPr>
              <w:rFonts w:eastAsiaTheme="minorEastAsia"/>
              <w:noProof/>
              <w:sz w:val="16"/>
              <w:szCs w:val="16"/>
              <w:lang w:eastAsia="es-ES"/>
            </w:rPr>
          </w:pPr>
          <w:hyperlink w:anchor="_Toc24747498" w:history="1">
            <w:r w:rsidRPr="00B066EE">
              <w:rPr>
                <w:rStyle w:val="Hipervnculo"/>
                <w:noProof/>
                <w:sz w:val="16"/>
                <w:szCs w:val="16"/>
              </w:rPr>
              <w:t>Texto intro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_Toc24747498 \h </w:instrText>
            </w:r>
            <w:r w:rsidRPr="00B066EE">
              <w:rPr>
                <w:noProof/>
                <w:webHidden/>
                <w:sz w:val="16"/>
                <w:szCs w:val="16"/>
              </w:rPr>
            </w:r>
            <w:r w:rsidRPr="00B066EE">
              <w:rPr>
                <w:noProof/>
                <w:webHidden/>
                <w:sz w:val="16"/>
                <w:szCs w:val="16"/>
              </w:rPr>
              <w:fldChar w:fldCharType="separate"/>
            </w:r>
            <w:r>
              <w:rPr>
                <w:noProof/>
                <w:webHidden/>
                <w:sz w:val="16"/>
                <w:szCs w:val="16"/>
              </w:rPr>
              <w:t>21</w:t>
            </w:r>
            <w:r w:rsidRPr="00B066EE">
              <w:rPr>
                <w:noProof/>
                <w:webHidden/>
                <w:sz w:val="16"/>
                <w:szCs w:val="16"/>
              </w:rPr>
              <w:fldChar w:fldCharType="end"/>
            </w:r>
          </w:hyperlink>
        </w:p>
        <w:p w14:paraId="0BCBD425" w14:textId="6C36DAB4" w:rsidR="00B066EE" w:rsidRPr="00B066EE" w:rsidRDefault="00B066EE">
          <w:pPr>
            <w:pStyle w:val="TDC2"/>
            <w:tabs>
              <w:tab w:val="right" w:leader="dot" w:pos="9017"/>
            </w:tabs>
            <w:rPr>
              <w:rFonts w:eastAsiaTheme="minorEastAsia"/>
              <w:noProof/>
              <w:sz w:val="16"/>
              <w:szCs w:val="16"/>
              <w:lang w:eastAsia="es-ES"/>
            </w:rPr>
          </w:pPr>
          <w:hyperlink w:anchor="_Toc24747499" w:history="1">
            <w:r w:rsidRPr="00B066EE">
              <w:rPr>
                <w:rStyle w:val="Hipervnculo"/>
                <w:noProof/>
                <w:sz w:val="16"/>
                <w:szCs w:val="16"/>
              </w:rPr>
              <w:t>Quotes (Pantallas de carga)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_Toc24747499 \h </w:instrText>
            </w:r>
            <w:r w:rsidRPr="00B066EE">
              <w:rPr>
                <w:noProof/>
                <w:webHidden/>
                <w:sz w:val="16"/>
                <w:szCs w:val="16"/>
              </w:rPr>
            </w:r>
            <w:r w:rsidRPr="00B066EE">
              <w:rPr>
                <w:noProof/>
                <w:webHidden/>
                <w:sz w:val="16"/>
                <w:szCs w:val="16"/>
              </w:rPr>
              <w:fldChar w:fldCharType="separate"/>
            </w:r>
            <w:r>
              <w:rPr>
                <w:noProof/>
                <w:webHidden/>
                <w:sz w:val="16"/>
                <w:szCs w:val="16"/>
              </w:rPr>
              <w:t>21</w:t>
            </w:r>
            <w:r w:rsidRPr="00B066EE">
              <w:rPr>
                <w:noProof/>
                <w:webHidden/>
                <w:sz w:val="16"/>
                <w:szCs w:val="16"/>
              </w:rPr>
              <w:fldChar w:fldCharType="end"/>
            </w:r>
          </w:hyperlink>
        </w:p>
        <w:p w14:paraId="25963DC0" w14:textId="0296E412" w:rsidR="00B066EE" w:rsidRPr="00B066EE" w:rsidRDefault="00B066EE">
          <w:pPr>
            <w:pStyle w:val="TDC1"/>
            <w:tabs>
              <w:tab w:val="right" w:leader="dot" w:pos="9017"/>
            </w:tabs>
            <w:rPr>
              <w:rFonts w:eastAsiaTheme="minorEastAsia"/>
              <w:noProof/>
              <w:sz w:val="16"/>
              <w:szCs w:val="16"/>
              <w:lang w:eastAsia="es-ES"/>
            </w:rPr>
          </w:pPr>
          <w:hyperlink w:anchor="_Toc24747500" w:history="1">
            <w:r w:rsidRPr="00B066EE">
              <w:rPr>
                <w:rStyle w:val="Hipervnculo"/>
                <w:noProof/>
                <w:sz w:val="16"/>
                <w:szCs w:val="16"/>
              </w:rPr>
              <w:t>Arte</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_Toc24747500 \h </w:instrText>
            </w:r>
            <w:r w:rsidRPr="00B066EE">
              <w:rPr>
                <w:noProof/>
                <w:webHidden/>
                <w:sz w:val="16"/>
                <w:szCs w:val="16"/>
              </w:rPr>
            </w:r>
            <w:r w:rsidRPr="00B066EE">
              <w:rPr>
                <w:noProof/>
                <w:webHidden/>
                <w:sz w:val="16"/>
                <w:szCs w:val="16"/>
              </w:rPr>
              <w:fldChar w:fldCharType="separate"/>
            </w:r>
            <w:r>
              <w:rPr>
                <w:noProof/>
                <w:webHidden/>
                <w:sz w:val="16"/>
                <w:szCs w:val="16"/>
              </w:rPr>
              <w:t>23</w:t>
            </w:r>
            <w:r w:rsidRPr="00B066EE">
              <w:rPr>
                <w:noProof/>
                <w:webHidden/>
                <w:sz w:val="16"/>
                <w:szCs w:val="16"/>
              </w:rPr>
              <w:fldChar w:fldCharType="end"/>
            </w:r>
          </w:hyperlink>
        </w:p>
        <w:p w14:paraId="0FCBABF8" w14:textId="458D867F" w:rsidR="00B066EE" w:rsidRPr="00B066EE" w:rsidRDefault="00B066EE">
          <w:pPr>
            <w:pStyle w:val="TDC2"/>
            <w:tabs>
              <w:tab w:val="right" w:leader="dot" w:pos="9017"/>
            </w:tabs>
            <w:rPr>
              <w:rFonts w:eastAsiaTheme="minorEastAsia"/>
              <w:noProof/>
              <w:sz w:val="16"/>
              <w:szCs w:val="16"/>
              <w:lang w:eastAsia="es-ES"/>
            </w:rPr>
          </w:pPr>
          <w:hyperlink w:anchor="_Toc24747501" w:history="1">
            <w:r w:rsidRPr="00B066EE">
              <w:rPr>
                <w:rStyle w:val="Hipervnculo"/>
                <w:noProof/>
                <w:sz w:val="16"/>
                <w:szCs w:val="16"/>
              </w:rPr>
              <w:t>Estilo personajes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_Toc24747501 \h </w:instrText>
            </w:r>
            <w:r w:rsidRPr="00B066EE">
              <w:rPr>
                <w:noProof/>
                <w:webHidden/>
                <w:sz w:val="16"/>
                <w:szCs w:val="16"/>
              </w:rPr>
            </w:r>
            <w:r w:rsidRPr="00B066EE">
              <w:rPr>
                <w:noProof/>
                <w:webHidden/>
                <w:sz w:val="16"/>
                <w:szCs w:val="16"/>
              </w:rPr>
              <w:fldChar w:fldCharType="separate"/>
            </w:r>
            <w:r>
              <w:rPr>
                <w:noProof/>
                <w:webHidden/>
                <w:sz w:val="16"/>
                <w:szCs w:val="16"/>
              </w:rPr>
              <w:t>23</w:t>
            </w:r>
            <w:r w:rsidRPr="00B066EE">
              <w:rPr>
                <w:noProof/>
                <w:webHidden/>
                <w:sz w:val="16"/>
                <w:szCs w:val="16"/>
              </w:rPr>
              <w:fldChar w:fldCharType="end"/>
            </w:r>
          </w:hyperlink>
        </w:p>
        <w:p w14:paraId="13910BEF" w14:textId="4202C976" w:rsidR="00B066EE" w:rsidRPr="00B066EE" w:rsidRDefault="00B066EE">
          <w:pPr>
            <w:pStyle w:val="TDC2"/>
            <w:tabs>
              <w:tab w:val="right" w:leader="dot" w:pos="9017"/>
            </w:tabs>
            <w:rPr>
              <w:rFonts w:eastAsiaTheme="minorEastAsia"/>
              <w:noProof/>
              <w:sz w:val="16"/>
              <w:szCs w:val="16"/>
              <w:lang w:eastAsia="es-ES"/>
            </w:rPr>
          </w:pPr>
          <w:hyperlink w:anchor="_Toc24747502" w:history="1">
            <w:r w:rsidRPr="00B066EE">
              <w:rPr>
                <w:rStyle w:val="Hipervnculo"/>
                <w:noProof/>
                <w:sz w:val="16"/>
                <w:szCs w:val="16"/>
              </w:rPr>
              <w:t>Concept art personajes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_Toc24747502 \h </w:instrText>
            </w:r>
            <w:r w:rsidRPr="00B066EE">
              <w:rPr>
                <w:noProof/>
                <w:webHidden/>
                <w:sz w:val="16"/>
                <w:szCs w:val="16"/>
              </w:rPr>
            </w:r>
            <w:r w:rsidRPr="00B066EE">
              <w:rPr>
                <w:noProof/>
                <w:webHidden/>
                <w:sz w:val="16"/>
                <w:szCs w:val="16"/>
              </w:rPr>
              <w:fldChar w:fldCharType="separate"/>
            </w:r>
            <w:r>
              <w:rPr>
                <w:noProof/>
                <w:webHidden/>
                <w:sz w:val="16"/>
                <w:szCs w:val="16"/>
              </w:rPr>
              <w:t>23</w:t>
            </w:r>
            <w:r w:rsidRPr="00B066EE">
              <w:rPr>
                <w:noProof/>
                <w:webHidden/>
                <w:sz w:val="16"/>
                <w:szCs w:val="16"/>
              </w:rPr>
              <w:fldChar w:fldCharType="end"/>
            </w:r>
          </w:hyperlink>
        </w:p>
        <w:p w14:paraId="3E838433" w14:textId="54A88595" w:rsidR="00B066EE" w:rsidRPr="00B066EE" w:rsidRDefault="00B066EE">
          <w:pPr>
            <w:pStyle w:val="TDC2"/>
            <w:tabs>
              <w:tab w:val="right" w:leader="dot" w:pos="9017"/>
            </w:tabs>
            <w:rPr>
              <w:rFonts w:eastAsiaTheme="minorEastAsia"/>
              <w:noProof/>
              <w:sz w:val="16"/>
              <w:szCs w:val="16"/>
              <w:lang w:eastAsia="es-ES"/>
            </w:rPr>
          </w:pPr>
          <w:hyperlink w:anchor="_Toc24747503" w:history="1">
            <w:r w:rsidRPr="00B066EE">
              <w:rPr>
                <w:rStyle w:val="Hipervnculo"/>
                <w:noProof/>
                <w:sz w:val="16"/>
                <w:szCs w:val="16"/>
              </w:rPr>
              <w:t>2D personajes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_Toc24747503 \h </w:instrText>
            </w:r>
            <w:r w:rsidRPr="00B066EE">
              <w:rPr>
                <w:noProof/>
                <w:webHidden/>
                <w:sz w:val="16"/>
                <w:szCs w:val="16"/>
              </w:rPr>
            </w:r>
            <w:r w:rsidRPr="00B066EE">
              <w:rPr>
                <w:noProof/>
                <w:webHidden/>
                <w:sz w:val="16"/>
                <w:szCs w:val="16"/>
              </w:rPr>
              <w:fldChar w:fldCharType="separate"/>
            </w:r>
            <w:r>
              <w:rPr>
                <w:noProof/>
                <w:webHidden/>
                <w:sz w:val="16"/>
                <w:szCs w:val="16"/>
              </w:rPr>
              <w:t>23</w:t>
            </w:r>
            <w:r w:rsidRPr="00B066EE">
              <w:rPr>
                <w:noProof/>
                <w:webHidden/>
                <w:sz w:val="16"/>
                <w:szCs w:val="16"/>
              </w:rPr>
              <w:fldChar w:fldCharType="end"/>
            </w:r>
          </w:hyperlink>
        </w:p>
        <w:p w14:paraId="56737117" w14:textId="504D9D8E" w:rsidR="00B066EE" w:rsidRPr="00B066EE" w:rsidRDefault="00B066EE">
          <w:pPr>
            <w:pStyle w:val="TDC2"/>
            <w:tabs>
              <w:tab w:val="right" w:leader="dot" w:pos="9017"/>
            </w:tabs>
            <w:rPr>
              <w:rFonts w:eastAsiaTheme="minorEastAsia"/>
              <w:noProof/>
              <w:sz w:val="16"/>
              <w:szCs w:val="16"/>
              <w:lang w:eastAsia="es-ES"/>
            </w:rPr>
          </w:pPr>
          <w:hyperlink w:anchor="_Toc24747504" w:history="1">
            <w:r w:rsidRPr="00B066EE">
              <w:rPr>
                <w:rStyle w:val="Hipervnculo"/>
                <w:noProof/>
                <w:sz w:val="16"/>
                <w:szCs w:val="16"/>
              </w:rPr>
              <w:t>3D personajes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_Toc24747504 \h </w:instrText>
            </w:r>
            <w:r w:rsidRPr="00B066EE">
              <w:rPr>
                <w:noProof/>
                <w:webHidden/>
                <w:sz w:val="16"/>
                <w:szCs w:val="16"/>
              </w:rPr>
            </w:r>
            <w:r w:rsidRPr="00B066EE">
              <w:rPr>
                <w:noProof/>
                <w:webHidden/>
                <w:sz w:val="16"/>
                <w:szCs w:val="16"/>
              </w:rPr>
              <w:fldChar w:fldCharType="separate"/>
            </w:r>
            <w:r>
              <w:rPr>
                <w:noProof/>
                <w:webHidden/>
                <w:sz w:val="16"/>
                <w:szCs w:val="16"/>
              </w:rPr>
              <w:t>23</w:t>
            </w:r>
            <w:r w:rsidRPr="00B066EE">
              <w:rPr>
                <w:noProof/>
                <w:webHidden/>
                <w:sz w:val="16"/>
                <w:szCs w:val="16"/>
              </w:rPr>
              <w:fldChar w:fldCharType="end"/>
            </w:r>
          </w:hyperlink>
        </w:p>
        <w:p w14:paraId="25C67405" w14:textId="03BE2F39" w:rsidR="00B066EE" w:rsidRPr="00B066EE" w:rsidRDefault="00B066EE">
          <w:pPr>
            <w:pStyle w:val="TDC2"/>
            <w:tabs>
              <w:tab w:val="right" w:leader="dot" w:pos="9017"/>
            </w:tabs>
            <w:rPr>
              <w:rFonts w:eastAsiaTheme="minorEastAsia"/>
              <w:noProof/>
              <w:sz w:val="16"/>
              <w:szCs w:val="16"/>
              <w:lang w:eastAsia="es-ES"/>
            </w:rPr>
          </w:pPr>
          <w:hyperlink w:anchor="_Toc24747505" w:history="1">
            <w:r w:rsidRPr="00B066EE">
              <w:rPr>
                <w:rStyle w:val="Hipervnculo"/>
                <w:noProof/>
                <w:sz w:val="16"/>
                <w:szCs w:val="16"/>
              </w:rPr>
              <w:t>Estilo escenarios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_Toc24747505 \h </w:instrText>
            </w:r>
            <w:r w:rsidRPr="00B066EE">
              <w:rPr>
                <w:noProof/>
                <w:webHidden/>
                <w:sz w:val="16"/>
                <w:szCs w:val="16"/>
              </w:rPr>
            </w:r>
            <w:r w:rsidRPr="00B066EE">
              <w:rPr>
                <w:noProof/>
                <w:webHidden/>
                <w:sz w:val="16"/>
                <w:szCs w:val="16"/>
              </w:rPr>
              <w:fldChar w:fldCharType="separate"/>
            </w:r>
            <w:r>
              <w:rPr>
                <w:noProof/>
                <w:webHidden/>
                <w:sz w:val="16"/>
                <w:szCs w:val="16"/>
              </w:rPr>
              <w:t>24</w:t>
            </w:r>
            <w:r w:rsidRPr="00B066EE">
              <w:rPr>
                <w:noProof/>
                <w:webHidden/>
                <w:sz w:val="16"/>
                <w:szCs w:val="16"/>
              </w:rPr>
              <w:fldChar w:fldCharType="end"/>
            </w:r>
          </w:hyperlink>
        </w:p>
        <w:p w14:paraId="495DB689" w14:textId="029DCE68" w:rsidR="00B066EE" w:rsidRPr="00B066EE" w:rsidRDefault="00B066EE">
          <w:pPr>
            <w:pStyle w:val="TDC2"/>
            <w:tabs>
              <w:tab w:val="right" w:leader="dot" w:pos="9017"/>
            </w:tabs>
            <w:rPr>
              <w:rFonts w:eastAsiaTheme="minorEastAsia"/>
              <w:noProof/>
              <w:sz w:val="16"/>
              <w:szCs w:val="16"/>
              <w:lang w:eastAsia="es-ES"/>
            </w:rPr>
          </w:pPr>
          <w:hyperlink w:anchor="_Toc24747506" w:history="1">
            <w:r w:rsidRPr="00B066EE">
              <w:rPr>
                <w:rStyle w:val="Hipervnculo"/>
                <w:noProof/>
                <w:sz w:val="16"/>
                <w:szCs w:val="16"/>
              </w:rPr>
              <w:t>Concept art escenarios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_Toc24747506 \h </w:instrText>
            </w:r>
            <w:r w:rsidRPr="00B066EE">
              <w:rPr>
                <w:noProof/>
                <w:webHidden/>
                <w:sz w:val="16"/>
                <w:szCs w:val="16"/>
              </w:rPr>
            </w:r>
            <w:r w:rsidRPr="00B066EE">
              <w:rPr>
                <w:noProof/>
                <w:webHidden/>
                <w:sz w:val="16"/>
                <w:szCs w:val="16"/>
              </w:rPr>
              <w:fldChar w:fldCharType="separate"/>
            </w:r>
            <w:r>
              <w:rPr>
                <w:noProof/>
                <w:webHidden/>
                <w:sz w:val="16"/>
                <w:szCs w:val="16"/>
              </w:rPr>
              <w:t>24</w:t>
            </w:r>
            <w:r w:rsidRPr="00B066EE">
              <w:rPr>
                <w:noProof/>
                <w:webHidden/>
                <w:sz w:val="16"/>
                <w:szCs w:val="16"/>
              </w:rPr>
              <w:fldChar w:fldCharType="end"/>
            </w:r>
          </w:hyperlink>
        </w:p>
        <w:p w14:paraId="2B3093FE" w14:textId="675B4238" w:rsidR="00B066EE" w:rsidRPr="00B066EE" w:rsidRDefault="00B066EE">
          <w:pPr>
            <w:pStyle w:val="TDC2"/>
            <w:tabs>
              <w:tab w:val="right" w:leader="dot" w:pos="9017"/>
            </w:tabs>
            <w:rPr>
              <w:rFonts w:eastAsiaTheme="minorEastAsia"/>
              <w:noProof/>
              <w:sz w:val="16"/>
              <w:szCs w:val="16"/>
              <w:lang w:eastAsia="es-ES"/>
            </w:rPr>
          </w:pPr>
          <w:hyperlink w:anchor="_Toc24747507" w:history="1">
            <w:r w:rsidRPr="00B066EE">
              <w:rPr>
                <w:rStyle w:val="Hipervnculo"/>
                <w:noProof/>
                <w:sz w:val="16"/>
                <w:szCs w:val="16"/>
              </w:rPr>
              <w:t>2D escenarios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_Toc24747507 \h </w:instrText>
            </w:r>
            <w:r w:rsidRPr="00B066EE">
              <w:rPr>
                <w:noProof/>
                <w:webHidden/>
                <w:sz w:val="16"/>
                <w:szCs w:val="16"/>
              </w:rPr>
            </w:r>
            <w:r w:rsidRPr="00B066EE">
              <w:rPr>
                <w:noProof/>
                <w:webHidden/>
                <w:sz w:val="16"/>
                <w:szCs w:val="16"/>
              </w:rPr>
              <w:fldChar w:fldCharType="separate"/>
            </w:r>
            <w:r>
              <w:rPr>
                <w:noProof/>
                <w:webHidden/>
                <w:sz w:val="16"/>
                <w:szCs w:val="16"/>
              </w:rPr>
              <w:t>24</w:t>
            </w:r>
            <w:r w:rsidRPr="00B066EE">
              <w:rPr>
                <w:noProof/>
                <w:webHidden/>
                <w:sz w:val="16"/>
                <w:szCs w:val="16"/>
              </w:rPr>
              <w:fldChar w:fldCharType="end"/>
            </w:r>
          </w:hyperlink>
        </w:p>
        <w:p w14:paraId="01AA322C" w14:textId="6079910D" w:rsidR="00B066EE" w:rsidRPr="00B066EE" w:rsidRDefault="00B066EE">
          <w:pPr>
            <w:pStyle w:val="TDC2"/>
            <w:tabs>
              <w:tab w:val="right" w:leader="dot" w:pos="9017"/>
            </w:tabs>
            <w:rPr>
              <w:rFonts w:eastAsiaTheme="minorEastAsia"/>
              <w:noProof/>
              <w:sz w:val="16"/>
              <w:szCs w:val="16"/>
              <w:lang w:eastAsia="es-ES"/>
            </w:rPr>
          </w:pPr>
          <w:hyperlink w:anchor="_Toc24747508" w:history="1">
            <w:r w:rsidRPr="00B066EE">
              <w:rPr>
                <w:rStyle w:val="Hipervnculo"/>
                <w:noProof/>
                <w:sz w:val="16"/>
                <w:szCs w:val="16"/>
              </w:rPr>
              <w:t>3D escenarios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_Toc24747508 \h </w:instrText>
            </w:r>
            <w:r w:rsidRPr="00B066EE">
              <w:rPr>
                <w:noProof/>
                <w:webHidden/>
                <w:sz w:val="16"/>
                <w:szCs w:val="16"/>
              </w:rPr>
            </w:r>
            <w:r w:rsidRPr="00B066EE">
              <w:rPr>
                <w:noProof/>
                <w:webHidden/>
                <w:sz w:val="16"/>
                <w:szCs w:val="16"/>
              </w:rPr>
              <w:fldChar w:fldCharType="separate"/>
            </w:r>
            <w:r>
              <w:rPr>
                <w:noProof/>
                <w:webHidden/>
                <w:sz w:val="16"/>
                <w:szCs w:val="16"/>
              </w:rPr>
              <w:t>24</w:t>
            </w:r>
            <w:r w:rsidRPr="00B066EE">
              <w:rPr>
                <w:noProof/>
                <w:webHidden/>
                <w:sz w:val="16"/>
                <w:szCs w:val="16"/>
              </w:rPr>
              <w:fldChar w:fldCharType="end"/>
            </w:r>
          </w:hyperlink>
        </w:p>
        <w:p w14:paraId="79536C9E" w14:textId="523E847B" w:rsidR="00B066EE" w:rsidRPr="00B066EE" w:rsidRDefault="00B066EE">
          <w:pPr>
            <w:pStyle w:val="TDC2"/>
            <w:tabs>
              <w:tab w:val="right" w:leader="dot" w:pos="9017"/>
            </w:tabs>
            <w:rPr>
              <w:rFonts w:eastAsiaTheme="minorEastAsia"/>
              <w:noProof/>
              <w:sz w:val="16"/>
              <w:szCs w:val="16"/>
              <w:lang w:eastAsia="es-ES"/>
            </w:rPr>
          </w:pPr>
          <w:hyperlink w:anchor="_Toc24747509" w:history="1">
            <w:r w:rsidRPr="00B066EE">
              <w:rPr>
                <w:rStyle w:val="Hipervnculo"/>
                <w:noProof/>
                <w:sz w:val="16"/>
                <w:szCs w:val="16"/>
              </w:rPr>
              <w:t>Estilo VFX</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_Toc24747509 \h </w:instrText>
            </w:r>
            <w:r w:rsidRPr="00B066EE">
              <w:rPr>
                <w:noProof/>
                <w:webHidden/>
                <w:sz w:val="16"/>
                <w:szCs w:val="16"/>
              </w:rPr>
            </w:r>
            <w:r w:rsidRPr="00B066EE">
              <w:rPr>
                <w:noProof/>
                <w:webHidden/>
                <w:sz w:val="16"/>
                <w:szCs w:val="16"/>
              </w:rPr>
              <w:fldChar w:fldCharType="separate"/>
            </w:r>
            <w:r>
              <w:rPr>
                <w:noProof/>
                <w:webHidden/>
                <w:sz w:val="16"/>
                <w:szCs w:val="16"/>
              </w:rPr>
              <w:t>24</w:t>
            </w:r>
            <w:r w:rsidRPr="00B066EE">
              <w:rPr>
                <w:noProof/>
                <w:webHidden/>
                <w:sz w:val="16"/>
                <w:szCs w:val="16"/>
              </w:rPr>
              <w:fldChar w:fldCharType="end"/>
            </w:r>
          </w:hyperlink>
        </w:p>
        <w:p w14:paraId="107AD0CE" w14:textId="526C9EB1" w:rsidR="00B066EE" w:rsidRPr="00B066EE" w:rsidRDefault="00B066EE">
          <w:pPr>
            <w:pStyle w:val="TDC2"/>
            <w:tabs>
              <w:tab w:val="right" w:leader="dot" w:pos="9017"/>
            </w:tabs>
            <w:rPr>
              <w:rFonts w:eastAsiaTheme="minorEastAsia"/>
              <w:noProof/>
              <w:sz w:val="16"/>
              <w:szCs w:val="16"/>
              <w:lang w:eastAsia="es-ES"/>
            </w:rPr>
          </w:pPr>
          <w:hyperlink w:anchor="_Toc24747510" w:history="1">
            <w:r w:rsidRPr="00B066EE">
              <w:rPr>
                <w:rStyle w:val="Hipervnculo"/>
                <w:noProof/>
                <w:sz w:val="16"/>
                <w:szCs w:val="16"/>
              </w:rPr>
              <w:t>3D VFX</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_Toc24747510 \h </w:instrText>
            </w:r>
            <w:r w:rsidRPr="00B066EE">
              <w:rPr>
                <w:noProof/>
                <w:webHidden/>
                <w:sz w:val="16"/>
                <w:szCs w:val="16"/>
              </w:rPr>
            </w:r>
            <w:r w:rsidRPr="00B066EE">
              <w:rPr>
                <w:noProof/>
                <w:webHidden/>
                <w:sz w:val="16"/>
                <w:szCs w:val="16"/>
              </w:rPr>
              <w:fldChar w:fldCharType="separate"/>
            </w:r>
            <w:r>
              <w:rPr>
                <w:noProof/>
                <w:webHidden/>
                <w:sz w:val="16"/>
                <w:szCs w:val="16"/>
              </w:rPr>
              <w:t>24</w:t>
            </w:r>
            <w:r w:rsidRPr="00B066EE">
              <w:rPr>
                <w:noProof/>
                <w:webHidden/>
                <w:sz w:val="16"/>
                <w:szCs w:val="16"/>
              </w:rPr>
              <w:fldChar w:fldCharType="end"/>
            </w:r>
          </w:hyperlink>
        </w:p>
        <w:p w14:paraId="52A920F6" w14:textId="1E59B90A" w:rsidR="00B066EE" w:rsidRPr="00B066EE" w:rsidRDefault="00B066EE">
          <w:pPr>
            <w:pStyle w:val="TDC1"/>
            <w:tabs>
              <w:tab w:val="right" w:leader="dot" w:pos="9017"/>
            </w:tabs>
            <w:rPr>
              <w:rFonts w:eastAsiaTheme="minorEastAsia"/>
              <w:noProof/>
              <w:sz w:val="16"/>
              <w:szCs w:val="16"/>
              <w:lang w:eastAsia="es-ES"/>
            </w:rPr>
          </w:pPr>
          <w:hyperlink w:anchor="_Toc24747511" w:history="1">
            <w:r w:rsidRPr="00B066EE">
              <w:rPr>
                <w:rStyle w:val="Hipervnculo"/>
                <w:noProof/>
                <w:sz w:val="16"/>
                <w:szCs w:val="16"/>
              </w:rPr>
              <w:t>Música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_Toc24747511 \h </w:instrText>
            </w:r>
            <w:r w:rsidRPr="00B066EE">
              <w:rPr>
                <w:noProof/>
                <w:webHidden/>
                <w:sz w:val="16"/>
                <w:szCs w:val="16"/>
              </w:rPr>
            </w:r>
            <w:r w:rsidRPr="00B066EE">
              <w:rPr>
                <w:noProof/>
                <w:webHidden/>
                <w:sz w:val="16"/>
                <w:szCs w:val="16"/>
              </w:rPr>
              <w:fldChar w:fldCharType="separate"/>
            </w:r>
            <w:r>
              <w:rPr>
                <w:noProof/>
                <w:webHidden/>
                <w:sz w:val="16"/>
                <w:szCs w:val="16"/>
              </w:rPr>
              <w:t>25</w:t>
            </w:r>
            <w:r w:rsidRPr="00B066EE">
              <w:rPr>
                <w:noProof/>
                <w:webHidden/>
                <w:sz w:val="16"/>
                <w:szCs w:val="16"/>
              </w:rPr>
              <w:fldChar w:fldCharType="end"/>
            </w:r>
          </w:hyperlink>
        </w:p>
        <w:p w14:paraId="3D626B10" w14:textId="27BB1ED7" w:rsidR="00B066EE" w:rsidRPr="00B066EE" w:rsidRDefault="00B066EE">
          <w:pPr>
            <w:pStyle w:val="TDC2"/>
            <w:tabs>
              <w:tab w:val="right" w:leader="dot" w:pos="9017"/>
            </w:tabs>
            <w:rPr>
              <w:rFonts w:eastAsiaTheme="minorEastAsia"/>
              <w:noProof/>
              <w:sz w:val="16"/>
              <w:szCs w:val="16"/>
              <w:lang w:eastAsia="es-ES"/>
            </w:rPr>
          </w:pPr>
          <w:hyperlink w:anchor="_Toc24747512" w:history="1">
            <w:r w:rsidRPr="00B066EE">
              <w:rPr>
                <w:rStyle w:val="Hipervnculo"/>
                <w:noProof/>
                <w:sz w:val="16"/>
                <w:szCs w:val="16"/>
              </w:rPr>
              <w:t>Banda sonora</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_Toc24747512 \h </w:instrText>
            </w:r>
            <w:r w:rsidRPr="00B066EE">
              <w:rPr>
                <w:noProof/>
                <w:webHidden/>
                <w:sz w:val="16"/>
                <w:szCs w:val="16"/>
              </w:rPr>
            </w:r>
            <w:r w:rsidRPr="00B066EE">
              <w:rPr>
                <w:noProof/>
                <w:webHidden/>
                <w:sz w:val="16"/>
                <w:szCs w:val="16"/>
              </w:rPr>
              <w:fldChar w:fldCharType="separate"/>
            </w:r>
            <w:r>
              <w:rPr>
                <w:noProof/>
                <w:webHidden/>
                <w:sz w:val="16"/>
                <w:szCs w:val="16"/>
              </w:rPr>
              <w:t>25</w:t>
            </w:r>
            <w:r w:rsidRPr="00B066EE">
              <w:rPr>
                <w:noProof/>
                <w:webHidden/>
                <w:sz w:val="16"/>
                <w:szCs w:val="16"/>
              </w:rPr>
              <w:fldChar w:fldCharType="end"/>
            </w:r>
          </w:hyperlink>
        </w:p>
        <w:p w14:paraId="03B21BA9" w14:textId="61E7EA73" w:rsidR="00B066EE" w:rsidRPr="00B066EE" w:rsidRDefault="00B066EE">
          <w:pPr>
            <w:pStyle w:val="TDC2"/>
            <w:tabs>
              <w:tab w:val="right" w:leader="dot" w:pos="9017"/>
            </w:tabs>
            <w:rPr>
              <w:rFonts w:eastAsiaTheme="minorEastAsia"/>
              <w:noProof/>
              <w:sz w:val="16"/>
              <w:szCs w:val="16"/>
              <w:lang w:eastAsia="es-ES"/>
            </w:rPr>
          </w:pPr>
          <w:hyperlink w:anchor="_Toc24747513" w:history="1">
            <w:r w:rsidRPr="00B066EE">
              <w:rPr>
                <w:rStyle w:val="Hipervnculo"/>
                <w:noProof/>
                <w:sz w:val="16"/>
                <w:szCs w:val="16"/>
              </w:rPr>
              <w:t>Efectos de sonido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_Toc24747513 \h </w:instrText>
            </w:r>
            <w:r w:rsidRPr="00B066EE">
              <w:rPr>
                <w:noProof/>
                <w:webHidden/>
                <w:sz w:val="16"/>
                <w:szCs w:val="16"/>
              </w:rPr>
            </w:r>
            <w:r w:rsidRPr="00B066EE">
              <w:rPr>
                <w:noProof/>
                <w:webHidden/>
                <w:sz w:val="16"/>
                <w:szCs w:val="16"/>
              </w:rPr>
              <w:fldChar w:fldCharType="separate"/>
            </w:r>
            <w:r>
              <w:rPr>
                <w:noProof/>
                <w:webHidden/>
                <w:sz w:val="16"/>
                <w:szCs w:val="16"/>
              </w:rPr>
              <w:t>25</w:t>
            </w:r>
            <w:r w:rsidRPr="00B066EE">
              <w:rPr>
                <w:noProof/>
                <w:webHidden/>
                <w:sz w:val="16"/>
                <w:szCs w:val="16"/>
              </w:rPr>
              <w:fldChar w:fldCharType="end"/>
            </w:r>
          </w:hyperlink>
        </w:p>
        <w:p w14:paraId="62DBC383" w14:textId="1BC07AC7" w:rsidR="00B066EE" w:rsidRPr="00B066EE" w:rsidRDefault="00B066EE">
          <w:pPr>
            <w:pStyle w:val="TDC1"/>
            <w:tabs>
              <w:tab w:val="right" w:leader="dot" w:pos="9017"/>
            </w:tabs>
            <w:rPr>
              <w:rFonts w:eastAsiaTheme="minorEastAsia"/>
              <w:noProof/>
              <w:sz w:val="16"/>
              <w:szCs w:val="16"/>
              <w:lang w:eastAsia="es-ES"/>
            </w:rPr>
          </w:pPr>
          <w:hyperlink w:anchor="_Toc24747514" w:history="1">
            <w:r w:rsidRPr="00B066EE">
              <w:rPr>
                <w:rStyle w:val="Hipervnculo"/>
                <w:noProof/>
                <w:sz w:val="16"/>
                <w:szCs w:val="16"/>
              </w:rPr>
              <w:t>Logros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_Toc24747514 \h </w:instrText>
            </w:r>
            <w:r w:rsidRPr="00B066EE">
              <w:rPr>
                <w:noProof/>
                <w:webHidden/>
                <w:sz w:val="16"/>
                <w:szCs w:val="16"/>
              </w:rPr>
            </w:r>
            <w:r w:rsidRPr="00B066EE">
              <w:rPr>
                <w:noProof/>
                <w:webHidden/>
                <w:sz w:val="16"/>
                <w:szCs w:val="16"/>
              </w:rPr>
              <w:fldChar w:fldCharType="separate"/>
            </w:r>
            <w:r>
              <w:rPr>
                <w:noProof/>
                <w:webHidden/>
                <w:sz w:val="16"/>
                <w:szCs w:val="16"/>
              </w:rPr>
              <w:t>25</w:t>
            </w:r>
            <w:r w:rsidRPr="00B066EE">
              <w:rPr>
                <w:noProof/>
                <w:webHidden/>
                <w:sz w:val="16"/>
                <w:szCs w:val="16"/>
              </w:rPr>
              <w:fldChar w:fldCharType="end"/>
            </w:r>
          </w:hyperlink>
        </w:p>
        <w:p w14:paraId="23E85D5F" w14:textId="3380F2C2" w:rsidR="00B066EE" w:rsidRPr="00B066EE" w:rsidRDefault="00B066EE">
          <w:pPr>
            <w:pStyle w:val="TDC1"/>
            <w:tabs>
              <w:tab w:val="right" w:leader="dot" w:pos="9017"/>
            </w:tabs>
            <w:rPr>
              <w:rFonts w:eastAsiaTheme="minorEastAsia"/>
              <w:noProof/>
              <w:sz w:val="16"/>
              <w:szCs w:val="16"/>
              <w:lang w:eastAsia="es-ES"/>
            </w:rPr>
          </w:pPr>
          <w:hyperlink w:anchor="_Toc24747515" w:history="1">
            <w:r w:rsidRPr="00B066EE">
              <w:rPr>
                <w:rStyle w:val="Hipervnculo"/>
                <w:noProof/>
                <w:sz w:val="16"/>
                <w:szCs w:val="16"/>
              </w:rPr>
              <w:t>Monetización</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_Toc24747515 \h </w:instrText>
            </w:r>
            <w:r w:rsidRPr="00B066EE">
              <w:rPr>
                <w:noProof/>
                <w:webHidden/>
                <w:sz w:val="16"/>
                <w:szCs w:val="16"/>
              </w:rPr>
            </w:r>
            <w:r w:rsidRPr="00B066EE">
              <w:rPr>
                <w:noProof/>
                <w:webHidden/>
                <w:sz w:val="16"/>
                <w:szCs w:val="16"/>
              </w:rPr>
              <w:fldChar w:fldCharType="separate"/>
            </w:r>
            <w:r>
              <w:rPr>
                <w:noProof/>
                <w:webHidden/>
                <w:sz w:val="16"/>
                <w:szCs w:val="16"/>
              </w:rPr>
              <w:t>25</w:t>
            </w:r>
            <w:r w:rsidRPr="00B066EE">
              <w:rPr>
                <w:noProof/>
                <w:webHidden/>
                <w:sz w:val="16"/>
                <w:szCs w:val="16"/>
              </w:rPr>
              <w:fldChar w:fldCharType="end"/>
            </w:r>
          </w:hyperlink>
        </w:p>
        <w:p w14:paraId="2452C4C1" w14:textId="5FEB19A3" w:rsidR="00B066EE" w:rsidRPr="00B066EE" w:rsidRDefault="00B066EE">
          <w:pPr>
            <w:pStyle w:val="TDC2"/>
            <w:tabs>
              <w:tab w:val="right" w:leader="dot" w:pos="9017"/>
            </w:tabs>
            <w:rPr>
              <w:rFonts w:eastAsiaTheme="minorEastAsia"/>
              <w:noProof/>
              <w:sz w:val="16"/>
              <w:szCs w:val="16"/>
              <w:lang w:eastAsia="es-ES"/>
            </w:rPr>
          </w:pPr>
          <w:hyperlink w:anchor="_Toc24747516" w:history="1">
            <w:r w:rsidRPr="00B066EE">
              <w:rPr>
                <w:rStyle w:val="Hipervnculo"/>
                <w:noProof/>
                <w:sz w:val="16"/>
                <w:szCs w:val="16"/>
              </w:rPr>
              <w:t>Explicación base</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_Toc24747516 \h </w:instrText>
            </w:r>
            <w:r w:rsidRPr="00B066EE">
              <w:rPr>
                <w:noProof/>
                <w:webHidden/>
                <w:sz w:val="16"/>
                <w:szCs w:val="16"/>
              </w:rPr>
            </w:r>
            <w:r w:rsidRPr="00B066EE">
              <w:rPr>
                <w:noProof/>
                <w:webHidden/>
                <w:sz w:val="16"/>
                <w:szCs w:val="16"/>
              </w:rPr>
              <w:fldChar w:fldCharType="separate"/>
            </w:r>
            <w:r>
              <w:rPr>
                <w:noProof/>
                <w:webHidden/>
                <w:sz w:val="16"/>
                <w:szCs w:val="16"/>
              </w:rPr>
              <w:t>25</w:t>
            </w:r>
            <w:r w:rsidRPr="00B066EE">
              <w:rPr>
                <w:noProof/>
                <w:webHidden/>
                <w:sz w:val="16"/>
                <w:szCs w:val="16"/>
              </w:rPr>
              <w:fldChar w:fldCharType="end"/>
            </w:r>
          </w:hyperlink>
        </w:p>
        <w:p w14:paraId="1652DF48" w14:textId="082F56C3" w:rsidR="00B066EE" w:rsidRPr="00B066EE" w:rsidRDefault="00B066EE">
          <w:pPr>
            <w:pStyle w:val="TDC2"/>
            <w:tabs>
              <w:tab w:val="right" w:leader="dot" w:pos="9017"/>
            </w:tabs>
            <w:rPr>
              <w:rFonts w:eastAsiaTheme="minorEastAsia"/>
              <w:noProof/>
              <w:sz w:val="16"/>
              <w:szCs w:val="16"/>
              <w:lang w:eastAsia="es-ES"/>
            </w:rPr>
          </w:pPr>
          <w:hyperlink w:anchor="_Toc24747517" w:history="1">
            <w:r w:rsidRPr="00B066EE">
              <w:rPr>
                <w:rStyle w:val="Hipervnculo"/>
                <w:noProof/>
                <w:sz w:val="16"/>
                <w:szCs w:val="16"/>
              </w:rPr>
              <w:t>Precios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_Toc24747517 \h </w:instrText>
            </w:r>
            <w:r w:rsidRPr="00B066EE">
              <w:rPr>
                <w:noProof/>
                <w:webHidden/>
                <w:sz w:val="16"/>
                <w:szCs w:val="16"/>
              </w:rPr>
            </w:r>
            <w:r w:rsidRPr="00B066EE">
              <w:rPr>
                <w:noProof/>
                <w:webHidden/>
                <w:sz w:val="16"/>
                <w:szCs w:val="16"/>
              </w:rPr>
              <w:fldChar w:fldCharType="separate"/>
            </w:r>
            <w:r>
              <w:rPr>
                <w:noProof/>
                <w:webHidden/>
                <w:sz w:val="16"/>
                <w:szCs w:val="16"/>
              </w:rPr>
              <w:t>26</w:t>
            </w:r>
            <w:r w:rsidRPr="00B066EE">
              <w:rPr>
                <w:noProof/>
                <w:webHidden/>
                <w:sz w:val="16"/>
                <w:szCs w:val="16"/>
              </w:rPr>
              <w:fldChar w:fldCharType="end"/>
            </w:r>
          </w:hyperlink>
        </w:p>
        <w:p w14:paraId="044C855B" w14:textId="3BF2F7E0" w:rsidR="00B066EE" w:rsidRPr="00B066EE" w:rsidRDefault="00B066EE">
          <w:pPr>
            <w:pStyle w:val="TDC2"/>
            <w:tabs>
              <w:tab w:val="right" w:leader="dot" w:pos="9017"/>
            </w:tabs>
            <w:rPr>
              <w:rFonts w:eastAsiaTheme="minorEastAsia"/>
              <w:noProof/>
              <w:sz w:val="16"/>
              <w:szCs w:val="16"/>
              <w:lang w:eastAsia="es-ES"/>
            </w:rPr>
          </w:pPr>
          <w:hyperlink w:anchor="_Toc24747518" w:history="1">
            <w:r w:rsidRPr="00B066EE">
              <w:rPr>
                <w:rStyle w:val="Hipervnculo"/>
                <w:noProof/>
                <w:sz w:val="16"/>
                <w:szCs w:val="16"/>
              </w:rPr>
              <w:t>Niveles de jugador</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_Toc24747518 \h </w:instrText>
            </w:r>
            <w:r w:rsidRPr="00B066EE">
              <w:rPr>
                <w:noProof/>
                <w:webHidden/>
                <w:sz w:val="16"/>
                <w:szCs w:val="16"/>
              </w:rPr>
            </w:r>
            <w:r w:rsidRPr="00B066EE">
              <w:rPr>
                <w:noProof/>
                <w:webHidden/>
                <w:sz w:val="16"/>
                <w:szCs w:val="16"/>
              </w:rPr>
              <w:fldChar w:fldCharType="separate"/>
            </w:r>
            <w:r>
              <w:rPr>
                <w:noProof/>
                <w:webHidden/>
                <w:sz w:val="16"/>
                <w:szCs w:val="16"/>
              </w:rPr>
              <w:t>26</w:t>
            </w:r>
            <w:r w:rsidRPr="00B066EE">
              <w:rPr>
                <w:noProof/>
                <w:webHidden/>
                <w:sz w:val="16"/>
                <w:szCs w:val="16"/>
              </w:rPr>
              <w:fldChar w:fldCharType="end"/>
            </w:r>
          </w:hyperlink>
        </w:p>
        <w:p w14:paraId="06A4B061" w14:textId="17D675F8" w:rsidR="00B066EE" w:rsidRPr="00B066EE" w:rsidRDefault="00B066EE">
          <w:pPr>
            <w:pStyle w:val="TDC2"/>
            <w:tabs>
              <w:tab w:val="right" w:leader="dot" w:pos="9017"/>
            </w:tabs>
            <w:rPr>
              <w:rFonts w:eastAsiaTheme="minorEastAsia"/>
              <w:noProof/>
              <w:sz w:val="16"/>
              <w:szCs w:val="16"/>
              <w:lang w:eastAsia="es-ES"/>
            </w:rPr>
          </w:pPr>
          <w:hyperlink w:anchor="_Toc24747519" w:history="1">
            <w:r w:rsidRPr="00B066EE">
              <w:rPr>
                <w:rStyle w:val="Hipervnculo"/>
                <w:noProof/>
                <w:sz w:val="16"/>
                <w:szCs w:val="16"/>
              </w:rPr>
              <w:t>Recompensas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_Toc24747519 \h </w:instrText>
            </w:r>
            <w:r w:rsidRPr="00B066EE">
              <w:rPr>
                <w:noProof/>
                <w:webHidden/>
                <w:sz w:val="16"/>
                <w:szCs w:val="16"/>
              </w:rPr>
            </w:r>
            <w:r w:rsidRPr="00B066EE">
              <w:rPr>
                <w:noProof/>
                <w:webHidden/>
                <w:sz w:val="16"/>
                <w:szCs w:val="16"/>
              </w:rPr>
              <w:fldChar w:fldCharType="separate"/>
            </w:r>
            <w:r>
              <w:rPr>
                <w:noProof/>
                <w:webHidden/>
                <w:sz w:val="16"/>
                <w:szCs w:val="16"/>
              </w:rPr>
              <w:t>26</w:t>
            </w:r>
            <w:r w:rsidRPr="00B066EE">
              <w:rPr>
                <w:noProof/>
                <w:webHidden/>
                <w:sz w:val="16"/>
                <w:szCs w:val="16"/>
              </w:rPr>
              <w:fldChar w:fldCharType="end"/>
            </w:r>
          </w:hyperlink>
        </w:p>
        <w:p w14:paraId="770F352E" w14:textId="3AE4CC4C" w:rsidR="00B066EE" w:rsidRPr="00B066EE" w:rsidRDefault="00B066EE">
          <w:pPr>
            <w:pStyle w:val="TDC1"/>
            <w:tabs>
              <w:tab w:val="right" w:leader="dot" w:pos="9017"/>
            </w:tabs>
            <w:rPr>
              <w:rFonts w:eastAsiaTheme="minorEastAsia"/>
              <w:noProof/>
              <w:sz w:val="16"/>
              <w:szCs w:val="16"/>
              <w:lang w:eastAsia="es-ES"/>
            </w:rPr>
          </w:pPr>
          <w:hyperlink w:anchor="_Toc24747520" w:history="1">
            <w:r w:rsidRPr="00B066EE">
              <w:rPr>
                <w:rStyle w:val="Hipervnculo"/>
                <w:iCs/>
                <w:noProof/>
                <w:sz w:val="16"/>
                <w:szCs w:val="16"/>
              </w:rPr>
              <w:t>Implementaciones opcionales</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_Toc24747520 \h </w:instrText>
            </w:r>
            <w:r w:rsidRPr="00B066EE">
              <w:rPr>
                <w:noProof/>
                <w:webHidden/>
                <w:sz w:val="16"/>
                <w:szCs w:val="16"/>
              </w:rPr>
            </w:r>
            <w:r w:rsidRPr="00B066EE">
              <w:rPr>
                <w:noProof/>
                <w:webHidden/>
                <w:sz w:val="16"/>
                <w:szCs w:val="16"/>
              </w:rPr>
              <w:fldChar w:fldCharType="separate"/>
            </w:r>
            <w:r>
              <w:rPr>
                <w:noProof/>
                <w:webHidden/>
                <w:sz w:val="16"/>
                <w:szCs w:val="16"/>
              </w:rPr>
              <w:t>27</w:t>
            </w:r>
            <w:r w:rsidRPr="00B066EE">
              <w:rPr>
                <w:noProof/>
                <w:webHidden/>
                <w:sz w:val="16"/>
                <w:szCs w:val="16"/>
              </w:rPr>
              <w:fldChar w:fldCharType="end"/>
            </w:r>
          </w:hyperlink>
        </w:p>
        <w:p w14:paraId="1D780B8A" w14:textId="665D37EA" w:rsidR="00B066EE" w:rsidRPr="00B066EE" w:rsidRDefault="00B066EE">
          <w:pPr>
            <w:pStyle w:val="TDC1"/>
            <w:tabs>
              <w:tab w:val="right" w:leader="dot" w:pos="9017"/>
            </w:tabs>
            <w:rPr>
              <w:rFonts w:eastAsiaTheme="minorEastAsia"/>
              <w:noProof/>
              <w:sz w:val="16"/>
              <w:szCs w:val="16"/>
              <w:lang w:eastAsia="es-ES"/>
            </w:rPr>
          </w:pPr>
          <w:hyperlink w:anchor="_Toc24747521" w:history="1">
            <w:r w:rsidRPr="00B066EE">
              <w:rPr>
                <w:rStyle w:val="Hipervnculo"/>
                <w:i/>
                <w:iCs/>
                <w:noProof/>
                <w:sz w:val="16"/>
                <w:szCs w:val="16"/>
              </w:rPr>
              <w:t>Roadmap</w:t>
            </w:r>
            <w:r w:rsidRPr="00B066EE">
              <w:rPr>
                <w:rStyle w:val="Hipervnculo"/>
                <w:noProof/>
                <w:sz w:val="16"/>
                <w:szCs w:val="16"/>
              </w:rPr>
              <w:t xml:space="preserve"> y futuro del proyecto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_Toc24747521 \h </w:instrText>
            </w:r>
            <w:r w:rsidRPr="00B066EE">
              <w:rPr>
                <w:noProof/>
                <w:webHidden/>
                <w:sz w:val="16"/>
                <w:szCs w:val="16"/>
              </w:rPr>
            </w:r>
            <w:r w:rsidRPr="00B066EE">
              <w:rPr>
                <w:noProof/>
                <w:webHidden/>
                <w:sz w:val="16"/>
                <w:szCs w:val="16"/>
              </w:rPr>
              <w:fldChar w:fldCharType="separate"/>
            </w:r>
            <w:r>
              <w:rPr>
                <w:noProof/>
                <w:webHidden/>
                <w:sz w:val="16"/>
                <w:szCs w:val="16"/>
              </w:rPr>
              <w:t>27</w:t>
            </w:r>
            <w:r w:rsidRPr="00B066EE">
              <w:rPr>
                <w:noProof/>
                <w:webHidden/>
                <w:sz w:val="16"/>
                <w:szCs w:val="16"/>
              </w:rPr>
              <w:fldChar w:fldCharType="end"/>
            </w:r>
          </w:hyperlink>
        </w:p>
        <w:p w14:paraId="215F8148" w14:textId="56D3D130" w:rsidR="00B066EE" w:rsidRPr="00B066EE" w:rsidRDefault="00B066EE">
          <w:pPr>
            <w:pStyle w:val="TDC2"/>
            <w:tabs>
              <w:tab w:val="right" w:leader="dot" w:pos="9017"/>
            </w:tabs>
            <w:rPr>
              <w:rFonts w:eastAsiaTheme="minorEastAsia"/>
              <w:noProof/>
              <w:sz w:val="16"/>
              <w:szCs w:val="16"/>
              <w:lang w:eastAsia="es-ES"/>
            </w:rPr>
          </w:pPr>
          <w:hyperlink w:anchor="_Toc24747522" w:history="1">
            <w:r w:rsidRPr="00B066EE">
              <w:rPr>
                <w:rStyle w:val="Hipervnculo"/>
                <w:noProof/>
                <w:sz w:val="16"/>
                <w:szCs w:val="16"/>
              </w:rPr>
              <w:t>Año 2019:</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_Toc24747522 \h </w:instrText>
            </w:r>
            <w:r w:rsidRPr="00B066EE">
              <w:rPr>
                <w:noProof/>
                <w:webHidden/>
                <w:sz w:val="16"/>
                <w:szCs w:val="16"/>
              </w:rPr>
            </w:r>
            <w:r w:rsidRPr="00B066EE">
              <w:rPr>
                <w:noProof/>
                <w:webHidden/>
                <w:sz w:val="16"/>
                <w:szCs w:val="16"/>
              </w:rPr>
              <w:fldChar w:fldCharType="separate"/>
            </w:r>
            <w:r>
              <w:rPr>
                <w:noProof/>
                <w:webHidden/>
                <w:sz w:val="16"/>
                <w:szCs w:val="16"/>
              </w:rPr>
              <w:t>27</w:t>
            </w:r>
            <w:r w:rsidRPr="00B066EE">
              <w:rPr>
                <w:noProof/>
                <w:webHidden/>
                <w:sz w:val="16"/>
                <w:szCs w:val="16"/>
              </w:rPr>
              <w:fldChar w:fldCharType="end"/>
            </w:r>
          </w:hyperlink>
        </w:p>
        <w:p w14:paraId="67EF59F5" w14:textId="66DFD600" w:rsidR="00B066EE" w:rsidRPr="00B066EE" w:rsidRDefault="00B066EE">
          <w:pPr>
            <w:pStyle w:val="TDC2"/>
            <w:tabs>
              <w:tab w:val="right" w:leader="dot" w:pos="9017"/>
            </w:tabs>
            <w:rPr>
              <w:rFonts w:eastAsiaTheme="minorEastAsia"/>
              <w:noProof/>
              <w:sz w:val="16"/>
              <w:szCs w:val="16"/>
              <w:lang w:eastAsia="es-ES"/>
            </w:rPr>
          </w:pPr>
          <w:hyperlink w:anchor="_Toc24747523" w:history="1">
            <w:r w:rsidRPr="00B066EE">
              <w:rPr>
                <w:rStyle w:val="Hipervnculo"/>
                <w:noProof/>
                <w:sz w:val="16"/>
                <w:szCs w:val="16"/>
              </w:rPr>
              <w:t>Año 2020:</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_Toc24747523 \h </w:instrText>
            </w:r>
            <w:r w:rsidRPr="00B066EE">
              <w:rPr>
                <w:noProof/>
                <w:webHidden/>
                <w:sz w:val="16"/>
                <w:szCs w:val="16"/>
              </w:rPr>
            </w:r>
            <w:r w:rsidRPr="00B066EE">
              <w:rPr>
                <w:noProof/>
                <w:webHidden/>
                <w:sz w:val="16"/>
                <w:szCs w:val="16"/>
              </w:rPr>
              <w:fldChar w:fldCharType="separate"/>
            </w:r>
            <w:r>
              <w:rPr>
                <w:noProof/>
                <w:webHidden/>
                <w:sz w:val="16"/>
                <w:szCs w:val="16"/>
              </w:rPr>
              <w:t>27</w:t>
            </w:r>
            <w:r w:rsidRPr="00B066EE">
              <w:rPr>
                <w:noProof/>
                <w:webHidden/>
                <w:sz w:val="16"/>
                <w:szCs w:val="16"/>
              </w:rPr>
              <w:fldChar w:fldCharType="end"/>
            </w:r>
          </w:hyperlink>
        </w:p>
        <w:p w14:paraId="645AEBAF" w14:textId="083DDF9C" w:rsidR="00B066EE" w:rsidRPr="00B066EE" w:rsidRDefault="00B066EE">
          <w:pPr>
            <w:pStyle w:val="TDC2"/>
            <w:tabs>
              <w:tab w:val="right" w:leader="dot" w:pos="9017"/>
            </w:tabs>
            <w:rPr>
              <w:rFonts w:eastAsiaTheme="minorEastAsia"/>
              <w:noProof/>
              <w:sz w:val="16"/>
              <w:szCs w:val="16"/>
              <w:lang w:eastAsia="es-ES"/>
            </w:rPr>
          </w:pPr>
          <w:hyperlink w:anchor="_Toc24747524" w:history="1">
            <w:r w:rsidRPr="00B066EE">
              <w:rPr>
                <w:rStyle w:val="Hipervnculo"/>
                <w:noProof/>
                <w:sz w:val="16"/>
                <w:szCs w:val="16"/>
              </w:rPr>
              <w:t>Año 2021:</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_Toc24747524 \h </w:instrText>
            </w:r>
            <w:r w:rsidRPr="00B066EE">
              <w:rPr>
                <w:noProof/>
                <w:webHidden/>
                <w:sz w:val="16"/>
                <w:szCs w:val="16"/>
              </w:rPr>
            </w:r>
            <w:r w:rsidRPr="00B066EE">
              <w:rPr>
                <w:noProof/>
                <w:webHidden/>
                <w:sz w:val="16"/>
                <w:szCs w:val="16"/>
              </w:rPr>
              <w:fldChar w:fldCharType="separate"/>
            </w:r>
            <w:r>
              <w:rPr>
                <w:noProof/>
                <w:webHidden/>
                <w:sz w:val="16"/>
                <w:szCs w:val="16"/>
              </w:rPr>
              <w:t>28</w:t>
            </w:r>
            <w:r w:rsidRPr="00B066EE">
              <w:rPr>
                <w:noProof/>
                <w:webHidden/>
                <w:sz w:val="16"/>
                <w:szCs w:val="16"/>
              </w:rPr>
              <w:fldChar w:fldCharType="end"/>
            </w:r>
          </w:hyperlink>
        </w:p>
        <w:p w14:paraId="0F10970E" w14:textId="5796B2E9" w:rsidR="00B066EE" w:rsidRPr="00B066EE" w:rsidRDefault="00B066EE">
          <w:pPr>
            <w:pStyle w:val="TDC1"/>
            <w:tabs>
              <w:tab w:val="right" w:leader="dot" w:pos="9017"/>
            </w:tabs>
            <w:rPr>
              <w:rFonts w:eastAsiaTheme="minorEastAsia"/>
              <w:noProof/>
              <w:sz w:val="16"/>
              <w:szCs w:val="16"/>
              <w:lang w:eastAsia="es-ES"/>
            </w:rPr>
          </w:pPr>
          <w:hyperlink w:anchor="_Toc24747525" w:history="1">
            <w:r w:rsidRPr="00B066EE">
              <w:rPr>
                <w:rStyle w:val="Hipervnculo"/>
                <w:noProof/>
                <w:sz w:val="16"/>
                <w:szCs w:val="16"/>
              </w:rPr>
              <w:t>Modelo de lienzo (Estructura de negocio)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_Toc24747525 \h </w:instrText>
            </w:r>
            <w:r w:rsidRPr="00B066EE">
              <w:rPr>
                <w:noProof/>
                <w:webHidden/>
                <w:sz w:val="16"/>
                <w:szCs w:val="16"/>
              </w:rPr>
            </w:r>
            <w:r w:rsidRPr="00B066EE">
              <w:rPr>
                <w:noProof/>
                <w:webHidden/>
                <w:sz w:val="16"/>
                <w:szCs w:val="16"/>
              </w:rPr>
              <w:fldChar w:fldCharType="separate"/>
            </w:r>
            <w:r>
              <w:rPr>
                <w:noProof/>
                <w:webHidden/>
                <w:sz w:val="16"/>
                <w:szCs w:val="16"/>
              </w:rPr>
              <w:t>32</w:t>
            </w:r>
            <w:r w:rsidRPr="00B066EE">
              <w:rPr>
                <w:noProof/>
                <w:webHidden/>
                <w:sz w:val="16"/>
                <w:szCs w:val="16"/>
              </w:rPr>
              <w:fldChar w:fldCharType="end"/>
            </w:r>
          </w:hyperlink>
        </w:p>
        <w:p w14:paraId="0A7FBEF1" w14:textId="6713DF4E" w:rsidR="00B066EE" w:rsidRPr="00B066EE" w:rsidRDefault="00B066EE">
          <w:pPr>
            <w:pStyle w:val="TDC1"/>
            <w:tabs>
              <w:tab w:val="right" w:leader="dot" w:pos="9017"/>
            </w:tabs>
            <w:rPr>
              <w:rFonts w:eastAsiaTheme="minorEastAsia"/>
              <w:noProof/>
              <w:sz w:val="16"/>
              <w:szCs w:val="16"/>
              <w:lang w:eastAsia="es-ES"/>
            </w:rPr>
          </w:pPr>
          <w:hyperlink w:anchor="_Toc24747526" w:history="1">
            <w:r w:rsidRPr="00B066EE">
              <w:rPr>
                <w:rStyle w:val="Hipervnculo"/>
                <w:noProof/>
                <w:sz w:val="16"/>
                <w:szCs w:val="16"/>
              </w:rPr>
              <w:t>Modelo de caja de herramientas (Estructura de negocio)</w:t>
            </w:r>
            <w:r w:rsidRPr="00B066EE">
              <w:rPr>
                <w:noProof/>
                <w:webHidden/>
                <w:sz w:val="16"/>
                <w:szCs w:val="16"/>
              </w:rPr>
              <w:tab/>
            </w:r>
            <w:r w:rsidRPr="00B066EE">
              <w:rPr>
                <w:noProof/>
                <w:webHidden/>
                <w:sz w:val="16"/>
                <w:szCs w:val="16"/>
              </w:rPr>
              <w:fldChar w:fldCharType="begin"/>
            </w:r>
            <w:r w:rsidRPr="00B066EE">
              <w:rPr>
                <w:noProof/>
                <w:webHidden/>
                <w:sz w:val="16"/>
                <w:szCs w:val="16"/>
              </w:rPr>
              <w:instrText xml:space="preserve"> PAGEREF _Toc24747526 \h </w:instrText>
            </w:r>
            <w:r w:rsidRPr="00B066EE">
              <w:rPr>
                <w:noProof/>
                <w:webHidden/>
                <w:sz w:val="16"/>
                <w:szCs w:val="16"/>
              </w:rPr>
            </w:r>
            <w:r w:rsidRPr="00B066EE">
              <w:rPr>
                <w:noProof/>
                <w:webHidden/>
                <w:sz w:val="16"/>
                <w:szCs w:val="16"/>
              </w:rPr>
              <w:fldChar w:fldCharType="separate"/>
            </w:r>
            <w:r>
              <w:rPr>
                <w:noProof/>
                <w:webHidden/>
                <w:sz w:val="16"/>
                <w:szCs w:val="16"/>
              </w:rPr>
              <w:t>32</w:t>
            </w:r>
            <w:r w:rsidRPr="00B066EE">
              <w:rPr>
                <w:noProof/>
                <w:webHidden/>
                <w:sz w:val="16"/>
                <w:szCs w:val="16"/>
              </w:rPr>
              <w:fldChar w:fldCharType="end"/>
            </w:r>
          </w:hyperlink>
        </w:p>
        <w:p w14:paraId="2BA6ABC3" w14:textId="61CCE8A2" w:rsidR="00426BB0" w:rsidRPr="00B066EE" w:rsidRDefault="00420087" w:rsidP="00426BB0">
          <w:pPr>
            <w:spacing w:after="200" w:line="276" w:lineRule="auto"/>
            <w:rPr>
              <w:b/>
              <w:bCs/>
              <w:sz w:val="16"/>
              <w:szCs w:val="16"/>
            </w:rPr>
          </w:pPr>
          <w:r w:rsidRPr="00B066EE">
            <w:rPr>
              <w:b/>
              <w:bCs/>
              <w:sz w:val="16"/>
              <w:szCs w:val="16"/>
            </w:rPr>
            <w:fldChar w:fldCharType="end"/>
          </w:r>
        </w:p>
        <w:p w14:paraId="1A6E28FA" w14:textId="77777777" w:rsidR="00426BB0" w:rsidRDefault="00426BB0" w:rsidP="00426BB0">
          <w:pPr>
            <w:spacing w:after="200" w:line="276" w:lineRule="auto"/>
          </w:pPr>
        </w:p>
        <w:p w14:paraId="0F24A25A" w14:textId="341811C3" w:rsidR="00426BB0" w:rsidRDefault="006B7669" w:rsidP="00426BB0">
          <w:pPr>
            <w:spacing w:after="200" w:line="276" w:lineRule="auto"/>
          </w:pPr>
        </w:p>
      </w:sdtContent>
    </w:sdt>
    <w:p w14:paraId="453890E5" w14:textId="3C6BD058" w:rsidR="00855982" w:rsidRPr="00855982" w:rsidRDefault="00420087" w:rsidP="00855982">
      <w:pPr>
        <w:pStyle w:val="Ttulo1"/>
      </w:pPr>
      <w:bookmarkStart w:id="0" w:name="_Toc24747448"/>
      <w:r>
        <w:lastRenderedPageBreak/>
        <w:t>Concepto general del juego</w:t>
      </w:r>
      <w:bookmarkEnd w:id="0"/>
    </w:p>
    <w:p w14:paraId="0831A93C" w14:textId="58C72A0C" w:rsidR="00420087" w:rsidRDefault="00420087" w:rsidP="00420087">
      <w:r>
        <w:t>En esta sección se mostrarán la base general que sigue el juego en cuestión de diseño.</w:t>
      </w:r>
    </w:p>
    <w:p w14:paraId="74362568" w14:textId="77777777" w:rsidR="00420087" w:rsidRDefault="00420087" w:rsidP="00420087">
      <w:pPr>
        <w:pStyle w:val="Ttulo2"/>
      </w:pPr>
      <w:bookmarkStart w:id="1" w:name="_Toc24747449"/>
      <w:r>
        <w:t>Título</w:t>
      </w:r>
      <w:bookmarkEnd w:id="1"/>
    </w:p>
    <w:p w14:paraId="5C45F2FA" w14:textId="07AE1A3D" w:rsidR="00420087" w:rsidRDefault="0092501D" w:rsidP="00420087">
      <w:proofErr w:type="spellStart"/>
      <w:r>
        <w:t>Inferox</w:t>
      </w:r>
      <w:proofErr w:type="spellEnd"/>
      <w:r>
        <w:t>.</w:t>
      </w:r>
    </w:p>
    <w:p w14:paraId="028745C1" w14:textId="77777777" w:rsidR="0030188A" w:rsidRPr="0030188A" w:rsidRDefault="00420087" w:rsidP="0030188A">
      <w:pPr>
        <w:pStyle w:val="Ttulo2"/>
      </w:pPr>
      <w:bookmarkStart w:id="2" w:name="_Toc24747450"/>
      <w:r>
        <w:t>Estudio y desarrolladores</w:t>
      </w:r>
      <w:bookmarkEnd w:id="2"/>
    </w:p>
    <w:p w14:paraId="292E3721" w14:textId="77777777" w:rsidR="00EC27BE" w:rsidRDefault="0030188A" w:rsidP="00420087">
      <w:r>
        <w:t>Este proyecto es desarrollado por el estudio DJ ALFA. El equipo cuenta con</w:t>
      </w:r>
      <w:r w:rsidR="00EC27BE">
        <w:t>:</w:t>
      </w:r>
      <w:r>
        <w:t xml:space="preserve"> </w:t>
      </w:r>
    </w:p>
    <w:p w14:paraId="717B2C3A" w14:textId="4CE348BC" w:rsidR="00EC27BE" w:rsidRDefault="00EC27BE" w:rsidP="00EC27BE">
      <w:pPr>
        <w:pStyle w:val="Prrafodelista"/>
        <w:numPr>
          <w:ilvl w:val="0"/>
          <w:numId w:val="29"/>
        </w:numPr>
      </w:pPr>
      <w:r>
        <w:t>T</w:t>
      </w:r>
      <w:r w:rsidR="0030188A">
        <w:t xml:space="preserve">res programadores, de los cuales uno actúa como </w:t>
      </w:r>
      <w:r w:rsidR="0030188A" w:rsidRPr="00EC27BE">
        <w:rPr>
          <w:i/>
          <w:iCs/>
        </w:rPr>
        <w:t>Project Manager</w:t>
      </w:r>
      <w:r>
        <w:t>.</w:t>
      </w:r>
    </w:p>
    <w:p w14:paraId="7608E345" w14:textId="77777777" w:rsidR="00EC27BE" w:rsidRDefault="00EC27BE" w:rsidP="00EC27BE">
      <w:pPr>
        <w:pStyle w:val="Prrafodelista"/>
        <w:numPr>
          <w:ilvl w:val="0"/>
          <w:numId w:val="29"/>
        </w:numPr>
      </w:pPr>
      <w:r>
        <w:t>U</w:t>
      </w:r>
      <w:r w:rsidR="0030188A">
        <w:t xml:space="preserve">n artista </w:t>
      </w:r>
      <w:r w:rsidR="0030188A" w:rsidRPr="00EC27BE">
        <w:rPr>
          <w:i/>
          <w:iCs/>
        </w:rPr>
        <w:t xml:space="preserve">full </w:t>
      </w:r>
      <w:proofErr w:type="spellStart"/>
      <w:r w:rsidR="0030188A" w:rsidRPr="00EC27BE">
        <w:rPr>
          <w:i/>
          <w:iCs/>
        </w:rPr>
        <w:t>stack</w:t>
      </w:r>
      <w:proofErr w:type="spellEnd"/>
      <w:r w:rsidR="0030188A">
        <w:t xml:space="preserve"> para personajes y escenarios</w:t>
      </w:r>
      <w:r>
        <w:t>.</w:t>
      </w:r>
    </w:p>
    <w:p w14:paraId="55B4D30F" w14:textId="7C332D1B" w:rsidR="00EC27BE" w:rsidRDefault="00EC27BE" w:rsidP="00EC27BE">
      <w:pPr>
        <w:pStyle w:val="Prrafodelista"/>
        <w:numPr>
          <w:ilvl w:val="0"/>
          <w:numId w:val="29"/>
        </w:numPr>
      </w:pPr>
      <w:r>
        <w:t>U</w:t>
      </w:r>
      <w:r w:rsidR="0030188A">
        <w:t xml:space="preserve">n artista </w:t>
      </w:r>
      <w:r w:rsidR="0030188A" w:rsidRPr="00EC27BE">
        <w:rPr>
          <w:i/>
          <w:iCs/>
        </w:rPr>
        <w:t xml:space="preserve">full </w:t>
      </w:r>
      <w:proofErr w:type="spellStart"/>
      <w:r w:rsidR="0030188A" w:rsidRPr="00EC27BE">
        <w:rPr>
          <w:i/>
          <w:iCs/>
        </w:rPr>
        <w:t>stack</w:t>
      </w:r>
      <w:proofErr w:type="spellEnd"/>
      <w:r w:rsidR="0030188A">
        <w:t xml:space="preserve"> para </w:t>
      </w:r>
      <w:r w:rsidR="0030188A" w:rsidRPr="00EC27BE">
        <w:rPr>
          <w:i/>
          <w:iCs/>
        </w:rPr>
        <w:t>UX</w:t>
      </w:r>
      <w:r w:rsidR="0030188A">
        <w:t xml:space="preserve"> y </w:t>
      </w:r>
      <w:r w:rsidR="0030188A" w:rsidRPr="00EC27BE">
        <w:rPr>
          <w:i/>
          <w:iCs/>
        </w:rPr>
        <w:t>UI</w:t>
      </w:r>
      <w:r>
        <w:rPr>
          <w:i/>
          <w:iCs/>
        </w:rPr>
        <w:t xml:space="preserve">, </w:t>
      </w:r>
      <w:r>
        <w:t>y encargado de las redes sociales.</w:t>
      </w:r>
    </w:p>
    <w:p w14:paraId="1A8BA3EE" w14:textId="18ECF662" w:rsidR="00420087" w:rsidRDefault="00EC27BE" w:rsidP="00EC27BE">
      <w:pPr>
        <w:pStyle w:val="Prrafodelista"/>
        <w:numPr>
          <w:ilvl w:val="0"/>
          <w:numId w:val="29"/>
        </w:numPr>
      </w:pPr>
      <w:r>
        <w:t>U</w:t>
      </w:r>
      <w:r w:rsidR="0030188A">
        <w:t xml:space="preserve">n </w:t>
      </w:r>
      <w:proofErr w:type="spellStart"/>
      <w:r w:rsidR="0030188A" w:rsidRPr="00EC27BE">
        <w:rPr>
          <w:i/>
          <w:iCs/>
        </w:rPr>
        <w:t>Game</w:t>
      </w:r>
      <w:proofErr w:type="spellEnd"/>
      <w:r w:rsidR="0030188A" w:rsidRPr="00EC27BE">
        <w:rPr>
          <w:i/>
          <w:iCs/>
        </w:rPr>
        <w:t xml:space="preserve"> </w:t>
      </w:r>
      <w:proofErr w:type="spellStart"/>
      <w:r w:rsidR="0030188A" w:rsidRPr="00EC27BE">
        <w:rPr>
          <w:i/>
          <w:iCs/>
        </w:rPr>
        <w:t>Designer</w:t>
      </w:r>
      <w:proofErr w:type="spellEnd"/>
      <w:r w:rsidR="0030188A">
        <w:t xml:space="preserve">, encargado de </w:t>
      </w:r>
      <w:r w:rsidR="0030188A" w:rsidRPr="00EC27BE">
        <w:rPr>
          <w:i/>
          <w:iCs/>
        </w:rPr>
        <w:t>QA</w:t>
      </w:r>
      <w:r w:rsidR="0030188A">
        <w:t xml:space="preserve"> y del apartado sonoro.</w:t>
      </w:r>
    </w:p>
    <w:p w14:paraId="7A1C9862" w14:textId="77777777" w:rsidR="00420087" w:rsidRDefault="00420087" w:rsidP="00420087">
      <w:pPr>
        <w:pStyle w:val="Ttulo2"/>
      </w:pPr>
      <w:bookmarkStart w:id="3" w:name="_Toc24747451"/>
      <w:r>
        <w:t>Plataforma</w:t>
      </w:r>
      <w:bookmarkEnd w:id="3"/>
    </w:p>
    <w:p w14:paraId="65FFF8F9" w14:textId="77777777" w:rsidR="005E573A" w:rsidRDefault="0030188A" w:rsidP="00420087">
      <w:r>
        <w:t>Las plataformas para las que se desarrolla este proyecto son</w:t>
      </w:r>
      <w:r w:rsidR="005E573A">
        <w:t>:</w:t>
      </w:r>
      <w:r>
        <w:t xml:space="preserve"> </w:t>
      </w:r>
    </w:p>
    <w:p w14:paraId="676B89B3" w14:textId="77777777" w:rsidR="005E573A" w:rsidRDefault="0030188A" w:rsidP="005E573A">
      <w:pPr>
        <w:pStyle w:val="Prrafodelista"/>
        <w:numPr>
          <w:ilvl w:val="0"/>
          <w:numId w:val="30"/>
        </w:numPr>
      </w:pPr>
      <w:r>
        <w:t>PC</w:t>
      </w:r>
      <w:r w:rsidR="005E573A">
        <w:t>.</w:t>
      </w:r>
    </w:p>
    <w:p w14:paraId="13FDED70" w14:textId="3712CDBD" w:rsidR="005E573A" w:rsidRDefault="005E573A" w:rsidP="005E573A">
      <w:pPr>
        <w:pStyle w:val="Prrafodelista"/>
        <w:numPr>
          <w:ilvl w:val="0"/>
          <w:numId w:val="30"/>
        </w:numPr>
      </w:pPr>
      <w:r>
        <w:t>D</w:t>
      </w:r>
      <w:r w:rsidR="0030188A">
        <w:t xml:space="preserve">ispositivos móviles. </w:t>
      </w:r>
    </w:p>
    <w:p w14:paraId="360EDDEA" w14:textId="77B5C971" w:rsidR="00420087" w:rsidRDefault="0030188A" w:rsidP="005E573A">
      <w:pPr>
        <w:pStyle w:val="Prrafodelista"/>
        <w:numPr>
          <w:ilvl w:val="0"/>
          <w:numId w:val="30"/>
        </w:numPr>
      </w:pPr>
      <w:r>
        <w:t>En un futuro, si la idea funciona se podría plantear su implementación en consolas.</w:t>
      </w:r>
    </w:p>
    <w:p w14:paraId="73642CA7" w14:textId="77777777" w:rsidR="00420087" w:rsidRDefault="00420087" w:rsidP="00420087">
      <w:pPr>
        <w:pStyle w:val="Ttulo2"/>
      </w:pPr>
      <w:bookmarkStart w:id="4" w:name="_Toc24747452"/>
      <w:r>
        <w:t>Sinopsis de jugabilidad y diseño</w:t>
      </w:r>
      <w:bookmarkEnd w:id="4"/>
    </w:p>
    <w:p w14:paraId="77D592BA" w14:textId="784E9F75" w:rsidR="005E573A" w:rsidRDefault="00EB1806" w:rsidP="004D23CA">
      <w:pPr>
        <w:pStyle w:val="Prrafodelista"/>
        <w:numPr>
          <w:ilvl w:val="0"/>
          <w:numId w:val="31"/>
        </w:numPr>
      </w:pPr>
      <w:r>
        <w:t xml:space="preserve">Juego multijugador 2v2 de combate estratégico en tiempo real. Los jugadores eligen un personaje y se enfrentan en un combate basado en la acción rápida, para destruir los objetivos del enemigo y defender los suyos, eliminando sus oponentes. </w:t>
      </w:r>
    </w:p>
    <w:p w14:paraId="092FD909" w14:textId="2047A6C5" w:rsidR="00EB1806" w:rsidRDefault="00EB1806" w:rsidP="004D23CA">
      <w:pPr>
        <w:pStyle w:val="Prrafodelista"/>
        <w:numPr>
          <w:ilvl w:val="0"/>
          <w:numId w:val="31"/>
        </w:numPr>
      </w:pPr>
      <w:r>
        <w:t>Posee también modo para un jugador de eliminación de objetivos a contrarreloj que proporciona recompensas al jugador dependiendo del número de objetivos destruidos y la dificultad seleccionada.</w:t>
      </w:r>
    </w:p>
    <w:p w14:paraId="7B47C1E5" w14:textId="77777777" w:rsidR="00420087" w:rsidRDefault="00420087" w:rsidP="00420087">
      <w:pPr>
        <w:pStyle w:val="Ttulo2"/>
      </w:pPr>
      <w:bookmarkStart w:id="5" w:name="_Toc24747453"/>
      <w:r>
        <w:t>Categoría</w:t>
      </w:r>
      <w:bookmarkEnd w:id="5"/>
    </w:p>
    <w:p w14:paraId="0AE6731E" w14:textId="1A631149" w:rsidR="00420087" w:rsidRDefault="0030188A" w:rsidP="00420087">
      <w:r>
        <w:t>La clasificación del juego sería entre PEGI 7 y PEGI 12. Se trata de un juego de acción, aventura y multijugador 2v2.</w:t>
      </w:r>
      <w:r w:rsidR="00624764">
        <w:t xml:space="preserve"> </w:t>
      </w:r>
      <w:r w:rsidR="00624764" w:rsidRPr="00AD36ED">
        <w:rPr>
          <w:i/>
          <w:iCs/>
        </w:rPr>
        <w:t>M</w:t>
      </w:r>
      <w:r w:rsidR="008B087D" w:rsidRPr="00AD36ED">
        <w:rPr>
          <w:i/>
          <w:iCs/>
        </w:rPr>
        <w:t>OBA</w:t>
      </w:r>
      <w:r w:rsidR="00624764" w:rsidRPr="00AD36ED">
        <w:rPr>
          <w:i/>
          <w:iCs/>
        </w:rPr>
        <w:t xml:space="preserve"> </w:t>
      </w:r>
      <w:r w:rsidR="008B087D" w:rsidRPr="00AD36ED">
        <w:rPr>
          <w:i/>
          <w:iCs/>
        </w:rPr>
        <w:t>A</w:t>
      </w:r>
      <w:r w:rsidR="00624764" w:rsidRPr="00AD36ED">
        <w:rPr>
          <w:i/>
          <w:iCs/>
        </w:rPr>
        <w:t>rena</w:t>
      </w:r>
      <w:r w:rsidR="00624764">
        <w:t>.</w:t>
      </w:r>
      <w:bookmarkStart w:id="6" w:name="_GoBack"/>
      <w:bookmarkEnd w:id="6"/>
    </w:p>
    <w:p w14:paraId="45DB025E" w14:textId="77777777" w:rsidR="00420087" w:rsidRDefault="00420087" w:rsidP="00420087">
      <w:pPr>
        <w:pStyle w:val="Ttulo2"/>
      </w:pPr>
      <w:bookmarkStart w:id="7" w:name="_Toc24747454"/>
      <w:r>
        <w:t>Mecánica</w:t>
      </w:r>
      <w:bookmarkEnd w:id="7"/>
    </w:p>
    <w:p w14:paraId="470CC7AF" w14:textId="77777777" w:rsidR="005E573A" w:rsidRDefault="00FC21D0" w:rsidP="00420087">
      <w:r>
        <w:t xml:space="preserve">Respecto a las mecánicas, el jugador controlará a un personaje. Este personaje </w:t>
      </w:r>
      <w:r w:rsidR="005E573A">
        <w:t>puede:</w:t>
      </w:r>
    </w:p>
    <w:p w14:paraId="3E87599D" w14:textId="0093718F" w:rsidR="005E573A" w:rsidRDefault="005E573A" w:rsidP="004D23CA">
      <w:pPr>
        <w:pStyle w:val="Prrafodelista"/>
        <w:numPr>
          <w:ilvl w:val="0"/>
          <w:numId w:val="32"/>
        </w:numPr>
      </w:pPr>
      <w:r>
        <w:t>M</w:t>
      </w:r>
      <w:r w:rsidR="00FC21D0">
        <w:t>over</w:t>
      </w:r>
      <w:r>
        <w:t>se.</w:t>
      </w:r>
    </w:p>
    <w:p w14:paraId="6FA8CFF1" w14:textId="3A3E3C13" w:rsidR="005E573A" w:rsidRDefault="005E573A" w:rsidP="004D23CA">
      <w:pPr>
        <w:pStyle w:val="Prrafodelista"/>
        <w:numPr>
          <w:ilvl w:val="0"/>
          <w:numId w:val="32"/>
        </w:numPr>
      </w:pPr>
      <w:r>
        <w:t>R</w:t>
      </w:r>
      <w:r w:rsidR="00FC21D0">
        <w:t>ealizar un ataque</w:t>
      </w:r>
      <w:r>
        <w:t>.</w:t>
      </w:r>
      <w:r w:rsidR="00FC21D0">
        <w:t xml:space="preserve"> </w:t>
      </w:r>
    </w:p>
    <w:p w14:paraId="238E894D" w14:textId="77777777" w:rsidR="005E573A" w:rsidRDefault="005E573A" w:rsidP="004D23CA">
      <w:pPr>
        <w:pStyle w:val="Prrafodelista"/>
        <w:numPr>
          <w:ilvl w:val="0"/>
          <w:numId w:val="32"/>
        </w:numPr>
      </w:pPr>
      <w:r>
        <w:t xml:space="preserve">Realizar </w:t>
      </w:r>
      <w:r w:rsidR="00FC21D0">
        <w:t xml:space="preserve">una habilidad. </w:t>
      </w:r>
    </w:p>
    <w:p w14:paraId="3C3F6342" w14:textId="77777777" w:rsidR="005E573A" w:rsidRDefault="00FC21D0" w:rsidP="005E573A">
      <w:r>
        <w:t xml:space="preserve">El apuntado del personaje irá supeditado a la dirección en que el jugado está moviendo al personaje. </w:t>
      </w:r>
    </w:p>
    <w:p w14:paraId="45DD6FB0" w14:textId="77777777" w:rsidR="005E573A" w:rsidRDefault="005E573A" w:rsidP="005E573A"/>
    <w:p w14:paraId="7358ECD2" w14:textId="77777777" w:rsidR="005E573A" w:rsidRDefault="005E573A" w:rsidP="005E573A"/>
    <w:p w14:paraId="0996C758" w14:textId="77777777" w:rsidR="005E573A" w:rsidRDefault="00FC21D0" w:rsidP="005E573A">
      <w:r>
        <w:lastRenderedPageBreak/>
        <w:t>En el modo multijugador</w:t>
      </w:r>
      <w:r w:rsidR="005E573A">
        <w:t xml:space="preserve"> s</w:t>
      </w:r>
      <w:r>
        <w:t>e enfrentarán dos equipos de dos jugadores para</w:t>
      </w:r>
      <w:r w:rsidR="005E573A">
        <w:t>:</w:t>
      </w:r>
      <w:r>
        <w:t xml:space="preserve"> </w:t>
      </w:r>
    </w:p>
    <w:p w14:paraId="5801E771" w14:textId="76F649EF" w:rsidR="005E573A" w:rsidRDefault="005E573A" w:rsidP="004D23CA">
      <w:pPr>
        <w:pStyle w:val="Prrafodelista"/>
        <w:numPr>
          <w:ilvl w:val="0"/>
          <w:numId w:val="33"/>
        </w:numPr>
      </w:pPr>
      <w:r>
        <w:t>D</w:t>
      </w:r>
      <w:r w:rsidR="00FC21D0">
        <w:t>estruir los Tótems</w:t>
      </w:r>
      <w:r w:rsidR="00C77985">
        <w:t xml:space="preserve"> (estructuras</w:t>
      </w:r>
      <w:r w:rsidR="00B07F2B">
        <w:t>-</w:t>
      </w:r>
      <w:r w:rsidR="00C77985">
        <w:t>objetivo destruibles)</w:t>
      </w:r>
      <w:r w:rsidR="00FC21D0">
        <w:t xml:space="preserve"> del enemigo</w:t>
      </w:r>
      <w:r>
        <w:t>.</w:t>
      </w:r>
      <w:r w:rsidR="00C77985">
        <w:t xml:space="preserve"> </w:t>
      </w:r>
    </w:p>
    <w:p w14:paraId="6D535971" w14:textId="77777777" w:rsidR="005E573A" w:rsidRDefault="005E573A" w:rsidP="004D23CA">
      <w:pPr>
        <w:pStyle w:val="Prrafodelista"/>
        <w:numPr>
          <w:ilvl w:val="0"/>
          <w:numId w:val="33"/>
        </w:numPr>
      </w:pPr>
      <w:r>
        <w:t>D</w:t>
      </w:r>
      <w:r w:rsidR="00C77985">
        <w:t xml:space="preserve">efender los </w:t>
      </w:r>
      <w:r>
        <w:t>Tótems de tu equipo</w:t>
      </w:r>
      <w:r w:rsidR="00C77985">
        <w:t xml:space="preserve">. </w:t>
      </w:r>
    </w:p>
    <w:p w14:paraId="1A667042" w14:textId="58A7FDB8" w:rsidR="005E573A" w:rsidRDefault="00C77985" w:rsidP="005E573A">
      <w:r>
        <w:t xml:space="preserve">El modo para un jugador </w:t>
      </w:r>
      <w:r w:rsidR="005E573A">
        <w:t>tiene como base:</w:t>
      </w:r>
      <w:r>
        <w:t xml:space="preserve"> </w:t>
      </w:r>
    </w:p>
    <w:p w14:paraId="4E96E4F0" w14:textId="173CA6FA" w:rsidR="005E573A" w:rsidRDefault="005E573A" w:rsidP="004D23CA">
      <w:pPr>
        <w:pStyle w:val="Prrafodelista"/>
        <w:numPr>
          <w:ilvl w:val="0"/>
          <w:numId w:val="34"/>
        </w:numPr>
      </w:pPr>
      <w:r>
        <w:t>D</w:t>
      </w:r>
      <w:r w:rsidR="00C77985">
        <w:t>estruir estructuras que irán apareciendo de manera aleatoria en el mapa</w:t>
      </w:r>
      <w:r>
        <w:t>.</w:t>
      </w:r>
      <w:r w:rsidR="00C77985">
        <w:t xml:space="preserve"> </w:t>
      </w:r>
    </w:p>
    <w:p w14:paraId="50A80B87" w14:textId="77777777" w:rsidR="005E573A" w:rsidRDefault="005E573A" w:rsidP="004D23CA">
      <w:pPr>
        <w:pStyle w:val="Prrafodelista"/>
        <w:numPr>
          <w:ilvl w:val="0"/>
          <w:numId w:val="34"/>
        </w:numPr>
      </w:pPr>
      <w:r>
        <w:t>El t</w:t>
      </w:r>
      <w:r w:rsidR="00C77985">
        <w:t>iempo definido al principio de la partida</w:t>
      </w:r>
      <w:r>
        <w:t xml:space="preserve"> irá bajando (contrarreloj)</w:t>
      </w:r>
      <w:r w:rsidR="00C77985">
        <w:t xml:space="preserve">. </w:t>
      </w:r>
    </w:p>
    <w:p w14:paraId="61B19C86" w14:textId="77777777" w:rsidR="005E573A" w:rsidRDefault="005E573A" w:rsidP="004D23CA">
      <w:pPr>
        <w:pStyle w:val="Prrafodelista"/>
        <w:numPr>
          <w:ilvl w:val="0"/>
          <w:numId w:val="34"/>
        </w:numPr>
      </w:pPr>
      <w:r>
        <w:t>La destrucción de objetivos otorga tiempo extra</w:t>
      </w:r>
      <w:r w:rsidR="00C77985">
        <w:t xml:space="preserve">. </w:t>
      </w:r>
    </w:p>
    <w:p w14:paraId="5A971ACD" w14:textId="77777777" w:rsidR="005E573A" w:rsidRDefault="00C77985" w:rsidP="004D23CA">
      <w:pPr>
        <w:pStyle w:val="Prrafodelista"/>
        <w:numPr>
          <w:ilvl w:val="0"/>
          <w:numId w:val="34"/>
        </w:numPr>
      </w:pPr>
      <w:r>
        <w:t>Los tres niveles de dificultad que se plantean para este modo influirán en</w:t>
      </w:r>
      <w:r w:rsidR="005E573A">
        <w:t>:</w:t>
      </w:r>
    </w:p>
    <w:p w14:paraId="6E7DDFFE" w14:textId="7259A040" w:rsidR="005E573A" w:rsidRDefault="005E573A" w:rsidP="004D23CA">
      <w:pPr>
        <w:pStyle w:val="Prrafodelista"/>
        <w:numPr>
          <w:ilvl w:val="1"/>
          <w:numId w:val="34"/>
        </w:numPr>
      </w:pPr>
      <w:r>
        <w:t>L</w:t>
      </w:r>
      <w:r w:rsidR="00C77985">
        <w:t>a velocidad de aparición de los objetivos</w:t>
      </w:r>
      <w:r>
        <w:t>.</w:t>
      </w:r>
    </w:p>
    <w:p w14:paraId="41F157F8" w14:textId="77777777" w:rsidR="005E573A" w:rsidRDefault="005E573A" w:rsidP="004D23CA">
      <w:pPr>
        <w:pStyle w:val="Prrafodelista"/>
        <w:numPr>
          <w:ilvl w:val="1"/>
          <w:numId w:val="34"/>
        </w:numPr>
      </w:pPr>
      <w:r>
        <w:t>E</w:t>
      </w:r>
      <w:r w:rsidR="00C77985">
        <w:t xml:space="preserve">l tiempo </w:t>
      </w:r>
      <w:r>
        <w:t>inicial asignado.</w:t>
      </w:r>
    </w:p>
    <w:p w14:paraId="7DF69A06" w14:textId="70C7F43A" w:rsidR="00420087" w:rsidRDefault="005E573A" w:rsidP="004D23CA">
      <w:pPr>
        <w:pStyle w:val="Prrafodelista"/>
        <w:numPr>
          <w:ilvl w:val="1"/>
          <w:numId w:val="34"/>
        </w:numPr>
      </w:pPr>
      <w:r>
        <w:t>E</w:t>
      </w:r>
      <w:r w:rsidR="00C77985">
        <w:t>l tiempo recompensa.</w:t>
      </w:r>
    </w:p>
    <w:p w14:paraId="787FDC20" w14:textId="77777777" w:rsidR="00420087" w:rsidRDefault="00420087" w:rsidP="00420087">
      <w:pPr>
        <w:pStyle w:val="Ttulo2"/>
      </w:pPr>
      <w:bookmarkStart w:id="8" w:name="_Toc24747455"/>
      <w:r>
        <w:t>Tecnología</w:t>
      </w:r>
      <w:bookmarkEnd w:id="8"/>
    </w:p>
    <w:p w14:paraId="4999E0B0" w14:textId="77777777" w:rsidR="0077435D" w:rsidRDefault="0077435D" w:rsidP="004D23CA">
      <w:pPr>
        <w:pStyle w:val="Prrafodelista"/>
        <w:numPr>
          <w:ilvl w:val="0"/>
          <w:numId w:val="40"/>
        </w:numPr>
      </w:pPr>
      <w:r>
        <w:t>Programación:</w:t>
      </w:r>
    </w:p>
    <w:p w14:paraId="2396D4AB" w14:textId="504F5424" w:rsidR="0077435D" w:rsidRDefault="0077435D" w:rsidP="004D23CA">
      <w:pPr>
        <w:pStyle w:val="Prrafodelista"/>
        <w:numPr>
          <w:ilvl w:val="0"/>
          <w:numId w:val="41"/>
        </w:numPr>
      </w:pPr>
      <w:r>
        <w:t>Unity.</w:t>
      </w:r>
    </w:p>
    <w:p w14:paraId="74FD78C0" w14:textId="77777777" w:rsidR="0077435D" w:rsidRDefault="00FC21D0" w:rsidP="004D23CA">
      <w:pPr>
        <w:pStyle w:val="Prrafodelista"/>
        <w:numPr>
          <w:ilvl w:val="0"/>
          <w:numId w:val="41"/>
        </w:numPr>
      </w:pPr>
      <w:proofErr w:type="spellStart"/>
      <w:r>
        <w:t>Photon</w:t>
      </w:r>
      <w:proofErr w:type="spellEnd"/>
      <w:r>
        <w:t xml:space="preserve"> Unity Network. </w:t>
      </w:r>
    </w:p>
    <w:p w14:paraId="23E2647C" w14:textId="77777777" w:rsidR="0077435D" w:rsidRDefault="0077435D" w:rsidP="004D23CA">
      <w:pPr>
        <w:pStyle w:val="Prrafodelista"/>
        <w:numPr>
          <w:ilvl w:val="0"/>
          <w:numId w:val="40"/>
        </w:numPr>
      </w:pPr>
      <w:r>
        <w:t>Concept:</w:t>
      </w:r>
    </w:p>
    <w:p w14:paraId="5FBD728D" w14:textId="77777777" w:rsidR="0077435D" w:rsidRDefault="0077435D" w:rsidP="004D23CA">
      <w:pPr>
        <w:pStyle w:val="Prrafodelista"/>
        <w:numPr>
          <w:ilvl w:val="0"/>
          <w:numId w:val="42"/>
        </w:numPr>
      </w:pPr>
      <w:r>
        <w:t>A mano.</w:t>
      </w:r>
    </w:p>
    <w:p w14:paraId="316F1337" w14:textId="77777777" w:rsidR="0077435D" w:rsidRDefault="00FC21D0" w:rsidP="004D23CA">
      <w:pPr>
        <w:pStyle w:val="Prrafodelista"/>
        <w:numPr>
          <w:ilvl w:val="0"/>
          <w:numId w:val="42"/>
        </w:numPr>
      </w:pPr>
      <w:r>
        <w:t>Photoshop</w:t>
      </w:r>
      <w:r w:rsidR="0077435D">
        <w:t>.</w:t>
      </w:r>
    </w:p>
    <w:p w14:paraId="31E19A81" w14:textId="77777777" w:rsidR="0077435D" w:rsidRDefault="0077435D" w:rsidP="004D23CA">
      <w:pPr>
        <w:pStyle w:val="Prrafodelista"/>
        <w:numPr>
          <w:ilvl w:val="0"/>
          <w:numId w:val="40"/>
        </w:numPr>
      </w:pPr>
      <w:r>
        <w:t>Bocetos finales:</w:t>
      </w:r>
      <w:r w:rsidR="00FC21D0">
        <w:t xml:space="preserve"> </w:t>
      </w:r>
    </w:p>
    <w:p w14:paraId="04932821" w14:textId="77777777" w:rsidR="0077435D" w:rsidRDefault="00FC21D0" w:rsidP="004D23CA">
      <w:pPr>
        <w:pStyle w:val="Prrafodelista"/>
        <w:numPr>
          <w:ilvl w:val="0"/>
          <w:numId w:val="44"/>
        </w:numPr>
      </w:pPr>
      <w:r>
        <w:t>Photoshop</w:t>
      </w:r>
      <w:r w:rsidR="0077435D">
        <w:t>.</w:t>
      </w:r>
      <w:r>
        <w:t xml:space="preserve"> </w:t>
      </w:r>
    </w:p>
    <w:p w14:paraId="07100460" w14:textId="77777777" w:rsidR="0077435D" w:rsidRDefault="0077435D" w:rsidP="004D23CA">
      <w:pPr>
        <w:pStyle w:val="Prrafodelista"/>
        <w:numPr>
          <w:ilvl w:val="0"/>
          <w:numId w:val="40"/>
        </w:numPr>
      </w:pPr>
      <w:r>
        <w:t>3D:</w:t>
      </w:r>
    </w:p>
    <w:p w14:paraId="6B886113" w14:textId="77777777" w:rsidR="0077435D" w:rsidRDefault="0077435D" w:rsidP="004D23CA">
      <w:pPr>
        <w:pStyle w:val="Prrafodelista"/>
        <w:numPr>
          <w:ilvl w:val="0"/>
          <w:numId w:val="44"/>
        </w:numPr>
      </w:pPr>
      <w:r>
        <w:t xml:space="preserve">3ds Max. </w:t>
      </w:r>
    </w:p>
    <w:p w14:paraId="367BB9FA" w14:textId="77777777" w:rsidR="0077435D" w:rsidRDefault="0077435D" w:rsidP="004D23CA">
      <w:pPr>
        <w:pStyle w:val="Prrafodelista"/>
        <w:numPr>
          <w:ilvl w:val="0"/>
          <w:numId w:val="40"/>
        </w:numPr>
      </w:pPr>
      <w:r>
        <w:t>Banda sonora:</w:t>
      </w:r>
    </w:p>
    <w:p w14:paraId="6D4D5250" w14:textId="77777777" w:rsidR="0077435D" w:rsidRDefault="00FC21D0" w:rsidP="004D23CA">
      <w:pPr>
        <w:pStyle w:val="Prrafodelista"/>
        <w:numPr>
          <w:ilvl w:val="0"/>
          <w:numId w:val="43"/>
        </w:numPr>
      </w:pPr>
      <w:proofErr w:type="spellStart"/>
      <w:r>
        <w:t>Reaper</w:t>
      </w:r>
      <w:proofErr w:type="spellEnd"/>
      <w:r w:rsidR="0077435D">
        <w:t>.</w:t>
      </w:r>
      <w:r>
        <w:t xml:space="preserve"> </w:t>
      </w:r>
    </w:p>
    <w:p w14:paraId="5A7FC7F6" w14:textId="77777777" w:rsidR="0077435D" w:rsidRDefault="00FC21D0" w:rsidP="004D23CA">
      <w:pPr>
        <w:pStyle w:val="Prrafodelista"/>
        <w:numPr>
          <w:ilvl w:val="0"/>
          <w:numId w:val="43"/>
        </w:numPr>
      </w:pPr>
      <w:r>
        <w:t>FL Studio</w:t>
      </w:r>
      <w:r w:rsidR="0077435D">
        <w:t>.</w:t>
      </w:r>
    </w:p>
    <w:p w14:paraId="5A27BFF8" w14:textId="77777777" w:rsidR="0077435D" w:rsidRDefault="0077435D" w:rsidP="004D23CA">
      <w:pPr>
        <w:pStyle w:val="Prrafodelista"/>
        <w:numPr>
          <w:ilvl w:val="0"/>
          <w:numId w:val="40"/>
        </w:numPr>
      </w:pPr>
      <w:r>
        <w:t>Organización del equipo:</w:t>
      </w:r>
    </w:p>
    <w:p w14:paraId="6AB5B659" w14:textId="77777777" w:rsidR="0077435D" w:rsidRDefault="00FC21D0" w:rsidP="004D23CA">
      <w:pPr>
        <w:pStyle w:val="Prrafodelista"/>
        <w:numPr>
          <w:ilvl w:val="0"/>
          <w:numId w:val="45"/>
        </w:numPr>
      </w:pPr>
      <w:r>
        <w:t>Trello</w:t>
      </w:r>
      <w:r w:rsidR="0077435D">
        <w:t>.</w:t>
      </w:r>
    </w:p>
    <w:p w14:paraId="265B5979" w14:textId="77777777" w:rsidR="0077435D" w:rsidRDefault="0077435D" w:rsidP="004D23CA">
      <w:pPr>
        <w:pStyle w:val="Prrafodelista"/>
        <w:numPr>
          <w:ilvl w:val="0"/>
          <w:numId w:val="40"/>
        </w:numPr>
      </w:pPr>
      <w:r>
        <w:t>A</w:t>
      </w:r>
      <w:r w:rsidR="00FC21D0">
        <w:t xml:space="preserve">lmacenaje y compartición de </w:t>
      </w:r>
      <w:r>
        <w:t>proyecto:</w:t>
      </w:r>
    </w:p>
    <w:p w14:paraId="5C2CB2E1" w14:textId="1B97B72F" w:rsidR="00420087" w:rsidRDefault="00FC21D0" w:rsidP="004D23CA">
      <w:pPr>
        <w:pStyle w:val="Prrafodelista"/>
        <w:numPr>
          <w:ilvl w:val="0"/>
          <w:numId w:val="45"/>
        </w:numPr>
      </w:pPr>
      <w:r>
        <w:t>GitHub.</w:t>
      </w:r>
    </w:p>
    <w:p w14:paraId="39D75A4C" w14:textId="77777777" w:rsidR="00420087" w:rsidRDefault="00420087" w:rsidP="00420087">
      <w:pPr>
        <w:pStyle w:val="Ttulo2"/>
      </w:pPr>
      <w:bookmarkStart w:id="9" w:name="_Toc24747456"/>
      <w:r>
        <w:t>Público</w:t>
      </w:r>
      <w:bookmarkEnd w:id="9"/>
    </w:p>
    <w:p w14:paraId="15334158" w14:textId="6654F100" w:rsidR="00692A22" w:rsidRDefault="00692A22" w:rsidP="00420087">
      <w:r>
        <w:t>La franja de edad</w:t>
      </w:r>
      <w:r w:rsidR="0030188A">
        <w:t xml:space="preserve"> a</w:t>
      </w:r>
      <w:r>
        <w:t xml:space="preserve"> </w:t>
      </w:r>
      <w:r w:rsidR="0030188A">
        <w:t>l</w:t>
      </w:r>
      <w:r>
        <w:t>a</w:t>
      </w:r>
      <w:r w:rsidR="0030188A">
        <w:t xml:space="preserve"> que orientamos el producto sería</w:t>
      </w:r>
      <w:r>
        <w:t>:</w:t>
      </w:r>
      <w:r w:rsidR="0030188A">
        <w:t xml:space="preserve"> </w:t>
      </w:r>
    </w:p>
    <w:p w14:paraId="3BB99F66" w14:textId="32A97160" w:rsidR="00692A22" w:rsidRDefault="00692A22" w:rsidP="004D23CA">
      <w:pPr>
        <w:pStyle w:val="Prrafodelista"/>
        <w:numPr>
          <w:ilvl w:val="0"/>
          <w:numId w:val="35"/>
        </w:numPr>
      </w:pPr>
      <w:r>
        <w:t>U</w:t>
      </w:r>
      <w:r w:rsidR="0030188A">
        <w:t>suarios jóvenes</w:t>
      </w:r>
      <w:r>
        <w:t>, en su mayoría.</w:t>
      </w:r>
    </w:p>
    <w:p w14:paraId="2A44077F" w14:textId="77777777" w:rsidR="00692A22" w:rsidRDefault="00692A22" w:rsidP="004D23CA">
      <w:pPr>
        <w:pStyle w:val="Prrafodelista"/>
        <w:numPr>
          <w:ilvl w:val="0"/>
          <w:numId w:val="35"/>
        </w:numPr>
      </w:pPr>
      <w:r>
        <w:t>E</w:t>
      </w:r>
      <w:r w:rsidR="0030188A">
        <w:t>ntre los 12 y los 25 años</w:t>
      </w:r>
      <w:r>
        <w:t>.</w:t>
      </w:r>
      <w:r w:rsidR="0030188A">
        <w:t xml:space="preserve"> </w:t>
      </w:r>
    </w:p>
    <w:p w14:paraId="3594ED4E" w14:textId="77777777" w:rsidR="00692A22" w:rsidRDefault="00692A22" w:rsidP="004D23CA">
      <w:pPr>
        <w:pStyle w:val="Prrafodelista"/>
        <w:numPr>
          <w:ilvl w:val="0"/>
          <w:numId w:val="35"/>
        </w:numPr>
      </w:pPr>
      <w:r>
        <w:t xml:space="preserve">Se podrían comprender rangos de jugadores más jóvenes y/o más adultos </w:t>
      </w:r>
      <w:r w:rsidR="0030188A">
        <w:t>por la temática, complejidad, estética y valoración</w:t>
      </w:r>
      <w:r>
        <w:t xml:space="preserve"> de los desarrolladores</w:t>
      </w:r>
      <w:r w:rsidR="0030188A">
        <w:t>.</w:t>
      </w:r>
      <w:r w:rsidR="00E2542E">
        <w:t xml:space="preserve"> </w:t>
      </w:r>
    </w:p>
    <w:p w14:paraId="2B5EE62B" w14:textId="33664D07" w:rsidR="00692A22" w:rsidRDefault="00E2542E" w:rsidP="00692A22">
      <w:r>
        <w:t xml:space="preserve">Este público en su mayoría se </w:t>
      </w:r>
      <w:r w:rsidR="00692A22">
        <w:t>definiría como:</w:t>
      </w:r>
      <w:r>
        <w:t xml:space="preserve"> </w:t>
      </w:r>
    </w:p>
    <w:p w14:paraId="4764E954" w14:textId="4BDEBC14" w:rsidR="00692A22" w:rsidRDefault="00692A22" w:rsidP="004D23CA">
      <w:pPr>
        <w:pStyle w:val="Prrafodelista"/>
        <w:numPr>
          <w:ilvl w:val="0"/>
          <w:numId w:val="36"/>
        </w:numPr>
      </w:pPr>
      <w:r>
        <w:t>J</w:t>
      </w:r>
      <w:r w:rsidR="00E2542E">
        <w:t>ugadores casuales de juegos multijugador</w:t>
      </w:r>
      <w:r>
        <w:t>.</w:t>
      </w:r>
    </w:p>
    <w:p w14:paraId="736FBEE1" w14:textId="77777777" w:rsidR="00692A22" w:rsidRDefault="00692A22" w:rsidP="004D23CA">
      <w:pPr>
        <w:pStyle w:val="Prrafodelista"/>
        <w:numPr>
          <w:ilvl w:val="0"/>
          <w:numId w:val="36"/>
        </w:numPr>
      </w:pPr>
      <w:r>
        <w:t>S</w:t>
      </w:r>
      <w:r w:rsidR="00E2542E">
        <w:t>in necesidad de compromiso</w:t>
      </w:r>
      <w:r>
        <w:t>.</w:t>
      </w:r>
    </w:p>
    <w:p w14:paraId="5D914EEB" w14:textId="77777777" w:rsidR="00692A22" w:rsidRDefault="00692A22" w:rsidP="004D23CA">
      <w:pPr>
        <w:pStyle w:val="Prrafodelista"/>
        <w:numPr>
          <w:ilvl w:val="0"/>
          <w:numId w:val="36"/>
        </w:numPr>
      </w:pPr>
      <w:r>
        <w:t>C</w:t>
      </w:r>
      <w:r w:rsidR="00E2542E">
        <w:t>on poco a mucho tiempo disponible para jugar.</w:t>
      </w:r>
      <w:r w:rsidR="00CC440B">
        <w:t xml:space="preserve"> </w:t>
      </w:r>
    </w:p>
    <w:p w14:paraId="6495CDA8" w14:textId="199D7D75" w:rsidR="0077435D" w:rsidRDefault="00CC440B" w:rsidP="004D23CA">
      <w:pPr>
        <w:pStyle w:val="Prrafodelista"/>
        <w:numPr>
          <w:ilvl w:val="0"/>
          <w:numId w:val="36"/>
        </w:numPr>
      </w:pPr>
      <w:r>
        <w:t>Se</w:t>
      </w:r>
      <w:r w:rsidR="00692A22">
        <w:t>ctores de jugadores</w:t>
      </w:r>
      <w:r>
        <w:t xml:space="preserve"> competitivos de jugadores</w:t>
      </w:r>
      <w:r w:rsidR="00692A22">
        <w:t xml:space="preserve"> (en un futuro posible implementación de modo competitivo)</w:t>
      </w:r>
      <w:r>
        <w:t>.</w:t>
      </w:r>
    </w:p>
    <w:p w14:paraId="1A3BAD84" w14:textId="0E62F0A3" w:rsidR="00B27254" w:rsidRPr="00855982" w:rsidRDefault="00B27254" w:rsidP="00B27254">
      <w:pPr>
        <w:pStyle w:val="Ttulo1"/>
      </w:pPr>
      <w:bookmarkStart w:id="10" w:name="_Toc24747457"/>
      <w:r>
        <w:lastRenderedPageBreak/>
        <w:t>Miembros del equipo</w:t>
      </w:r>
      <w:bookmarkEnd w:id="10"/>
    </w:p>
    <w:p w14:paraId="5543A009" w14:textId="493031E9" w:rsidR="00B27254" w:rsidRDefault="00B27254" w:rsidP="005F0D3B">
      <w:pPr>
        <w:pStyle w:val="Prrafodelista"/>
        <w:numPr>
          <w:ilvl w:val="0"/>
          <w:numId w:val="5"/>
        </w:numPr>
      </w:pPr>
      <w:r>
        <w:t xml:space="preserve">Fernando Moreno Díaz: </w:t>
      </w:r>
    </w:p>
    <w:p w14:paraId="58F7A09E" w14:textId="04A5EECC" w:rsidR="00B27254" w:rsidRDefault="00B27254" w:rsidP="005F0D3B">
      <w:pPr>
        <w:pStyle w:val="Prrafodelista"/>
        <w:numPr>
          <w:ilvl w:val="0"/>
          <w:numId w:val="6"/>
        </w:numPr>
      </w:pPr>
      <w:r w:rsidRPr="00AD36ED">
        <w:rPr>
          <w:i/>
          <w:iCs/>
        </w:rPr>
        <w:t>Concept-Art</w:t>
      </w:r>
      <w:r>
        <w:t xml:space="preserve"> de personajes</w:t>
      </w:r>
      <w:r w:rsidR="00040EB0">
        <w:t>.</w:t>
      </w:r>
    </w:p>
    <w:p w14:paraId="1054F462" w14:textId="6CC6C852" w:rsidR="00B27254" w:rsidRDefault="00B27254" w:rsidP="005F0D3B">
      <w:pPr>
        <w:pStyle w:val="Prrafodelista"/>
        <w:numPr>
          <w:ilvl w:val="0"/>
          <w:numId w:val="6"/>
        </w:numPr>
      </w:pPr>
      <w:r w:rsidRPr="00AD36ED">
        <w:rPr>
          <w:i/>
          <w:iCs/>
        </w:rPr>
        <w:t>Concept-Art</w:t>
      </w:r>
      <w:r>
        <w:t xml:space="preserve"> de escenarios</w:t>
      </w:r>
      <w:r w:rsidR="00040EB0">
        <w:t>.</w:t>
      </w:r>
    </w:p>
    <w:p w14:paraId="10292F16" w14:textId="20FFE52E" w:rsidR="00B27254" w:rsidRDefault="00B27254" w:rsidP="005F0D3B">
      <w:pPr>
        <w:pStyle w:val="Prrafodelista"/>
        <w:numPr>
          <w:ilvl w:val="0"/>
          <w:numId w:val="6"/>
        </w:numPr>
      </w:pPr>
      <w:r>
        <w:t>Arte final de personajes</w:t>
      </w:r>
      <w:r w:rsidR="00040EB0">
        <w:t>.</w:t>
      </w:r>
    </w:p>
    <w:p w14:paraId="32D9DFBB" w14:textId="1407E510" w:rsidR="00B27254" w:rsidRDefault="00B27254" w:rsidP="005F0D3B">
      <w:pPr>
        <w:pStyle w:val="Prrafodelista"/>
        <w:numPr>
          <w:ilvl w:val="0"/>
          <w:numId w:val="6"/>
        </w:numPr>
      </w:pPr>
      <w:r>
        <w:t>Arte final de escenarios</w:t>
      </w:r>
      <w:r w:rsidR="00040EB0">
        <w:t>.</w:t>
      </w:r>
    </w:p>
    <w:p w14:paraId="39436AC8" w14:textId="0DEB5801" w:rsidR="0028213F" w:rsidRPr="0025319F" w:rsidRDefault="00852E7A" w:rsidP="0028213F">
      <w:pPr>
        <w:pStyle w:val="Prrafodelista"/>
        <w:numPr>
          <w:ilvl w:val="0"/>
          <w:numId w:val="6"/>
        </w:numPr>
      </w:pPr>
      <w:r>
        <w:t xml:space="preserve">Encargado de </w:t>
      </w:r>
      <w:r w:rsidRPr="00AD36ED">
        <w:rPr>
          <w:i/>
          <w:iCs/>
        </w:rPr>
        <w:t>VFX</w:t>
      </w:r>
      <w:r w:rsidR="00040EB0">
        <w:rPr>
          <w:i/>
          <w:iCs/>
        </w:rPr>
        <w:t>.</w:t>
      </w:r>
    </w:p>
    <w:p w14:paraId="09881428" w14:textId="189BD2E4" w:rsidR="0025319F" w:rsidRDefault="0025319F" w:rsidP="0028213F">
      <w:pPr>
        <w:pStyle w:val="Prrafodelista"/>
        <w:numPr>
          <w:ilvl w:val="0"/>
          <w:numId w:val="6"/>
        </w:numPr>
      </w:pPr>
      <w:r>
        <w:rPr>
          <w:iCs/>
        </w:rPr>
        <w:t>Asistente de diseño</w:t>
      </w:r>
      <w:r w:rsidR="00040EB0">
        <w:rPr>
          <w:iCs/>
        </w:rPr>
        <w:t>.</w:t>
      </w:r>
    </w:p>
    <w:p w14:paraId="03077F45" w14:textId="5033B5B8" w:rsidR="00B27254" w:rsidRDefault="00B27254" w:rsidP="005F0D3B">
      <w:pPr>
        <w:pStyle w:val="Prrafodelista"/>
        <w:numPr>
          <w:ilvl w:val="0"/>
          <w:numId w:val="5"/>
        </w:numPr>
      </w:pPr>
      <w:r>
        <w:t xml:space="preserve">Denis </w:t>
      </w:r>
      <w:proofErr w:type="spellStart"/>
      <w:r>
        <w:t>Gudiña</w:t>
      </w:r>
      <w:proofErr w:type="spellEnd"/>
      <w:r>
        <w:t xml:space="preserve"> Núñez</w:t>
      </w:r>
      <w:r w:rsidR="00852E7A">
        <w:t>:</w:t>
      </w:r>
    </w:p>
    <w:p w14:paraId="6ACF462F" w14:textId="2CF634F8" w:rsidR="00852E7A" w:rsidRPr="00AD36ED" w:rsidRDefault="00852E7A" w:rsidP="005F0D3B">
      <w:pPr>
        <w:pStyle w:val="Prrafodelista"/>
        <w:numPr>
          <w:ilvl w:val="0"/>
          <w:numId w:val="7"/>
        </w:numPr>
        <w:rPr>
          <w:i/>
          <w:iCs/>
        </w:rPr>
      </w:pPr>
      <w:r w:rsidRPr="00AD36ED">
        <w:rPr>
          <w:i/>
          <w:iCs/>
        </w:rPr>
        <w:t xml:space="preserve">Lead </w:t>
      </w:r>
      <w:proofErr w:type="spellStart"/>
      <w:r w:rsidRPr="00AD36ED">
        <w:rPr>
          <w:i/>
          <w:iCs/>
        </w:rPr>
        <w:t>Game</w:t>
      </w:r>
      <w:proofErr w:type="spellEnd"/>
      <w:r w:rsidRPr="00AD36ED">
        <w:rPr>
          <w:i/>
          <w:iCs/>
        </w:rPr>
        <w:t xml:space="preserve"> </w:t>
      </w:r>
      <w:proofErr w:type="spellStart"/>
      <w:r w:rsidRPr="00AD36ED">
        <w:rPr>
          <w:i/>
          <w:iCs/>
        </w:rPr>
        <w:t>Designer</w:t>
      </w:r>
      <w:proofErr w:type="spellEnd"/>
      <w:r w:rsidR="00040EB0">
        <w:rPr>
          <w:i/>
          <w:iCs/>
        </w:rPr>
        <w:t>.</w:t>
      </w:r>
    </w:p>
    <w:p w14:paraId="698E4E50" w14:textId="7C5AD426" w:rsidR="00852E7A" w:rsidRDefault="00852E7A" w:rsidP="005F0D3B">
      <w:pPr>
        <w:pStyle w:val="Prrafodelista"/>
        <w:numPr>
          <w:ilvl w:val="0"/>
          <w:numId w:val="7"/>
        </w:numPr>
      </w:pPr>
      <w:r>
        <w:t>Compositor de banda sonora</w:t>
      </w:r>
      <w:r w:rsidR="00040EB0">
        <w:t>.</w:t>
      </w:r>
    </w:p>
    <w:p w14:paraId="30A2D63D" w14:textId="4389AFA3" w:rsidR="00852E7A" w:rsidRDefault="00852E7A" w:rsidP="005F0D3B">
      <w:pPr>
        <w:pStyle w:val="Prrafodelista"/>
        <w:numPr>
          <w:ilvl w:val="0"/>
          <w:numId w:val="7"/>
        </w:numPr>
      </w:pPr>
      <w:r>
        <w:t xml:space="preserve">Encargado de </w:t>
      </w:r>
      <w:r w:rsidRPr="00AD36ED">
        <w:rPr>
          <w:i/>
          <w:iCs/>
        </w:rPr>
        <w:t>SFX</w:t>
      </w:r>
      <w:r w:rsidR="00040EB0">
        <w:rPr>
          <w:i/>
          <w:iCs/>
        </w:rPr>
        <w:t>.</w:t>
      </w:r>
    </w:p>
    <w:p w14:paraId="4BA13310" w14:textId="1423E78B" w:rsidR="00852E7A" w:rsidRDefault="00852E7A" w:rsidP="005F0D3B">
      <w:pPr>
        <w:pStyle w:val="Prrafodelista"/>
        <w:numPr>
          <w:ilvl w:val="0"/>
          <w:numId w:val="7"/>
        </w:numPr>
      </w:pPr>
      <w:r>
        <w:t xml:space="preserve">Encargado de </w:t>
      </w:r>
      <w:r w:rsidRPr="00AD36ED">
        <w:rPr>
          <w:i/>
          <w:iCs/>
        </w:rPr>
        <w:t>QA</w:t>
      </w:r>
      <w:r w:rsidR="00040EB0">
        <w:rPr>
          <w:i/>
          <w:iCs/>
        </w:rPr>
        <w:t>.</w:t>
      </w:r>
    </w:p>
    <w:p w14:paraId="28311AC1" w14:textId="3A42C8AD" w:rsidR="0091646D" w:rsidRPr="0091646D" w:rsidRDefault="00A936A3" w:rsidP="0091646D">
      <w:pPr>
        <w:pStyle w:val="Prrafodelista"/>
        <w:numPr>
          <w:ilvl w:val="0"/>
          <w:numId w:val="10"/>
        </w:numPr>
      </w:pPr>
      <w:r w:rsidRPr="00AD36ED">
        <w:rPr>
          <w:i/>
          <w:iCs/>
        </w:rPr>
        <w:t>Marketing</w:t>
      </w:r>
      <w:r w:rsidR="0091646D">
        <w:rPr>
          <w:i/>
          <w:iCs/>
        </w:rPr>
        <w:t xml:space="preserve"> y</w:t>
      </w:r>
      <w:r w:rsidR="00EA0DC7">
        <w:rPr>
          <w:i/>
          <w:iCs/>
        </w:rPr>
        <w:t xml:space="preserve"> </w:t>
      </w:r>
      <w:r w:rsidR="0091646D" w:rsidRPr="00AD36ED">
        <w:rPr>
          <w:i/>
          <w:iCs/>
        </w:rPr>
        <w:t>Publishing</w:t>
      </w:r>
      <w:r w:rsidR="0091646D">
        <w:rPr>
          <w:i/>
          <w:iCs/>
        </w:rPr>
        <w:t>.</w:t>
      </w:r>
    </w:p>
    <w:p w14:paraId="3E1B1DFD" w14:textId="7B23055A" w:rsidR="00A936A3" w:rsidRDefault="0091646D" w:rsidP="00A936A3">
      <w:pPr>
        <w:pStyle w:val="Prrafodelista"/>
        <w:numPr>
          <w:ilvl w:val="0"/>
          <w:numId w:val="7"/>
        </w:numPr>
      </w:pPr>
      <w:r>
        <w:t>M</w:t>
      </w:r>
      <w:r w:rsidR="00EA0DC7">
        <w:t>onetización y modelo de negocio</w:t>
      </w:r>
      <w:r w:rsidR="00A936A3">
        <w:rPr>
          <w:i/>
          <w:iCs/>
        </w:rPr>
        <w:t>.</w:t>
      </w:r>
    </w:p>
    <w:p w14:paraId="1CE481A8" w14:textId="69AB3A3C" w:rsidR="00B27254" w:rsidRDefault="00B27254" w:rsidP="005F0D3B">
      <w:pPr>
        <w:pStyle w:val="Prrafodelista"/>
        <w:numPr>
          <w:ilvl w:val="0"/>
          <w:numId w:val="5"/>
        </w:numPr>
      </w:pPr>
      <w:r>
        <w:t>Luis Miguel Moreno López</w:t>
      </w:r>
    </w:p>
    <w:p w14:paraId="68E5F4F3" w14:textId="1DEB8C30" w:rsidR="00852E7A" w:rsidRPr="00AD36ED" w:rsidRDefault="00852E7A" w:rsidP="005F0D3B">
      <w:pPr>
        <w:pStyle w:val="Prrafodelista"/>
        <w:numPr>
          <w:ilvl w:val="0"/>
          <w:numId w:val="8"/>
        </w:numPr>
        <w:rPr>
          <w:i/>
          <w:iCs/>
        </w:rPr>
      </w:pPr>
      <w:r w:rsidRPr="00AD36ED">
        <w:rPr>
          <w:i/>
          <w:iCs/>
        </w:rPr>
        <w:t xml:space="preserve">Lead </w:t>
      </w:r>
      <w:proofErr w:type="spellStart"/>
      <w:r w:rsidRPr="00AD36ED">
        <w:rPr>
          <w:i/>
          <w:iCs/>
        </w:rPr>
        <w:t>Backend</w:t>
      </w:r>
      <w:proofErr w:type="spellEnd"/>
      <w:r w:rsidRPr="00AD36ED">
        <w:rPr>
          <w:i/>
          <w:iCs/>
        </w:rPr>
        <w:t xml:space="preserve"> </w:t>
      </w:r>
      <w:proofErr w:type="spellStart"/>
      <w:r w:rsidRPr="00AD36ED">
        <w:rPr>
          <w:i/>
          <w:iCs/>
        </w:rPr>
        <w:t>Programmer</w:t>
      </w:r>
      <w:proofErr w:type="spellEnd"/>
      <w:r w:rsidR="00040EB0">
        <w:rPr>
          <w:i/>
          <w:iCs/>
        </w:rPr>
        <w:t>.</w:t>
      </w:r>
    </w:p>
    <w:p w14:paraId="0754499F" w14:textId="706DD25E" w:rsidR="00852E7A" w:rsidRDefault="00852E7A" w:rsidP="005F0D3B">
      <w:pPr>
        <w:pStyle w:val="Prrafodelista"/>
        <w:numPr>
          <w:ilvl w:val="0"/>
          <w:numId w:val="8"/>
        </w:numPr>
      </w:pPr>
      <w:proofErr w:type="spellStart"/>
      <w:r w:rsidRPr="00AD36ED">
        <w:rPr>
          <w:i/>
          <w:iCs/>
        </w:rPr>
        <w:t>Game</w:t>
      </w:r>
      <w:proofErr w:type="spellEnd"/>
      <w:r w:rsidRPr="00AD36ED">
        <w:rPr>
          <w:i/>
          <w:iCs/>
        </w:rPr>
        <w:t xml:space="preserve"> </w:t>
      </w:r>
      <w:proofErr w:type="spellStart"/>
      <w:r w:rsidRPr="00AD36ED">
        <w:rPr>
          <w:i/>
          <w:iCs/>
        </w:rPr>
        <w:t>Logic</w:t>
      </w:r>
      <w:proofErr w:type="spellEnd"/>
      <w:r w:rsidRPr="00AD36ED">
        <w:rPr>
          <w:i/>
          <w:iCs/>
        </w:rPr>
        <w:t xml:space="preserve"> </w:t>
      </w:r>
      <w:proofErr w:type="spellStart"/>
      <w:r w:rsidRPr="00AD36ED">
        <w:rPr>
          <w:i/>
          <w:iCs/>
        </w:rPr>
        <w:t>Programmer</w:t>
      </w:r>
      <w:proofErr w:type="spellEnd"/>
      <w:r w:rsidR="00040EB0">
        <w:rPr>
          <w:i/>
          <w:iCs/>
        </w:rPr>
        <w:t>.</w:t>
      </w:r>
    </w:p>
    <w:p w14:paraId="1AB89C9E" w14:textId="065C8BDD" w:rsidR="00B27254" w:rsidRDefault="00B27254" w:rsidP="005F0D3B">
      <w:pPr>
        <w:pStyle w:val="Prrafodelista"/>
        <w:numPr>
          <w:ilvl w:val="0"/>
          <w:numId w:val="5"/>
        </w:numPr>
      </w:pPr>
      <w:r>
        <w:t>Álvaro García Bardón</w:t>
      </w:r>
    </w:p>
    <w:p w14:paraId="5E0CB713" w14:textId="402C648C" w:rsidR="00852E7A" w:rsidRPr="00AD36ED" w:rsidRDefault="00852E7A" w:rsidP="005F0D3B">
      <w:pPr>
        <w:pStyle w:val="Prrafodelista"/>
        <w:numPr>
          <w:ilvl w:val="0"/>
          <w:numId w:val="9"/>
        </w:numPr>
        <w:rPr>
          <w:i/>
          <w:iCs/>
        </w:rPr>
      </w:pPr>
      <w:r w:rsidRPr="00AD36ED">
        <w:rPr>
          <w:i/>
          <w:iCs/>
        </w:rPr>
        <w:t xml:space="preserve">Lead </w:t>
      </w:r>
      <w:proofErr w:type="spellStart"/>
      <w:r w:rsidRPr="00AD36ED">
        <w:rPr>
          <w:i/>
          <w:iCs/>
        </w:rPr>
        <w:t>Frontend</w:t>
      </w:r>
      <w:proofErr w:type="spellEnd"/>
      <w:r w:rsidRPr="00AD36ED">
        <w:rPr>
          <w:i/>
          <w:iCs/>
        </w:rPr>
        <w:t xml:space="preserve"> </w:t>
      </w:r>
      <w:proofErr w:type="spellStart"/>
      <w:r w:rsidRPr="00AD36ED">
        <w:rPr>
          <w:i/>
          <w:iCs/>
        </w:rPr>
        <w:t>Programmer</w:t>
      </w:r>
      <w:proofErr w:type="spellEnd"/>
      <w:r w:rsidR="00040EB0">
        <w:rPr>
          <w:i/>
          <w:iCs/>
        </w:rPr>
        <w:t>.</w:t>
      </w:r>
    </w:p>
    <w:p w14:paraId="638524F0" w14:textId="021A2734" w:rsidR="00852E7A" w:rsidRDefault="00852E7A" w:rsidP="005F0D3B">
      <w:pPr>
        <w:pStyle w:val="Prrafodelista"/>
        <w:numPr>
          <w:ilvl w:val="0"/>
          <w:numId w:val="9"/>
        </w:numPr>
      </w:pPr>
      <w:r>
        <w:t>Maquetación de Programación</w:t>
      </w:r>
      <w:r w:rsidR="00040EB0">
        <w:t>.</w:t>
      </w:r>
    </w:p>
    <w:p w14:paraId="434D8BCF" w14:textId="405EAF49" w:rsidR="00852E7A" w:rsidRDefault="00852E7A" w:rsidP="005F0D3B">
      <w:pPr>
        <w:pStyle w:val="Prrafodelista"/>
        <w:numPr>
          <w:ilvl w:val="0"/>
          <w:numId w:val="9"/>
        </w:numPr>
      </w:pPr>
      <w:r>
        <w:t xml:space="preserve">Encargado de </w:t>
      </w:r>
      <w:proofErr w:type="spellStart"/>
      <w:r>
        <w:t>trailers</w:t>
      </w:r>
      <w:proofErr w:type="spellEnd"/>
      <w:r>
        <w:t xml:space="preserve"> promocionales</w:t>
      </w:r>
      <w:r w:rsidR="00040EB0">
        <w:t>.</w:t>
      </w:r>
    </w:p>
    <w:p w14:paraId="4C6A1E10" w14:textId="5DC730FF" w:rsidR="00B27254" w:rsidRDefault="00B27254" w:rsidP="005F0D3B">
      <w:pPr>
        <w:pStyle w:val="Prrafodelista"/>
        <w:numPr>
          <w:ilvl w:val="0"/>
          <w:numId w:val="5"/>
        </w:numPr>
      </w:pPr>
      <w:r>
        <w:t xml:space="preserve">Jesús Ayala </w:t>
      </w:r>
      <w:proofErr w:type="spellStart"/>
      <w:r>
        <w:t>Matarín</w:t>
      </w:r>
      <w:proofErr w:type="spellEnd"/>
    </w:p>
    <w:p w14:paraId="3DAFA005" w14:textId="0B77629C" w:rsidR="00852E7A" w:rsidRPr="00AD36ED" w:rsidRDefault="00852E7A" w:rsidP="005F0D3B">
      <w:pPr>
        <w:pStyle w:val="Prrafodelista"/>
        <w:numPr>
          <w:ilvl w:val="0"/>
          <w:numId w:val="10"/>
        </w:numPr>
        <w:rPr>
          <w:i/>
          <w:iCs/>
        </w:rPr>
      </w:pPr>
      <w:r w:rsidRPr="00AD36ED">
        <w:rPr>
          <w:i/>
          <w:iCs/>
        </w:rPr>
        <w:t>Concept-Art UX/UI</w:t>
      </w:r>
      <w:r w:rsidR="00040EB0">
        <w:rPr>
          <w:i/>
          <w:iCs/>
        </w:rPr>
        <w:t>.</w:t>
      </w:r>
    </w:p>
    <w:p w14:paraId="0AE18D0F" w14:textId="7E0EB20A" w:rsidR="00852E7A" w:rsidRDefault="00852E7A" w:rsidP="005F0D3B">
      <w:pPr>
        <w:pStyle w:val="Prrafodelista"/>
        <w:numPr>
          <w:ilvl w:val="0"/>
          <w:numId w:val="10"/>
        </w:numPr>
      </w:pPr>
      <w:r>
        <w:t xml:space="preserve">Arte final </w:t>
      </w:r>
      <w:r w:rsidRPr="00AD36ED">
        <w:rPr>
          <w:i/>
          <w:iCs/>
        </w:rPr>
        <w:t>UX/UI</w:t>
      </w:r>
      <w:r w:rsidR="00040EB0">
        <w:rPr>
          <w:i/>
          <w:iCs/>
        </w:rPr>
        <w:t>.</w:t>
      </w:r>
    </w:p>
    <w:p w14:paraId="2E0E0387" w14:textId="14D132C1" w:rsidR="00852E7A" w:rsidRDefault="00852E7A" w:rsidP="005F0D3B">
      <w:pPr>
        <w:pStyle w:val="Prrafodelista"/>
        <w:numPr>
          <w:ilvl w:val="0"/>
          <w:numId w:val="10"/>
        </w:numPr>
      </w:pPr>
      <w:r>
        <w:t>Maquetación de arte</w:t>
      </w:r>
      <w:r w:rsidR="00040EB0">
        <w:t>.</w:t>
      </w:r>
    </w:p>
    <w:p w14:paraId="561B90D3" w14:textId="59B9BE6E" w:rsidR="0091646D" w:rsidRDefault="0091646D" w:rsidP="0091646D">
      <w:pPr>
        <w:pStyle w:val="Prrafodelista"/>
        <w:numPr>
          <w:ilvl w:val="0"/>
          <w:numId w:val="10"/>
        </w:numPr>
      </w:pPr>
      <w:r>
        <w:t>Encargado de redes sociales.</w:t>
      </w:r>
    </w:p>
    <w:p w14:paraId="439096CD" w14:textId="00DE3ADD" w:rsidR="00B27254" w:rsidRDefault="00B27254" w:rsidP="005F0D3B">
      <w:pPr>
        <w:pStyle w:val="Prrafodelista"/>
        <w:numPr>
          <w:ilvl w:val="0"/>
          <w:numId w:val="5"/>
        </w:numPr>
      </w:pPr>
      <w:r>
        <w:t>Ángel Noguero Salgado</w:t>
      </w:r>
    </w:p>
    <w:p w14:paraId="6884D6F2" w14:textId="415C5CA1" w:rsidR="00852E7A" w:rsidRPr="00AD36ED" w:rsidRDefault="00852E7A" w:rsidP="005F0D3B">
      <w:pPr>
        <w:pStyle w:val="Prrafodelista"/>
        <w:numPr>
          <w:ilvl w:val="0"/>
          <w:numId w:val="11"/>
        </w:numPr>
        <w:rPr>
          <w:i/>
          <w:iCs/>
        </w:rPr>
      </w:pPr>
      <w:r w:rsidRPr="00AD36ED">
        <w:rPr>
          <w:i/>
          <w:iCs/>
        </w:rPr>
        <w:t>Project Manager</w:t>
      </w:r>
      <w:r w:rsidR="00040EB0">
        <w:rPr>
          <w:i/>
          <w:iCs/>
        </w:rPr>
        <w:t>.</w:t>
      </w:r>
    </w:p>
    <w:p w14:paraId="6C6F06F9" w14:textId="37F7A0BA" w:rsidR="002619C3" w:rsidRPr="00AD36ED" w:rsidRDefault="002619C3" w:rsidP="005F0D3B">
      <w:pPr>
        <w:pStyle w:val="Prrafodelista"/>
        <w:numPr>
          <w:ilvl w:val="0"/>
          <w:numId w:val="11"/>
        </w:numPr>
        <w:rPr>
          <w:i/>
          <w:iCs/>
        </w:rPr>
      </w:pPr>
      <w:r w:rsidRPr="00AD36ED">
        <w:rPr>
          <w:i/>
          <w:iCs/>
        </w:rPr>
        <w:t>J</w:t>
      </w:r>
      <w:r w:rsidR="00EB63E7" w:rsidRPr="00AD36ED">
        <w:rPr>
          <w:i/>
          <w:iCs/>
        </w:rPr>
        <w:t xml:space="preserve">unior </w:t>
      </w:r>
      <w:proofErr w:type="spellStart"/>
      <w:r w:rsidR="00EB63E7" w:rsidRPr="00AD36ED">
        <w:rPr>
          <w:i/>
          <w:iCs/>
        </w:rPr>
        <w:t>P</w:t>
      </w:r>
      <w:r w:rsidRPr="00AD36ED">
        <w:rPr>
          <w:i/>
          <w:iCs/>
        </w:rPr>
        <w:t>rogrammer</w:t>
      </w:r>
      <w:proofErr w:type="spellEnd"/>
      <w:r w:rsidR="00040EB0">
        <w:rPr>
          <w:i/>
          <w:iCs/>
        </w:rPr>
        <w:t>.</w:t>
      </w:r>
    </w:p>
    <w:p w14:paraId="7F1F1702" w14:textId="41083780" w:rsidR="00852E7A" w:rsidRDefault="00852E7A" w:rsidP="005F0D3B">
      <w:pPr>
        <w:pStyle w:val="Prrafodelista"/>
        <w:numPr>
          <w:ilvl w:val="0"/>
          <w:numId w:val="5"/>
        </w:numPr>
      </w:pPr>
      <w:r>
        <w:t>Tareas globales:</w:t>
      </w:r>
    </w:p>
    <w:p w14:paraId="7345FE51" w14:textId="31DDD657" w:rsidR="00852E7A" w:rsidRPr="00AD36ED" w:rsidRDefault="00852E7A" w:rsidP="005F0D3B">
      <w:pPr>
        <w:pStyle w:val="Prrafodelista"/>
        <w:numPr>
          <w:ilvl w:val="0"/>
          <w:numId w:val="12"/>
        </w:numPr>
        <w:rPr>
          <w:i/>
          <w:iCs/>
        </w:rPr>
      </w:pPr>
      <w:proofErr w:type="spellStart"/>
      <w:r w:rsidRPr="00AD36ED">
        <w:rPr>
          <w:i/>
          <w:iCs/>
        </w:rPr>
        <w:t>Testing</w:t>
      </w:r>
      <w:proofErr w:type="spellEnd"/>
      <w:r w:rsidR="00040EB0">
        <w:rPr>
          <w:i/>
          <w:iCs/>
        </w:rPr>
        <w:t>.</w:t>
      </w:r>
    </w:p>
    <w:p w14:paraId="1E0E9B85" w14:textId="49E2BFF4" w:rsidR="00852E7A" w:rsidRDefault="00852E7A" w:rsidP="005F0D3B">
      <w:pPr>
        <w:pStyle w:val="Prrafodelista"/>
        <w:numPr>
          <w:ilvl w:val="0"/>
          <w:numId w:val="12"/>
        </w:numPr>
      </w:pPr>
      <w:r>
        <w:t>Decisión general del juego</w:t>
      </w:r>
      <w:r w:rsidR="00040EB0">
        <w:t>.</w:t>
      </w:r>
    </w:p>
    <w:p w14:paraId="1AEAD44D" w14:textId="5D1D41F0" w:rsidR="005F6E91" w:rsidRDefault="005F6E91" w:rsidP="005F6E91"/>
    <w:p w14:paraId="46778A59" w14:textId="73036354" w:rsidR="005A3BF9" w:rsidRDefault="005A3BF9" w:rsidP="005F6E91"/>
    <w:p w14:paraId="6406760A" w14:textId="33C12A03" w:rsidR="005A3BF9" w:rsidRDefault="005A3BF9" w:rsidP="005F6E91"/>
    <w:p w14:paraId="14758198" w14:textId="3F3D323B" w:rsidR="005A3BF9" w:rsidRDefault="005A3BF9" w:rsidP="005F6E91"/>
    <w:p w14:paraId="29BCE132" w14:textId="396AF3FD" w:rsidR="005A3BF9" w:rsidRDefault="005A3BF9" w:rsidP="005F6E91"/>
    <w:p w14:paraId="571EF2FF" w14:textId="77777777" w:rsidR="005A3BF9" w:rsidRDefault="005A3BF9" w:rsidP="005F6E91"/>
    <w:p w14:paraId="7121789F" w14:textId="2958CBCE" w:rsidR="00420087" w:rsidRDefault="00420087" w:rsidP="00420087">
      <w:pPr>
        <w:pStyle w:val="Ttulo1"/>
      </w:pPr>
      <w:bookmarkStart w:id="11" w:name="_Toc24747458"/>
      <w:r>
        <w:lastRenderedPageBreak/>
        <w:t>Historial de versiones</w:t>
      </w:r>
      <w:bookmarkEnd w:id="11"/>
    </w:p>
    <w:p w14:paraId="66E0F841" w14:textId="231B36A8" w:rsidR="00A12951" w:rsidRPr="00A12951" w:rsidRDefault="00A12951" w:rsidP="00A12951">
      <w:r>
        <w:t>Aquí se anotarán los diferentes cambios entre las versiones subidas del documento.</w:t>
      </w:r>
    </w:p>
    <w:p w14:paraId="565063A6" w14:textId="36BCF33B" w:rsidR="00652EAA" w:rsidRDefault="00652EAA" w:rsidP="00097F5B">
      <w:pPr>
        <w:pStyle w:val="Ttulo2"/>
      </w:pPr>
      <w:bookmarkStart w:id="12" w:name="_Toc24747459"/>
      <w:r>
        <w:t>Versión 1.0</w:t>
      </w:r>
      <w:bookmarkEnd w:id="12"/>
    </w:p>
    <w:p w14:paraId="003EA818" w14:textId="33A80043" w:rsidR="00097F5B" w:rsidRDefault="00652EAA" w:rsidP="00652EAA">
      <w:r>
        <w:t>Conformación base del GDD, cubriendo todos los puntos salvo lo relativo al arte.</w:t>
      </w:r>
    </w:p>
    <w:p w14:paraId="7535FFEC" w14:textId="452D693B" w:rsidR="00097F5B" w:rsidRDefault="00097F5B" w:rsidP="00097F5B">
      <w:pPr>
        <w:pStyle w:val="Ttulo2"/>
      </w:pPr>
      <w:bookmarkStart w:id="13" w:name="_Toc24747460"/>
      <w:r>
        <w:t>Versión 1.1</w:t>
      </w:r>
      <w:bookmarkEnd w:id="13"/>
    </w:p>
    <w:p w14:paraId="2AED2B99" w14:textId="037CB8B0" w:rsidR="00097F5B" w:rsidRDefault="00097F5B" w:rsidP="00097F5B">
      <w:r>
        <w:t xml:space="preserve">Ajustes de ortografía, gramática, </w:t>
      </w:r>
      <w:r w:rsidR="00A015B7">
        <w:t>concretización</w:t>
      </w:r>
      <w:r>
        <w:t xml:space="preserve"> de</w:t>
      </w:r>
      <w:r w:rsidR="00A015B7">
        <w:t>l</w:t>
      </w:r>
      <w:r>
        <w:t xml:space="preserve"> </w:t>
      </w:r>
      <w:r w:rsidR="00A015B7">
        <w:t>sistema de</w:t>
      </w:r>
      <w:r>
        <w:t xml:space="preserve"> mone</w:t>
      </w:r>
      <w:r w:rsidR="00A015B7">
        <w:t>t</w:t>
      </w:r>
      <w:r>
        <w:t>ización, introducción de arte y música, diagramas de flujo de mecánicas y UX/UI.</w:t>
      </w:r>
    </w:p>
    <w:p w14:paraId="7E1029BE" w14:textId="0F51C910" w:rsidR="00A015B7" w:rsidRDefault="00A015B7" w:rsidP="00A015B7">
      <w:pPr>
        <w:pStyle w:val="Ttulo2"/>
      </w:pPr>
      <w:bookmarkStart w:id="14" w:name="_Toc24747461"/>
      <w:r>
        <w:t>Versión 1.2 (Actual)</w:t>
      </w:r>
      <w:bookmarkEnd w:id="14"/>
    </w:p>
    <w:p w14:paraId="4F9B35BD" w14:textId="320D2FBA" w:rsidR="00A015B7" w:rsidRPr="00A015B7" w:rsidRDefault="00A015B7" w:rsidP="00A015B7">
      <w:r>
        <w:t xml:space="preserve">Reestructuración de documento (esquematizado) y </w:t>
      </w:r>
      <w:proofErr w:type="spellStart"/>
      <w:r w:rsidRPr="00A015B7">
        <w:rPr>
          <w:i/>
          <w:iCs/>
        </w:rPr>
        <w:t>Roadmap</w:t>
      </w:r>
      <w:proofErr w:type="spellEnd"/>
      <w:r>
        <w:rPr>
          <w:i/>
          <w:iCs/>
        </w:rPr>
        <w:t xml:space="preserve"> </w:t>
      </w:r>
      <w:r w:rsidR="009D1B76">
        <w:t>de proyecto a 3 meses y a 2</w:t>
      </w:r>
      <w:r>
        <w:t xml:space="preserve"> año.</w:t>
      </w:r>
    </w:p>
    <w:p w14:paraId="7FBDF4BB" w14:textId="77777777" w:rsidR="002E7165" w:rsidRDefault="002E7165" w:rsidP="00420087"/>
    <w:p w14:paraId="3562B8E6" w14:textId="77777777" w:rsidR="002E7165" w:rsidRDefault="002E7165" w:rsidP="002E7165">
      <w:pPr>
        <w:pStyle w:val="Ttulo1"/>
      </w:pPr>
      <w:bookmarkStart w:id="15" w:name="_Toc24747462"/>
      <w:r>
        <w:t>Visión general del juego</w:t>
      </w:r>
      <w:bookmarkEnd w:id="15"/>
    </w:p>
    <w:p w14:paraId="1A09F407" w14:textId="77777777" w:rsidR="00467A88" w:rsidRDefault="00652EAA" w:rsidP="002E7165">
      <w:r>
        <w:t>La idea general del juego se basa en la competitividad entre jugadores. El juego posee</w:t>
      </w:r>
      <w:r w:rsidR="00467A88">
        <w:t>:</w:t>
      </w:r>
    </w:p>
    <w:p w14:paraId="10DB7095" w14:textId="77777777" w:rsidR="00467A88" w:rsidRDefault="00467A88" w:rsidP="00467A88">
      <w:pPr>
        <w:pStyle w:val="Prrafodelista"/>
        <w:numPr>
          <w:ilvl w:val="0"/>
          <w:numId w:val="5"/>
        </w:numPr>
      </w:pPr>
      <w:r>
        <w:t>U</w:t>
      </w:r>
      <w:r w:rsidR="00652EAA">
        <w:t>n modo multijugador, que actúa como modo principal</w:t>
      </w:r>
      <w:r>
        <w:t>.</w:t>
      </w:r>
    </w:p>
    <w:p w14:paraId="78752062" w14:textId="77777777" w:rsidR="00467A88" w:rsidRDefault="00467A88" w:rsidP="00467A88">
      <w:pPr>
        <w:pStyle w:val="Prrafodelista"/>
        <w:numPr>
          <w:ilvl w:val="0"/>
          <w:numId w:val="5"/>
        </w:numPr>
      </w:pPr>
      <w:r>
        <w:t>U</w:t>
      </w:r>
      <w:r w:rsidR="00652EAA">
        <w:t xml:space="preserve">n modo de un jugador, que tiene un carácter secundario pero que apoya al multijugador. </w:t>
      </w:r>
    </w:p>
    <w:p w14:paraId="76AB0D6A" w14:textId="77777777" w:rsidR="00467A88" w:rsidRDefault="00652EAA" w:rsidP="00467A88">
      <w:r>
        <w:t xml:space="preserve">El juego </w:t>
      </w:r>
      <w:r w:rsidR="00467A88">
        <w:t>ha de destacar por:</w:t>
      </w:r>
    </w:p>
    <w:p w14:paraId="6057D475" w14:textId="2E83427F" w:rsidR="00467A88" w:rsidRDefault="00467A88" w:rsidP="004D23CA">
      <w:pPr>
        <w:pStyle w:val="Prrafodelista"/>
        <w:numPr>
          <w:ilvl w:val="0"/>
          <w:numId w:val="37"/>
        </w:numPr>
      </w:pPr>
      <w:r>
        <w:t>A</w:t>
      </w:r>
      <w:r w:rsidR="00652EAA">
        <w:t>cción rápida</w:t>
      </w:r>
      <w:r>
        <w:t>.</w:t>
      </w:r>
    </w:p>
    <w:p w14:paraId="7B327526" w14:textId="7C9AC9B1" w:rsidR="00467A88" w:rsidRDefault="00467A88" w:rsidP="004D23CA">
      <w:pPr>
        <w:pStyle w:val="Prrafodelista"/>
        <w:numPr>
          <w:ilvl w:val="0"/>
          <w:numId w:val="37"/>
        </w:numPr>
      </w:pPr>
      <w:r>
        <w:t>C</w:t>
      </w:r>
      <w:r w:rsidR="00652EAA">
        <w:t>arácter desenfadado</w:t>
      </w:r>
      <w:r>
        <w:t>.</w:t>
      </w:r>
    </w:p>
    <w:p w14:paraId="4F5FA37D" w14:textId="5938770C" w:rsidR="00652EAA" w:rsidRDefault="00467A88" w:rsidP="004D23CA">
      <w:pPr>
        <w:pStyle w:val="Prrafodelista"/>
        <w:numPr>
          <w:ilvl w:val="0"/>
          <w:numId w:val="37"/>
        </w:numPr>
      </w:pPr>
      <w:r>
        <w:t>E</w:t>
      </w:r>
      <w:r w:rsidR="00652EAA">
        <w:t xml:space="preserve">stética sencilla pero gamberra. </w:t>
      </w:r>
    </w:p>
    <w:p w14:paraId="663BE8FD" w14:textId="46AF598B" w:rsidR="00467A88" w:rsidRDefault="00467A88" w:rsidP="00467A88">
      <w:r>
        <w:t>Perfecto para un público casual de edades entre 12 y 25 (aproximadamente).</w:t>
      </w:r>
    </w:p>
    <w:p w14:paraId="2245DEBE" w14:textId="179F86A3" w:rsidR="004A71E4" w:rsidRDefault="004A71E4" w:rsidP="002E7165">
      <w:r>
        <w:t xml:space="preserve">Al iniciar el juego nos encontramos con una pantalla de </w:t>
      </w:r>
      <w:r w:rsidRPr="00AD36ED">
        <w:rPr>
          <w:i/>
          <w:iCs/>
        </w:rPr>
        <w:t>log in/</w:t>
      </w:r>
      <w:proofErr w:type="spellStart"/>
      <w:r w:rsidRPr="00AD36ED">
        <w:rPr>
          <w:i/>
          <w:iCs/>
        </w:rPr>
        <w:t>sign</w:t>
      </w:r>
      <w:proofErr w:type="spellEnd"/>
      <w:r w:rsidRPr="00AD36ED">
        <w:rPr>
          <w:i/>
          <w:iCs/>
        </w:rPr>
        <w:t xml:space="preserve"> </w:t>
      </w:r>
      <w:r w:rsidR="00AD36ED">
        <w:rPr>
          <w:i/>
          <w:iCs/>
        </w:rPr>
        <w:t>up</w:t>
      </w:r>
      <w:r>
        <w:t>. Tras ingresar una cuenta nueva o una cuenta ya creada, podremos acceder a la pantalla de menú principal.</w:t>
      </w:r>
    </w:p>
    <w:p w14:paraId="1BD0B839" w14:textId="7D0DBD8E" w:rsidR="00652EAA" w:rsidRDefault="00652EAA" w:rsidP="002E7165">
      <w:r>
        <w:t>El modo multijugador se basa en el esquema de juego del 2v2. Los tres objetivos de cada equipo son lo que posiciona al jugador en el mapa, tanto como para defender como para atacar por las diferentes calles del mapa. Las habilidades son claras, concisas y diferenciadoras, apoyando al ataque básico del jugador. El ataque básico es diferenciador, pero no es lo que define al personaje, sino la habilidad o la combinación ataque-habilidad.</w:t>
      </w:r>
    </w:p>
    <w:p w14:paraId="61538B8B" w14:textId="77777777" w:rsidR="005A3BF9" w:rsidRDefault="00652EAA" w:rsidP="002E7165">
      <w:r>
        <w:t>El modo un jugador se basa en eliminar los objetivos que vayan apareciendo de manera aleatoria en un mapa circular sencillo con un límite de tiempo, que podrá ser recuperado eliminando más bloques</w:t>
      </w:r>
      <w:r w:rsidR="00EB1806">
        <w:t xml:space="preserve"> (contrarreloj)</w:t>
      </w:r>
      <w:r>
        <w:t>.</w:t>
      </w:r>
      <w:r w:rsidR="004A71E4">
        <w:t xml:space="preserve"> El jugador al seleccionar esta opción entra en un menú en que elige el personaje que desea jugar y a continuación entra en partida.</w:t>
      </w:r>
      <w:r>
        <w:t xml:space="preserve"> </w:t>
      </w:r>
    </w:p>
    <w:p w14:paraId="31E1B07D" w14:textId="132DDBBD" w:rsidR="00652EAA" w:rsidRDefault="00652EAA" w:rsidP="002E7165">
      <w:r>
        <w:t xml:space="preserve">Habrá tres límites de puntuación: Oro, Plata y Bronce. Según se superen estos límites la recompensa que recibirá el jugador irá aumentando. Esta recompensa también estará influenciada por la dificultad (a más dificultad más recompensa), que constará de tres niveles: Normal, Difícil y Extremo. Estos niveles no solo aumentan la velocidad de aparición de los objetivos sino el tiempo con el que </w:t>
      </w:r>
      <w:r>
        <w:lastRenderedPageBreak/>
        <w:t xml:space="preserve">recompensan al jugador cuando son eliminados. La recompensa será en moneda del juego, para compra de </w:t>
      </w:r>
      <w:r w:rsidR="004A71E4">
        <w:t>personajes</w:t>
      </w:r>
      <w:r>
        <w:t>, skins</w:t>
      </w:r>
      <w:r w:rsidR="004A71E4">
        <w:t>, etc.</w:t>
      </w:r>
    </w:p>
    <w:p w14:paraId="4CF401C5" w14:textId="7119CA0B" w:rsidR="004A71E4" w:rsidRDefault="004A71E4" w:rsidP="002E7165">
      <w:r>
        <w:t>Respecto a la tienda, los jugadores tendrán la opción de comprar personajes o skins, como idea base. Más adelante se pueden implementar otro tipo de compras. Estas compras se pueden realizar en moneda del juego o en moneda real. En moneda real tendrán un precio bajo y en moneda del juego los personajes tendrán un coste para conseguirlos que fuerce a un juego ocasional para conseguirlos, y en cuanto a las skins que implique un tiempo de juego moderado diario.</w:t>
      </w:r>
    </w:p>
    <w:p w14:paraId="0568E942" w14:textId="4FFC87A7" w:rsidR="00D12137" w:rsidRDefault="00D12137" w:rsidP="002E7165">
      <w:r>
        <w:t>La pantalla de colección mostrará en dos secciones separadas la colección de campeones y skins que el jugador ha desbloqueado, así como el nivel de la cuenta.</w:t>
      </w:r>
    </w:p>
    <w:p w14:paraId="4F49A9F6" w14:textId="5E254BEB" w:rsidR="004A71E4" w:rsidRDefault="004A71E4" w:rsidP="002E7165">
      <w:r>
        <w:t>La pantalla de opciones permitirá el cambio de idioma, volumen de la música y volumen de los efectos.</w:t>
      </w:r>
    </w:p>
    <w:p w14:paraId="57DE4F29" w14:textId="2AD009F6" w:rsidR="004A71E4" w:rsidRDefault="004A71E4" w:rsidP="002E7165">
      <w:r>
        <w:t>Por último</w:t>
      </w:r>
      <w:r w:rsidR="00886D8C">
        <w:t>,</w:t>
      </w:r>
      <w:r>
        <w:t xml:space="preserve"> habrá una opción en el menú principal que muestre los créditos y la información de contacto con los desarrolladores</w:t>
      </w:r>
      <w:r w:rsidR="0045416A">
        <w:t xml:space="preserve"> (redes sociales, correo electrónico).</w:t>
      </w:r>
    </w:p>
    <w:p w14:paraId="133475D1" w14:textId="77777777" w:rsidR="002E7165" w:rsidRDefault="002E7165" w:rsidP="002E7165"/>
    <w:p w14:paraId="5E989E3A" w14:textId="77777777" w:rsidR="002E7165" w:rsidRDefault="002E7165" w:rsidP="002E7165">
      <w:pPr>
        <w:pStyle w:val="Ttulo1"/>
      </w:pPr>
      <w:bookmarkStart w:id="16" w:name="_Toc24747463"/>
      <w:r>
        <w:t>Mecánica del juego</w:t>
      </w:r>
      <w:bookmarkEnd w:id="16"/>
    </w:p>
    <w:p w14:paraId="7C20A7F9" w14:textId="45B11CE3" w:rsidR="002E7165" w:rsidRDefault="002E7165" w:rsidP="002E7165">
      <w:r>
        <w:t>En esta sección se destacan y explican todas las mecánicas incluidas dentro del juego.</w:t>
      </w:r>
    </w:p>
    <w:p w14:paraId="0BD8F418" w14:textId="77777777" w:rsidR="002E7165" w:rsidRDefault="002E7165" w:rsidP="002E7165">
      <w:pPr>
        <w:pStyle w:val="Ttulo2"/>
      </w:pPr>
      <w:bookmarkStart w:id="17" w:name="_Toc24747464"/>
      <w:r>
        <w:t>Flujo de juego</w:t>
      </w:r>
      <w:bookmarkEnd w:id="17"/>
    </w:p>
    <w:p w14:paraId="718F05EE" w14:textId="77777777" w:rsidR="001467F9" w:rsidRDefault="00F6250F" w:rsidP="002E7165">
      <w:r>
        <w:t>El jugador en partida tendrá su propia cámara para observar a su personaje</w:t>
      </w:r>
      <w:r w:rsidR="00CD6E63">
        <w:t xml:space="preserve"> (fija en el personaje)</w:t>
      </w:r>
      <w:r>
        <w:t xml:space="preserve"> y alrededores</w:t>
      </w:r>
      <w:r w:rsidR="00CD6E63">
        <w:t>. El personaje puede</w:t>
      </w:r>
      <w:r w:rsidR="001467F9">
        <w:t>:</w:t>
      </w:r>
    </w:p>
    <w:p w14:paraId="6DBB41F4" w14:textId="22FA91C1" w:rsidR="001467F9" w:rsidRDefault="001467F9" w:rsidP="004D23CA">
      <w:pPr>
        <w:pStyle w:val="Prrafodelista"/>
        <w:numPr>
          <w:ilvl w:val="0"/>
          <w:numId w:val="38"/>
        </w:numPr>
      </w:pPr>
      <w:r>
        <w:t>M</w:t>
      </w:r>
      <w:r w:rsidR="00CD6E63">
        <w:t>overse</w:t>
      </w:r>
      <w:r>
        <w:t xml:space="preserve"> (algunas habilidades y ataques permite movimiento mientras se ejecutan, otras no).</w:t>
      </w:r>
    </w:p>
    <w:p w14:paraId="74EA19A2" w14:textId="0D48A6A8" w:rsidR="001467F9" w:rsidRDefault="001467F9" w:rsidP="004D23CA">
      <w:pPr>
        <w:pStyle w:val="Prrafodelista"/>
        <w:numPr>
          <w:ilvl w:val="0"/>
          <w:numId w:val="38"/>
        </w:numPr>
      </w:pPr>
      <w:r>
        <w:t>A</w:t>
      </w:r>
      <w:r w:rsidR="00CD6E63">
        <w:t>tacar</w:t>
      </w:r>
      <w:r w:rsidR="005D46A9">
        <w:t xml:space="preserve"> (el apuntado se realiza en la dirección en que se mueve)</w:t>
      </w:r>
      <w:r>
        <w:t>.</w:t>
      </w:r>
    </w:p>
    <w:p w14:paraId="0EB2E576" w14:textId="0D956F1F" w:rsidR="001467F9" w:rsidRDefault="001467F9" w:rsidP="004D23CA">
      <w:pPr>
        <w:pStyle w:val="Prrafodelista"/>
        <w:numPr>
          <w:ilvl w:val="0"/>
          <w:numId w:val="38"/>
        </w:numPr>
      </w:pPr>
      <w:r>
        <w:t>L</w:t>
      </w:r>
      <w:r w:rsidR="00CD6E63">
        <w:t>anzar una habilidad u objeto (si lo tiene equipado)</w:t>
      </w:r>
      <w:r w:rsidR="005D46A9" w:rsidRPr="005D46A9">
        <w:t xml:space="preserve"> </w:t>
      </w:r>
      <w:r w:rsidR="005D46A9">
        <w:t>(el apuntado se realiza en la dirección en que se mueve).</w:t>
      </w:r>
      <w:r w:rsidR="00CD6E63">
        <w:t xml:space="preserve"> </w:t>
      </w:r>
    </w:p>
    <w:p w14:paraId="5410BEB8" w14:textId="77777777" w:rsidR="001467F9" w:rsidRDefault="00914602" w:rsidP="001467F9">
      <w:r>
        <w:t xml:space="preserve">Los personajes tendrán un indicador en el suelo a modo de aro, con </w:t>
      </w:r>
      <w:r w:rsidR="001467F9">
        <w:t>un</w:t>
      </w:r>
      <w:r>
        <w:t xml:space="preserve"> color</w:t>
      </w:r>
      <w:r w:rsidR="001467F9">
        <w:t xml:space="preserve"> identificador del equipo a que pertenece el jugador que lo controla:</w:t>
      </w:r>
    </w:p>
    <w:p w14:paraId="4BB9094A" w14:textId="2D283E83" w:rsidR="001467F9" w:rsidRDefault="001467F9" w:rsidP="004D23CA">
      <w:pPr>
        <w:pStyle w:val="Prrafodelista"/>
        <w:numPr>
          <w:ilvl w:val="0"/>
          <w:numId w:val="39"/>
        </w:numPr>
      </w:pPr>
      <w:r>
        <w:t>A</w:t>
      </w:r>
      <w:r w:rsidR="00914602">
        <w:t xml:space="preserve">zul </w:t>
      </w:r>
      <w:r>
        <w:t>para aliados</w:t>
      </w:r>
      <w:r w:rsidR="0077435D">
        <w:t xml:space="preserve"> (susceptible de cambios)</w:t>
      </w:r>
      <w:r>
        <w:t>.</w:t>
      </w:r>
    </w:p>
    <w:p w14:paraId="13ACE732" w14:textId="15DE5C8C" w:rsidR="001467F9" w:rsidRDefault="001467F9" w:rsidP="004D23CA">
      <w:pPr>
        <w:pStyle w:val="Prrafodelista"/>
        <w:numPr>
          <w:ilvl w:val="0"/>
          <w:numId w:val="39"/>
        </w:numPr>
      </w:pPr>
      <w:r>
        <w:t>R</w:t>
      </w:r>
      <w:r w:rsidR="00914602">
        <w:t xml:space="preserve">ojo </w:t>
      </w:r>
      <w:r>
        <w:t>para enemigos</w:t>
      </w:r>
      <w:r w:rsidR="0077435D">
        <w:t xml:space="preserve"> (susceptible de cambios)</w:t>
      </w:r>
      <w:r>
        <w:t>.</w:t>
      </w:r>
      <w:r w:rsidR="00914602">
        <w:t xml:space="preserve"> </w:t>
      </w:r>
    </w:p>
    <w:p w14:paraId="27333A30" w14:textId="29B15EAB" w:rsidR="001467F9" w:rsidRDefault="001467F9" w:rsidP="004D23CA">
      <w:pPr>
        <w:pStyle w:val="Prrafodelista"/>
        <w:numPr>
          <w:ilvl w:val="0"/>
          <w:numId w:val="39"/>
        </w:numPr>
      </w:pPr>
      <w:r>
        <w:t>A</w:t>
      </w:r>
      <w:r w:rsidR="00914602">
        <w:t xml:space="preserve">marillo </w:t>
      </w:r>
      <w:r>
        <w:t xml:space="preserve">para el personaje </w:t>
      </w:r>
      <w:r w:rsidR="0077435D">
        <w:t>que controla el</w:t>
      </w:r>
      <w:r>
        <w:t xml:space="preserve"> usuario</w:t>
      </w:r>
      <w:r w:rsidR="0077435D">
        <w:t xml:space="preserve"> (susceptible de cambios)</w:t>
      </w:r>
      <w:r>
        <w:t>.</w:t>
      </w:r>
      <w:r w:rsidR="00914602">
        <w:t xml:space="preserve"> </w:t>
      </w:r>
    </w:p>
    <w:p w14:paraId="7741A639" w14:textId="2A06C25D" w:rsidR="00CF2D5C" w:rsidRDefault="00CD6E63" w:rsidP="002E7165">
      <w:r>
        <w:t>Los jugadores buscarán</w:t>
      </w:r>
      <w:r w:rsidR="00CF2D5C">
        <w:t xml:space="preserve"> en partida</w:t>
      </w:r>
      <w:r w:rsidR="00EC24A5">
        <w:t xml:space="preserve"> (</w:t>
      </w:r>
      <w:proofErr w:type="spellStart"/>
      <w:r w:rsidR="00EC24A5" w:rsidRPr="00EC24A5">
        <w:rPr>
          <w:i/>
          <w:iCs/>
        </w:rPr>
        <w:t>multiplayer</w:t>
      </w:r>
      <w:proofErr w:type="spellEnd"/>
      <w:r w:rsidR="00EC24A5">
        <w:t>)</w:t>
      </w:r>
      <w:r w:rsidR="00CF2D5C">
        <w:t>:</w:t>
      </w:r>
    </w:p>
    <w:p w14:paraId="010AC880" w14:textId="7ABA8A7A" w:rsidR="00CF2D5C" w:rsidRDefault="00CF2D5C" w:rsidP="004D23CA">
      <w:pPr>
        <w:pStyle w:val="Prrafodelista"/>
        <w:numPr>
          <w:ilvl w:val="0"/>
          <w:numId w:val="46"/>
        </w:numPr>
      </w:pPr>
      <w:r>
        <w:t>L</w:t>
      </w:r>
      <w:r w:rsidR="00CD6E63">
        <w:t xml:space="preserve">a destrucción de los </w:t>
      </w:r>
      <w:r>
        <w:t>Tótems</w:t>
      </w:r>
      <w:r w:rsidR="00CD6E63">
        <w:t xml:space="preserve"> del enemigo</w:t>
      </w:r>
      <w:r>
        <w:t>.</w:t>
      </w:r>
    </w:p>
    <w:p w14:paraId="07EB0DF2" w14:textId="77777777" w:rsidR="00CF2D5C" w:rsidRDefault="00CF2D5C" w:rsidP="004D23CA">
      <w:pPr>
        <w:pStyle w:val="Prrafodelista"/>
        <w:numPr>
          <w:ilvl w:val="0"/>
          <w:numId w:val="46"/>
        </w:numPr>
      </w:pPr>
      <w:r>
        <w:t>L</w:t>
      </w:r>
      <w:r w:rsidR="00CD6E63">
        <w:t>a protección de los</w:t>
      </w:r>
      <w:r>
        <w:t xml:space="preserve"> Tótems</w:t>
      </w:r>
      <w:r w:rsidR="00CD6E63">
        <w:t xml:space="preserve"> de su equipo. </w:t>
      </w:r>
    </w:p>
    <w:p w14:paraId="705F633E" w14:textId="77777777" w:rsidR="00CF2D5C" w:rsidRDefault="00CF2D5C" w:rsidP="004D23CA">
      <w:pPr>
        <w:pStyle w:val="Prrafodelista"/>
        <w:numPr>
          <w:ilvl w:val="0"/>
          <w:numId w:val="46"/>
        </w:numPr>
      </w:pPr>
      <w:r>
        <w:t>E</w:t>
      </w:r>
      <w:r w:rsidR="00CD6E63">
        <w:t>nfrentarse a los enemigos que</w:t>
      </w:r>
      <w:r>
        <w:t xml:space="preserve"> les</w:t>
      </w:r>
      <w:r w:rsidR="00CD6E63">
        <w:t xml:space="preserve"> impidan </w:t>
      </w:r>
      <w:r>
        <w:t xml:space="preserve">realizar las tareas anteriores, </w:t>
      </w:r>
      <w:r w:rsidR="00CD6E63">
        <w:t>a través de sus habilidades y ataques</w:t>
      </w:r>
      <w:r>
        <w:t>.</w:t>
      </w:r>
      <w:r w:rsidR="00CD6E63">
        <w:t xml:space="preserve"> </w:t>
      </w:r>
    </w:p>
    <w:p w14:paraId="65F6FDFF" w14:textId="015A291F" w:rsidR="00CD6E63" w:rsidRDefault="00CF2D5C" w:rsidP="004D23CA">
      <w:pPr>
        <w:pStyle w:val="Prrafodelista"/>
        <w:numPr>
          <w:ilvl w:val="0"/>
          <w:numId w:val="46"/>
        </w:numPr>
      </w:pPr>
      <w:r>
        <w:t>Aprovechar las posibles sinergias entre los personajes</w:t>
      </w:r>
      <w:r w:rsidR="00CD6E63">
        <w:t xml:space="preserve"> (en caso de que l</w:t>
      </w:r>
      <w:r>
        <w:t>a</w:t>
      </w:r>
      <w:r w:rsidR="00CD6E63">
        <w:t>s hubiere).</w:t>
      </w:r>
    </w:p>
    <w:p w14:paraId="11DB7F67" w14:textId="01DB9EB4" w:rsidR="00CD6E63" w:rsidRDefault="00CD6E63" w:rsidP="002E7165">
      <w:r>
        <w:lastRenderedPageBreak/>
        <w:t>Cada cierto tiempo se generarán cajas sorpresa por el mapa que contendrán objetos aleatorios, que los jugadores podrán recoger y usar para obstaculizar a sus enemigos, y en algunos casos incluso a sus aliados si no se usan con cuidado.</w:t>
      </w:r>
    </w:p>
    <w:p w14:paraId="616412A4" w14:textId="5AD17E01" w:rsidR="00F05914" w:rsidRDefault="00F05914" w:rsidP="002E7165">
      <w:r>
        <w:t>Si un equipo elimina todos los objetivos:</w:t>
      </w:r>
    </w:p>
    <w:p w14:paraId="31DBCA8D" w14:textId="2800C0D6" w:rsidR="00F05914" w:rsidRDefault="00F05914" w:rsidP="004D23CA">
      <w:pPr>
        <w:pStyle w:val="Prrafodelista"/>
        <w:numPr>
          <w:ilvl w:val="0"/>
          <w:numId w:val="47"/>
        </w:numPr>
      </w:pPr>
      <w:r>
        <w:t>Se declara ganador a ese equipo.</w:t>
      </w:r>
    </w:p>
    <w:p w14:paraId="3FF299E6" w14:textId="4E4DF544" w:rsidR="00F05914" w:rsidRDefault="00F05914" w:rsidP="00F05914">
      <w:r>
        <w:t>Si no se eliminan todos los objetivos de uno de los dos equipos dentro del tiempo límite.</w:t>
      </w:r>
    </w:p>
    <w:p w14:paraId="1FC711EA" w14:textId="1459F3DA" w:rsidR="00F05914" w:rsidRDefault="00F05914" w:rsidP="004D23CA">
      <w:pPr>
        <w:pStyle w:val="Prrafodelista"/>
        <w:numPr>
          <w:ilvl w:val="0"/>
          <w:numId w:val="48"/>
        </w:numPr>
      </w:pPr>
      <w:r>
        <w:t>Gana el equipo que más Tótems haya eliminado.</w:t>
      </w:r>
    </w:p>
    <w:p w14:paraId="59ECA97E" w14:textId="2161FC27" w:rsidR="00F05914" w:rsidRDefault="00F05914" w:rsidP="004D23CA">
      <w:pPr>
        <w:pStyle w:val="Prrafodelista"/>
        <w:numPr>
          <w:ilvl w:val="0"/>
          <w:numId w:val="48"/>
        </w:numPr>
      </w:pPr>
      <w:r>
        <w:t>En caso de empate a Tótems, se realiza una muerte súbita. El último jugador en pie y su equipo se consideran ganadores.</w:t>
      </w:r>
    </w:p>
    <w:p w14:paraId="47133457" w14:textId="605B21C1" w:rsidR="00F05914" w:rsidRDefault="00F05914" w:rsidP="004D23CA">
      <w:pPr>
        <w:pStyle w:val="Prrafodelista"/>
        <w:numPr>
          <w:ilvl w:val="0"/>
          <w:numId w:val="48"/>
        </w:numPr>
      </w:pPr>
      <w:r>
        <w:t>Si en la muerte súbita se produce empate y mueren todos a la vez, se declara aleatoriamente al ganador, sin que el jugador sepa que es aleatorio.</w:t>
      </w:r>
    </w:p>
    <w:p w14:paraId="232ADD41" w14:textId="290F4FA9" w:rsidR="00EC24A5" w:rsidRDefault="00EC24A5" w:rsidP="00EC24A5">
      <w:pPr>
        <w:rPr>
          <w:i/>
          <w:iCs/>
        </w:rPr>
      </w:pPr>
      <w:r>
        <w:t xml:space="preserve">En caso de ser el modo </w:t>
      </w:r>
      <w:proofErr w:type="spellStart"/>
      <w:r w:rsidRPr="00EC24A5">
        <w:rPr>
          <w:i/>
          <w:iCs/>
        </w:rPr>
        <w:t>singleplayer</w:t>
      </w:r>
      <w:proofErr w:type="spellEnd"/>
      <w:r>
        <w:rPr>
          <w:i/>
          <w:iCs/>
        </w:rPr>
        <w:t xml:space="preserve"> </w:t>
      </w:r>
      <w:r>
        <w:t>se busca</w:t>
      </w:r>
      <w:r>
        <w:rPr>
          <w:i/>
          <w:iCs/>
        </w:rPr>
        <w:t>:</w:t>
      </w:r>
    </w:p>
    <w:p w14:paraId="4B6FD7D7" w14:textId="34AE60E3" w:rsidR="00EC24A5" w:rsidRDefault="00EC24A5" w:rsidP="004D23CA">
      <w:pPr>
        <w:pStyle w:val="Prrafodelista"/>
        <w:numPr>
          <w:ilvl w:val="0"/>
          <w:numId w:val="47"/>
        </w:numPr>
      </w:pPr>
      <w:r>
        <w:t>Eliminar todos Tótems que aparezcan, para conseguir tiempo extra.</w:t>
      </w:r>
    </w:p>
    <w:p w14:paraId="6E76ACFC" w14:textId="455A35E3" w:rsidR="00EC24A5" w:rsidRPr="00EC24A5" w:rsidRDefault="00EC24A5" w:rsidP="004D23CA">
      <w:pPr>
        <w:pStyle w:val="Prrafodelista"/>
        <w:numPr>
          <w:ilvl w:val="0"/>
          <w:numId w:val="47"/>
        </w:numPr>
      </w:pPr>
      <w:r>
        <w:t>Repetir el punto anterior hasta que finalice el tiempo.</w:t>
      </w:r>
    </w:p>
    <w:p w14:paraId="39197107" w14:textId="26A8E56F" w:rsidR="00F05914" w:rsidRDefault="00CD6E63" w:rsidP="002E7165">
      <w:r>
        <w:t>Tras seleccionar a un ganador de la partida</w:t>
      </w:r>
      <w:r w:rsidR="00F05914">
        <w:t xml:space="preserve"> </w:t>
      </w:r>
      <w:r w:rsidR="00EC24A5">
        <w:t xml:space="preserve">(en </w:t>
      </w:r>
      <w:proofErr w:type="spellStart"/>
      <w:r w:rsidR="00EC24A5" w:rsidRPr="00EC24A5">
        <w:rPr>
          <w:i/>
          <w:iCs/>
        </w:rPr>
        <w:t>multiplayer</w:t>
      </w:r>
      <w:proofErr w:type="spellEnd"/>
      <w:r w:rsidR="00EC24A5">
        <w:t xml:space="preserve">) o al finalizar el tiempo (en </w:t>
      </w:r>
      <w:proofErr w:type="spellStart"/>
      <w:r w:rsidR="00EC24A5" w:rsidRPr="00EC24A5">
        <w:rPr>
          <w:i/>
          <w:iCs/>
        </w:rPr>
        <w:t>singleplayer</w:t>
      </w:r>
      <w:proofErr w:type="spellEnd"/>
      <w:r w:rsidR="00EC24A5">
        <w:t xml:space="preserve">) </w:t>
      </w:r>
      <w:r w:rsidR="00F05914">
        <w:t>se</w:t>
      </w:r>
      <w:r>
        <w:t xml:space="preserve"> </w:t>
      </w:r>
      <w:r w:rsidR="00F05914">
        <w:t>muestra:</w:t>
      </w:r>
    </w:p>
    <w:p w14:paraId="3EFE8039" w14:textId="54D8F900" w:rsidR="00EC24A5" w:rsidRDefault="00F05914" w:rsidP="004D23CA">
      <w:pPr>
        <w:pStyle w:val="Prrafodelista"/>
        <w:numPr>
          <w:ilvl w:val="0"/>
          <w:numId w:val="47"/>
        </w:numPr>
      </w:pPr>
      <w:r>
        <w:t>La tabla de puntuaciones</w:t>
      </w:r>
      <w:r w:rsidR="00EC24A5">
        <w:t>.</w:t>
      </w:r>
    </w:p>
    <w:p w14:paraId="4C36C2B6" w14:textId="00234CEA" w:rsidR="00EC24A5" w:rsidRDefault="00EC24A5" w:rsidP="004D23CA">
      <w:pPr>
        <w:pStyle w:val="Prrafodelista"/>
        <w:numPr>
          <w:ilvl w:val="0"/>
          <w:numId w:val="47"/>
        </w:numPr>
      </w:pPr>
      <w:r>
        <w:t>U</w:t>
      </w:r>
      <w:r w:rsidR="00F05914">
        <w:t>n botón de salida al menú principal</w:t>
      </w:r>
      <w:r>
        <w:t>.</w:t>
      </w:r>
    </w:p>
    <w:p w14:paraId="33724CE4" w14:textId="23D51D53" w:rsidR="00CD6E63" w:rsidRDefault="00EC24A5" w:rsidP="004D23CA">
      <w:pPr>
        <w:pStyle w:val="Prrafodelista"/>
        <w:numPr>
          <w:ilvl w:val="0"/>
          <w:numId w:val="47"/>
        </w:numPr>
      </w:pPr>
      <w:r>
        <w:t>U</w:t>
      </w:r>
      <w:r w:rsidR="00F05914">
        <w:t>na pequeña animación de fondo</w:t>
      </w:r>
      <w:r w:rsidR="00CD6E63">
        <w:t>.</w:t>
      </w:r>
    </w:p>
    <w:p w14:paraId="6352E259" w14:textId="08C22FB6" w:rsidR="002E7165" w:rsidRDefault="002E7165" w:rsidP="002E7165">
      <w:pPr>
        <w:pStyle w:val="Ttulo2"/>
      </w:pPr>
      <w:bookmarkStart w:id="18" w:name="_Toc24747465"/>
      <w:r>
        <w:lastRenderedPageBreak/>
        <w:t>Diagrama de flujo</w:t>
      </w:r>
      <w:bookmarkEnd w:id="18"/>
    </w:p>
    <w:p w14:paraId="3CFB57A3" w14:textId="41D2CCB3" w:rsidR="001A4EAB" w:rsidRPr="001A4EAB" w:rsidRDefault="005A3BF9" w:rsidP="001A4EAB">
      <w:r>
        <w:rPr>
          <w:noProof/>
          <w:lang w:eastAsia="es-ES"/>
        </w:rPr>
        <w:drawing>
          <wp:anchor distT="0" distB="0" distL="114300" distR="114300" simplePos="0" relativeHeight="251662336" behindDoc="0" locked="0" layoutInCell="1" allowOverlap="1" wp14:anchorId="1874E059" wp14:editId="4591DE03">
            <wp:simplePos x="0" y="0"/>
            <wp:positionH relativeFrom="margin">
              <wp:posOffset>-581161</wp:posOffset>
            </wp:positionH>
            <wp:positionV relativeFrom="paragraph">
              <wp:posOffset>200660</wp:posOffset>
            </wp:positionV>
            <wp:extent cx="6809937" cy="4305300"/>
            <wp:effectExtent l="0" t="0" r="0" b="0"/>
            <wp:wrapThrough wrapText="bothSides">
              <wp:wrapPolygon edited="0">
                <wp:start x="0" y="0"/>
                <wp:lineTo x="0" y="21504"/>
                <wp:lineTo x="21511" y="21504"/>
                <wp:lineTo x="2151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9937" cy="430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E6ACF" w14:textId="6425A07A" w:rsidR="002E7165" w:rsidRDefault="002E7165" w:rsidP="002E7165">
      <w:pPr>
        <w:pStyle w:val="Ttulo2"/>
      </w:pPr>
      <w:bookmarkStart w:id="19" w:name="_Toc24747466"/>
      <w:r>
        <w:t>Cámara</w:t>
      </w:r>
      <w:bookmarkEnd w:id="19"/>
    </w:p>
    <w:p w14:paraId="57CA97F5" w14:textId="045B7E21" w:rsidR="006004FB" w:rsidRDefault="006004FB" w:rsidP="004D23CA">
      <w:pPr>
        <w:pStyle w:val="Prrafodelista"/>
        <w:numPr>
          <w:ilvl w:val="0"/>
          <w:numId w:val="49"/>
        </w:numPr>
      </w:pPr>
      <w:r>
        <w:t>C</w:t>
      </w:r>
      <w:r w:rsidR="00AF7337">
        <w:t>entra</w:t>
      </w:r>
      <w:r>
        <w:t>da</w:t>
      </w:r>
      <w:r w:rsidR="00AF7337">
        <w:t xml:space="preserve"> en el jugador</w:t>
      </w:r>
      <w:r>
        <w:t xml:space="preserve">, </w:t>
      </w:r>
      <w:r w:rsidR="00AF7337">
        <w:t>le s</w:t>
      </w:r>
      <w:r>
        <w:t>igue.</w:t>
      </w:r>
    </w:p>
    <w:p w14:paraId="0FC653C3" w14:textId="77777777" w:rsidR="006004FB" w:rsidRDefault="006004FB" w:rsidP="004D23CA">
      <w:pPr>
        <w:pStyle w:val="Prrafodelista"/>
        <w:numPr>
          <w:ilvl w:val="0"/>
          <w:numId w:val="49"/>
        </w:numPr>
      </w:pPr>
      <w:r>
        <w:t>C</w:t>
      </w:r>
      <w:r w:rsidR="00AF7337">
        <w:t>on una inclinación de 45 a 60 grados</w:t>
      </w:r>
      <w:r>
        <w:t>.</w:t>
      </w:r>
    </w:p>
    <w:p w14:paraId="43E76423" w14:textId="77777777" w:rsidR="006004FB" w:rsidRDefault="006004FB" w:rsidP="004D23CA">
      <w:pPr>
        <w:pStyle w:val="Prrafodelista"/>
        <w:numPr>
          <w:ilvl w:val="0"/>
          <w:numId w:val="49"/>
        </w:numPr>
      </w:pPr>
      <w:r>
        <w:t>A</w:t>
      </w:r>
      <w:r w:rsidR="00AF7337">
        <w:t xml:space="preserve"> una altura que </w:t>
      </w:r>
      <w:r>
        <w:t>respete</w:t>
      </w:r>
      <w:r w:rsidR="00AF7337">
        <w:t xml:space="preserve"> e</w:t>
      </w:r>
      <w:r>
        <w:t>l punto anterior.</w:t>
      </w:r>
    </w:p>
    <w:p w14:paraId="6F9F7A9A" w14:textId="77777777" w:rsidR="006004FB" w:rsidRDefault="006004FB" w:rsidP="004D23CA">
      <w:pPr>
        <w:pStyle w:val="Prrafodelista"/>
        <w:numPr>
          <w:ilvl w:val="0"/>
          <w:numId w:val="49"/>
        </w:numPr>
      </w:pPr>
      <w:r>
        <w:t xml:space="preserve">Que permita una buena visión de los personajes y el escenario. </w:t>
      </w:r>
    </w:p>
    <w:p w14:paraId="14AF9FE2" w14:textId="7CB920A1" w:rsidR="006004FB" w:rsidRDefault="006004FB" w:rsidP="004D23CA">
      <w:pPr>
        <w:pStyle w:val="Prrafodelista"/>
        <w:numPr>
          <w:ilvl w:val="0"/>
          <w:numId w:val="49"/>
        </w:numPr>
      </w:pPr>
      <w:r>
        <w:t>Movimiento de cámara</w:t>
      </w:r>
      <w:r w:rsidR="00AF7337">
        <w:t xml:space="preserve"> </w:t>
      </w:r>
      <w:r>
        <w:t>limitado a</w:t>
      </w:r>
      <w:r w:rsidR="00AF7337">
        <w:t xml:space="preserve"> los pla</w:t>
      </w:r>
      <w:r w:rsidR="0044094D">
        <w:t>nos de abscisas y ordenadas (x/z)</w:t>
      </w:r>
    </w:p>
    <w:p w14:paraId="20D455A7" w14:textId="1AE7B141" w:rsidR="002E7165" w:rsidRDefault="006004FB" w:rsidP="004D23CA">
      <w:pPr>
        <w:pStyle w:val="Prrafodelista"/>
        <w:numPr>
          <w:ilvl w:val="0"/>
          <w:numId w:val="49"/>
        </w:numPr>
      </w:pPr>
      <w:r>
        <w:t>S</w:t>
      </w:r>
      <w:r w:rsidR="00AF7337">
        <w:t>in rota</w:t>
      </w:r>
      <w:r>
        <w:t>ciones</w:t>
      </w:r>
      <w:r w:rsidR="00AF7337">
        <w:t xml:space="preserve"> para evitar perder el movimiento del personaje. </w:t>
      </w:r>
    </w:p>
    <w:p w14:paraId="1E0C3E05" w14:textId="0E8C66E1" w:rsidR="00AD36ED" w:rsidRDefault="00AD36ED" w:rsidP="002E7165"/>
    <w:p w14:paraId="0CE6A1F7" w14:textId="33858555" w:rsidR="002E7165" w:rsidRDefault="002E7165" w:rsidP="002E7165">
      <w:pPr>
        <w:pStyle w:val="Ttulo2"/>
      </w:pPr>
      <w:bookmarkStart w:id="20" w:name="_Toc24747467"/>
      <w:r>
        <w:t>Controles</w:t>
      </w:r>
      <w:bookmarkEnd w:id="20"/>
    </w:p>
    <w:p w14:paraId="06E04059" w14:textId="09BC2FB0" w:rsidR="002E7165" w:rsidRDefault="00AF7337" w:rsidP="005F0D3B">
      <w:pPr>
        <w:pStyle w:val="Prrafodelista"/>
        <w:numPr>
          <w:ilvl w:val="0"/>
          <w:numId w:val="5"/>
        </w:numPr>
      </w:pPr>
      <w:r>
        <w:t>PC:</w:t>
      </w:r>
    </w:p>
    <w:p w14:paraId="741B5B14" w14:textId="68F00ADE" w:rsidR="00AF7337" w:rsidRDefault="00AF7337" w:rsidP="005F0D3B">
      <w:pPr>
        <w:pStyle w:val="Prrafodelista"/>
        <w:numPr>
          <w:ilvl w:val="0"/>
          <w:numId w:val="22"/>
        </w:numPr>
      </w:pPr>
      <w:r>
        <w:t xml:space="preserve">Tecla </w:t>
      </w:r>
      <w:r w:rsidRPr="00AD36ED">
        <w:rPr>
          <w:i/>
          <w:iCs/>
        </w:rPr>
        <w:t>W</w:t>
      </w:r>
      <w:r>
        <w:t xml:space="preserve"> para moverse.</w:t>
      </w:r>
    </w:p>
    <w:p w14:paraId="67E8A53F" w14:textId="5080ABA8" w:rsidR="00AF7337" w:rsidRDefault="00AF7337" w:rsidP="005F0D3B">
      <w:pPr>
        <w:pStyle w:val="Prrafodelista"/>
        <w:numPr>
          <w:ilvl w:val="0"/>
          <w:numId w:val="22"/>
        </w:numPr>
      </w:pPr>
      <w:r>
        <w:t>Movimiento de ratón para dirección.</w:t>
      </w:r>
    </w:p>
    <w:p w14:paraId="419DF05E" w14:textId="649F2B96" w:rsidR="00AF7337" w:rsidRDefault="00F20165" w:rsidP="005F0D3B">
      <w:pPr>
        <w:pStyle w:val="Prrafodelista"/>
        <w:numPr>
          <w:ilvl w:val="0"/>
          <w:numId w:val="22"/>
        </w:numPr>
      </w:pPr>
      <w:r>
        <w:t>Clic</w:t>
      </w:r>
      <w:r w:rsidR="00AF7337">
        <w:t xml:space="preserve"> izquierdo del ratón para atacar.</w:t>
      </w:r>
    </w:p>
    <w:p w14:paraId="4F81984C" w14:textId="6C2C9B57" w:rsidR="00AF7337" w:rsidRDefault="00F20165" w:rsidP="005F0D3B">
      <w:pPr>
        <w:pStyle w:val="Prrafodelista"/>
        <w:numPr>
          <w:ilvl w:val="0"/>
          <w:numId w:val="22"/>
        </w:numPr>
      </w:pPr>
      <w:r>
        <w:t>Clic</w:t>
      </w:r>
      <w:r w:rsidR="00AF7337">
        <w:t xml:space="preserve"> derecho del ratón para realizar habilidad/usar objeto.</w:t>
      </w:r>
    </w:p>
    <w:p w14:paraId="2266EEA0" w14:textId="58A86DFC" w:rsidR="00AF7337" w:rsidRDefault="00AF7337" w:rsidP="005F0D3B">
      <w:pPr>
        <w:pStyle w:val="Prrafodelista"/>
        <w:numPr>
          <w:ilvl w:val="0"/>
          <w:numId w:val="22"/>
        </w:numPr>
      </w:pPr>
      <w:r>
        <w:t xml:space="preserve">Tecla </w:t>
      </w:r>
      <w:r w:rsidRPr="00AD36ED">
        <w:rPr>
          <w:i/>
          <w:iCs/>
        </w:rPr>
        <w:t>ESC</w:t>
      </w:r>
      <w:r>
        <w:t xml:space="preserve"> para mostrar pantalla de salida de partida o cambiar ajustes.</w:t>
      </w:r>
    </w:p>
    <w:p w14:paraId="1FF1DCD3" w14:textId="550D1A46" w:rsidR="00AF7337" w:rsidRDefault="00AF7337" w:rsidP="005F0D3B">
      <w:pPr>
        <w:pStyle w:val="Prrafodelista"/>
        <w:numPr>
          <w:ilvl w:val="0"/>
          <w:numId w:val="5"/>
        </w:numPr>
      </w:pPr>
      <w:r>
        <w:t xml:space="preserve">Móviles y </w:t>
      </w:r>
      <w:proofErr w:type="spellStart"/>
      <w:r w:rsidRPr="00AD36ED">
        <w:rPr>
          <w:i/>
          <w:iCs/>
        </w:rPr>
        <w:t>t</w:t>
      </w:r>
      <w:r w:rsidR="00AD36ED">
        <w:rPr>
          <w:i/>
          <w:iCs/>
        </w:rPr>
        <w:t>a</w:t>
      </w:r>
      <w:r w:rsidRPr="00AD36ED">
        <w:rPr>
          <w:i/>
          <w:iCs/>
        </w:rPr>
        <w:t>blet</w:t>
      </w:r>
      <w:proofErr w:type="spellEnd"/>
      <w:r>
        <w:t>:</w:t>
      </w:r>
    </w:p>
    <w:p w14:paraId="27CF5DA6" w14:textId="5CE6657E" w:rsidR="00AF7337" w:rsidRDefault="00AF7337" w:rsidP="005F0D3B">
      <w:pPr>
        <w:pStyle w:val="Prrafodelista"/>
        <w:numPr>
          <w:ilvl w:val="0"/>
          <w:numId w:val="23"/>
        </w:numPr>
      </w:pPr>
      <w:r w:rsidRPr="00AD36ED">
        <w:rPr>
          <w:i/>
          <w:iCs/>
        </w:rPr>
        <w:t>Joystick</w:t>
      </w:r>
      <w:r>
        <w:t xml:space="preserve"> virtual para movimiento</w:t>
      </w:r>
      <w:r w:rsidR="004076DE">
        <w:t xml:space="preserve"> (esquina inferior izquierda)</w:t>
      </w:r>
      <w:r>
        <w:t>.</w:t>
      </w:r>
    </w:p>
    <w:p w14:paraId="2BC439D6" w14:textId="24E9C331" w:rsidR="00AF7337" w:rsidRDefault="00EA77C5" w:rsidP="005F0D3B">
      <w:pPr>
        <w:pStyle w:val="Prrafodelista"/>
        <w:numPr>
          <w:ilvl w:val="0"/>
          <w:numId w:val="23"/>
        </w:numPr>
      </w:pPr>
      <w:r>
        <w:lastRenderedPageBreak/>
        <w:t>Botón</w:t>
      </w:r>
      <w:r w:rsidR="00D2187C">
        <w:t xml:space="preserve"> sobre la pantalla para atacar</w:t>
      </w:r>
      <w:r>
        <w:t xml:space="preserve"> (esquina inferior derecha)</w:t>
      </w:r>
      <w:r w:rsidR="00D2187C">
        <w:t>.</w:t>
      </w:r>
    </w:p>
    <w:p w14:paraId="33FE0F94" w14:textId="01C57758" w:rsidR="00D2187C" w:rsidRDefault="00EA77C5" w:rsidP="005F0D3B">
      <w:pPr>
        <w:pStyle w:val="Prrafodelista"/>
        <w:numPr>
          <w:ilvl w:val="0"/>
          <w:numId w:val="23"/>
        </w:numPr>
      </w:pPr>
      <w:r>
        <w:t>Botón</w:t>
      </w:r>
      <w:r w:rsidR="00D2187C">
        <w:t xml:space="preserve"> sobre la pantalla para habilidad/usar objeto</w:t>
      </w:r>
      <w:r>
        <w:t xml:space="preserve"> (esquina inferior derecha)</w:t>
      </w:r>
      <w:r w:rsidR="00D2187C">
        <w:t>.</w:t>
      </w:r>
    </w:p>
    <w:p w14:paraId="0902631F" w14:textId="0159BE65" w:rsidR="00D2187C" w:rsidRDefault="00D2187C" w:rsidP="005F0D3B">
      <w:pPr>
        <w:pStyle w:val="Prrafodelista"/>
        <w:numPr>
          <w:ilvl w:val="0"/>
          <w:numId w:val="23"/>
        </w:numPr>
      </w:pPr>
      <w:r>
        <w:t>Botón para mostrar pantalla de salida de partida o cambiar ajustes</w:t>
      </w:r>
      <w:r w:rsidR="004076DE">
        <w:t xml:space="preserve"> (esquina superior derecha)</w:t>
      </w:r>
      <w:r>
        <w:t>.</w:t>
      </w:r>
    </w:p>
    <w:p w14:paraId="641151F9" w14:textId="77777777" w:rsidR="002E7165" w:rsidRDefault="002E7165" w:rsidP="002E7165">
      <w:pPr>
        <w:pStyle w:val="Ttulo2"/>
      </w:pPr>
      <w:bookmarkStart w:id="21" w:name="_Toc24747468"/>
      <w:r>
        <w:t>Puntuación</w:t>
      </w:r>
      <w:bookmarkEnd w:id="21"/>
    </w:p>
    <w:p w14:paraId="31313213" w14:textId="6EE811FB" w:rsidR="006F5092" w:rsidRDefault="00B07F2B" w:rsidP="002E7165">
      <w:r>
        <w:t xml:space="preserve">La puntuación se </w:t>
      </w:r>
      <w:r w:rsidR="006F5092">
        <w:t>indica</w:t>
      </w:r>
      <w:r>
        <w:t xml:space="preserve"> como</w:t>
      </w:r>
      <w:r w:rsidR="006F5092">
        <w:t>:</w:t>
      </w:r>
    </w:p>
    <w:p w14:paraId="799247A3" w14:textId="77777777" w:rsidR="006F5092" w:rsidRDefault="006F5092" w:rsidP="006F5092">
      <w:pPr>
        <w:pStyle w:val="Prrafodelista"/>
        <w:numPr>
          <w:ilvl w:val="0"/>
          <w:numId w:val="5"/>
        </w:numPr>
      </w:pPr>
      <w:r>
        <w:t>Número de</w:t>
      </w:r>
      <w:r w:rsidR="00B07F2B">
        <w:t xml:space="preserve"> </w:t>
      </w:r>
      <w:r>
        <w:t>Tótems totales destruidos (</w:t>
      </w:r>
      <w:proofErr w:type="spellStart"/>
      <w:r w:rsidRPr="006F5092">
        <w:rPr>
          <w:i/>
          <w:iCs/>
        </w:rPr>
        <w:t>singleplayer</w:t>
      </w:r>
      <w:proofErr w:type="spellEnd"/>
      <w:r>
        <w:t>)</w:t>
      </w:r>
      <w:r w:rsidR="00B07F2B">
        <w:t xml:space="preserve">. </w:t>
      </w:r>
    </w:p>
    <w:p w14:paraId="3C77CDAE" w14:textId="145F5B9A" w:rsidR="006F5092" w:rsidRDefault="006F5092" w:rsidP="006F5092">
      <w:pPr>
        <w:pStyle w:val="Prrafodelista"/>
        <w:numPr>
          <w:ilvl w:val="0"/>
          <w:numId w:val="5"/>
        </w:numPr>
      </w:pPr>
      <w:r>
        <w:t>Número de Tótems destruidos por ambos equipos (</w:t>
      </w:r>
      <w:proofErr w:type="spellStart"/>
      <w:r w:rsidRPr="006F5092">
        <w:rPr>
          <w:i/>
          <w:iCs/>
        </w:rPr>
        <w:t>multiplayer</w:t>
      </w:r>
      <w:proofErr w:type="spellEnd"/>
      <w:r>
        <w:t xml:space="preserve">). </w:t>
      </w:r>
    </w:p>
    <w:p w14:paraId="3B51697C" w14:textId="368B6478" w:rsidR="002E7165" w:rsidRDefault="002E7165" w:rsidP="002E7165">
      <w:pPr>
        <w:pStyle w:val="Ttulo2"/>
      </w:pPr>
      <w:bookmarkStart w:id="22" w:name="_Toc24747469"/>
      <w:r>
        <w:t>Guardado y carga de datos del usuario</w:t>
      </w:r>
      <w:bookmarkEnd w:id="22"/>
    </w:p>
    <w:p w14:paraId="1C9A2CF5" w14:textId="0077E202" w:rsidR="006F5092" w:rsidRPr="006F5092" w:rsidRDefault="006F5092" w:rsidP="004D23CA">
      <w:pPr>
        <w:pStyle w:val="Prrafodelista"/>
        <w:numPr>
          <w:ilvl w:val="0"/>
          <w:numId w:val="51"/>
        </w:numPr>
      </w:pPr>
      <w:r>
        <w:t>Guardado:</w:t>
      </w:r>
    </w:p>
    <w:p w14:paraId="638B7EE0" w14:textId="77777777" w:rsidR="006F5092" w:rsidRDefault="00B601E3" w:rsidP="004D23CA">
      <w:pPr>
        <w:pStyle w:val="Prrafodelista"/>
        <w:numPr>
          <w:ilvl w:val="0"/>
          <w:numId w:val="50"/>
        </w:numPr>
      </w:pPr>
      <w:r>
        <w:t xml:space="preserve">Al crear una cuenta nueva se realiza un registro de la cuenta en la base de datos. </w:t>
      </w:r>
    </w:p>
    <w:p w14:paraId="7419CF45" w14:textId="77777777" w:rsidR="006F5092" w:rsidRDefault="00B601E3" w:rsidP="004D23CA">
      <w:pPr>
        <w:pStyle w:val="Prrafodelista"/>
        <w:numPr>
          <w:ilvl w:val="0"/>
          <w:numId w:val="50"/>
        </w:numPr>
      </w:pPr>
      <w:r>
        <w:t>Tras terminar cada partida multijugador o un jugador</w:t>
      </w:r>
      <w:r w:rsidR="006F5092">
        <w:t xml:space="preserve"> (puntos de experiencia y moneda del juego)</w:t>
      </w:r>
      <w:r>
        <w:t xml:space="preserve">. </w:t>
      </w:r>
    </w:p>
    <w:p w14:paraId="6544F52B" w14:textId="77777777" w:rsidR="006F5092" w:rsidRDefault="006F5092" w:rsidP="004D23CA">
      <w:pPr>
        <w:pStyle w:val="Prrafodelista"/>
        <w:numPr>
          <w:ilvl w:val="0"/>
          <w:numId w:val="50"/>
        </w:numPr>
      </w:pPr>
      <w:r>
        <w:t>Tras realizar compras en la tienda (cantidad de moneda real y moneda del juego)</w:t>
      </w:r>
      <w:r w:rsidR="00B601E3">
        <w:t>.</w:t>
      </w:r>
      <w:r w:rsidR="005E1EE0">
        <w:t xml:space="preserve"> </w:t>
      </w:r>
    </w:p>
    <w:p w14:paraId="05D77AB7" w14:textId="404E20CC" w:rsidR="006F5092" w:rsidRDefault="005E1EE0" w:rsidP="004D23CA">
      <w:pPr>
        <w:pStyle w:val="Prrafodelista"/>
        <w:numPr>
          <w:ilvl w:val="0"/>
          <w:numId w:val="50"/>
        </w:numPr>
      </w:pPr>
      <w:r>
        <w:t xml:space="preserve">Antes de </w:t>
      </w:r>
      <w:r w:rsidR="006F5092">
        <w:t>salir del juego (guardado completo de información)</w:t>
      </w:r>
      <w:r>
        <w:t xml:space="preserve">. </w:t>
      </w:r>
    </w:p>
    <w:p w14:paraId="104D1A44" w14:textId="0F02A4E4" w:rsidR="006F5092" w:rsidRDefault="006F5092" w:rsidP="004D23CA">
      <w:pPr>
        <w:pStyle w:val="Prrafodelista"/>
        <w:numPr>
          <w:ilvl w:val="0"/>
          <w:numId w:val="51"/>
        </w:numPr>
      </w:pPr>
      <w:r>
        <w:t>Carga</w:t>
      </w:r>
    </w:p>
    <w:p w14:paraId="3D488ABF" w14:textId="4A792856" w:rsidR="002E7165" w:rsidRDefault="005E1EE0" w:rsidP="004D23CA">
      <w:pPr>
        <w:pStyle w:val="Prrafodelista"/>
        <w:numPr>
          <w:ilvl w:val="0"/>
          <w:numId w:val="50"/>
        </w:numPr>
      </w:pPr>
      <w:r>
        <w:t xml:space="preserve">Tras el </w:t>
      </w:r>
      <w:r w:rsidRPr="006F5092">
        <w:rPr>
          <w:i/>
          <w:iCs/>
        </w:rPr>
        <w:t>log</w:t>
      </w:r>
      <w:r w:rsidR="00AD36ED" w:rsidRPr="006F5092">
        <w:rPr>
          <w:i/>
          <w:iCs/>
        </w:rPr>
        <w:t xml:space="preserve"> </w:t>
      </w:r>
      <w:r w:rsidRPr="006F5092">
        <w:rPr>
          <w:i/>
          <w:iCs/>
        </w:rPr>
        <w:t>in</w:t>
      </w:r>
      <w:r>
        <w:t xml:space="preserve"> con una cuenta existente.</w:t>
      </w:r>
    </w:p>
    <w:p w14:paraId="22FF8CEB" w14:textId="77777777" w:rsidR="002E7165" w:rsidRDefault="002E7165" w:rsidP="002E7165">
      <w:pPr>
        <w:pStyle w:val="Ttulo2"/>
      </w:pPr>
      <w:bookmarkStart w:id="23" w:name="_Toc24747470"/>
      <w:r>
        <w:t>Jugabilidad</w:t>
      </w:r>
      <w:bookmarkEnd w:id="23"/>
    </w:p>
    <w:p w14:paraId="48F33570" w14:textId="77777777" w:rsidR="005D46A9" w:rsidRDefault="005D46A9" w:rsidP="005D46A9">
      <w:r>
        <w:t>El jugador en partida tendrá su propia cámara para observar a su personaje (fija en el personaje) y alrededores. El personaje puede:</w:t>
      </w:r>
    </w:p>
    <w:p w14:paraId="3555D54B" w14:textId="77777777" w:rsidR="005D46A9" w:rsidRDefault="005D46A9" w:rsidP="004D23CA">
      <w:pPr>
        <w:pStyle w:val="Prrafodelista"/>
        <w:numPr>
          <w:ilvl w:val="0"/>
          <w:numId w:val="38"/>
        </w:numPr>
      </w:pPr>
      <w:r>
        <w:t>Moverse (algunas habilidades y ataques permite movimiento mientras se ejecutan, otras no).</w:t>
      </w:r>
    </w:p>
    <w:p w14:paraId="38E45C4A" w14:textId="77777777" w:rsidR="005D46A9" w:rsidRDefault="005D46A9" w:rsidP="004D23CA">
      <w:pPr>
        <w:pStyle w:val="Prrafodelista"/>
        <w:numPr>
          <w:ilvl w:val="0"/>
          <w:numId w:val="38"/>
        </w:numPr>
      </w:pPr>
      <w:r>
        <w:t>Atacar (el apuntado se realiza en la dirección en que se mueve).</w:t>
      </w:r>
    </w:p>
    <w:p w14:paraId="2BB545A5" w14:textId="77777777" w:rsidR="005D46A9" w:rsidRDefault="005D46A9" w:rsidP="004D23CA">
      <w:pPr>
        <w:pStyle w:val="Prrafodelista"/>
        <w:numPr>
          <w:ilvl w:val="0"/>
          <w:numId w:val="38"/>
        </w:numPr>
      </w:pPr>
      <w:r>
        <w:t>Lanzar una habilidad u objeto (si lo tiene equipado)</w:t>
      </w:r>
      <w:r w:rsidRPr="005D46A9">
        <w:t xml:space="preserve"> </w:t>
      </w:r>
      <w:r>
        <w:t xml:space="preserve">(el apuntado se realiza en la dirección en que se mueve). </w:t>
      </w:r>
    </w:p>
    <w:p w14:paraId="643D9EB6" w14:textId="77777777" w:rsidR="005D46A9" w:rsidRDefault="005D46A9" w:rsidP="005D46A9">
      <w:r>
        <w:t>Los personajes tendrán un indicador en el suelo a modo de aro, con un color identificador del equipo a que pertenece el jugador que lo controla:</w:t>
      </w:r>
    </w:p>
    <w:p w14:paraId="2AFE88CE" w14:textId="77777777" w:rsidR="005D46A9" w:rsidRDefault="005D46A9" w:rsidP="004D23CA">
      <w:pPr>
        <w:pStyle w:val="Prrafodelista"/>
        <w:numPr>
          <w:ilvl w:val="0"/>
          <w:numId w:val="39"/>
        </w:numPr>
      </w:pPr>
      <w:r>
        <w:t>Azul para aliados (susceptible de cambios).</w:t>
      </w:r>
    </w:p>
    <w:p w14:paraId="01D314C4" w14:textId="77777777" w:rsidR="005D46A9" w:rsidRDefault="005D46A9" w:rsidP="004D23CA">
      <w:pPr>
        <w:pStyle w:val="Prrafodelista"/>
        <w:numPr>
          <w:ilvl w:val="0"/>
          <w:numId w:val="39"/>
        </w:numPr>
      </w:pPr>
      <w:r>
        <w:t xml:space="preserve">Rojo para enemigos (susceptible de cambios). </w:t>
      </w:r>
    </w:p>
    <w:p w14:paraId="19D05316" w14:textId="77777777" w:rsidR="005D46A9" w:rsidRDefault="005D46A9" w:rsidP="004D23CA">
      <w:pPr>
        <w:pStyle w:val="Prrafodelista"/>
        <w:numPr>
          <w:ilvl w:val="0"/>
          <w:numId w:val="39"/>
        </w:numPr>
      </w:pPr>
      <w:r>
        <w:t xml:space="preserve">Amarillo para el personaje que controla el usuario (susceptible de cambios). </w:t>
      </w:r>
    </w:p>
    <w:p w14:paraId="68102917" w14:textId="77777777" w:rsidR="005D46A9" w:rsidRDefault="005D46A9" w:rsidP="005D46A9">
      <w:r>
        <w:t>Los jugadores buscarán en partida (</w:t>
      </w:r>
      <w:proofErr w:type="spellStart"/>
      <w:r w:rsidRPr="00EC24A5">
        <w:rPr>
          <w:i/>
          <w:iCs/>
        </w:rPr>
        <w:t>multiplayer</w:t>
      </w:r>
      <w:proofErr w:type="spellEnd"/>
      <w:r>
        <w:t>):</w:t>
      </w:r>
    </w:p>
    <w:p w14:paraId="4F054DBE" w14:textId="77777777" w:rsidR="005D46A9" w:rsidRDefault="005D46A9" w:rsidP="004D23CA">
      <w:pPr>
        <w:pStyle w:val="Prrafodelista"/>
        <w:numPr>
          <w:ilvl w:val="0"/>
          <w:numId w:val="46"/>
        </w:numPr>
      </w:pPr>
      <w:r>
        <w:t>La destrucción de los Tótems del enemigo.</w:t>
      </w:r>
    </w:p>
    <w:p w14:paraId="19844B91" w14:textId="77777777" w:rsidR="005D46A9" w:rsidRDefault="005D46A9" w:rsidP="004D23CA">
      <w:pPr>
        <w:pStyle w:val="Prrafodelista"/>
        <w:numPr>
          <w:ilvl w:val="0"/>
          <w:numId w:val="46"/>
        </w:numPr>
      </w:pPr>
      <w:r>
        <w:t xml:space="preserve">La protección de los Tótems de su equipo. </w:t>
      </w:r>
    </w:p>
    <w:p w14:paraId="0353AF7A" w14:textId="77777777" w:rsidR="005D46A9" w:rsidRDefault="005D46A9" w:rsidP="004D23CA">
      <w:pPr>
        <w:pStyle w:val="Prrafodelista"/>
        <w:numPr>
          <w:ilvl w:val="0"/>
          <w:numId w:val="46"/>
        </w:numPr>
      </w:pPr>
      <w:r>
        <w:t xml:space="preserve">Enfrentarse a los enemigos que les impidan realizar las tareas anteriores, a través de sus habilidades y ataques. </w:t>
      </w:r>
    </w:p>
    <w:p w14:paraId="3C7F9ED5" w14:textId="77777777" w:rsidR="005D46A9" w:rsidRDefault="005D46A9" w:rsidP="004D23CA">
      <w:pPr>
        <w:pStyle w:val="Prrafodelista"/>
        <w:numPr>
          <w:ilvl w:val="0"/>
          <w:numId w:val="46"/>
        </w:numPr>
      </w:pPr>
      <w:r>
        <w:t>Aprovechar las posibles sinergias entre los personajes (en caso de que las hubiere).</w:t>
      </w:r>
    </w:p>
    <w:p w14:paraId="06FD1E1D" w14:textId="77777777" w:rsidR="005D46A9" w:rsidRDefault="005D46A9" w:rsidP="005D46A9">
      <w:r>
        <w:t>Cada cierto tiempo se generarán cajas sorpresa por el mapa que contendrán objetos aleatorios, que los jugadores podrán recoger y usar para obstaculizar a sus enemigos, y en algunos casos incluso a sus aliados si no se usan con cuidado.</w:t>
      </w:r>
    </w:p>
    <w:p w14:paraId="3778E2A7" w14:textId="77777777" w:rsidR="005D46A9" w:rsidRDefault="005D46A9" w:rsidP="005D46A9">
      <w:r>
        <w:lastRenderedPageBreak/>
        <w:t>Si un equipo elimina todos los objetivos:</w:t>
      </w:r>
    </w:p>
    <w:p w14:paraId="339BE946" w14:textId="77777777" w:rsidR="005D46A9" w:rsidRDefault="005D46A9" w:rsidP="004D23CA">
      <w:pPr>
        <w:pStyle w:val="Prrafodelista"/>
        <w:numPr>
          <w:ilvl w:val="0"/>
          <w:numId w:val="47"/>
        </w:numPr>
      </w:pPr>
      <w:r>
        <w:t>Se declara ganador a ese equipo.</w:t>
      </w:r>
    </w:p>
    <w:p w14:paraId="7F50FCA4" w14:textId="77777777" w:rsidR="005D46A9" w:rsidRDefault="005D46A9" w:rsidP="005D46A9">
      <w:r>
        <w:t>Si no se eliminan todos los objetivos de uno de los dos equipos dentro del tiempo límite.</w:t>
      </w:r>
    </w:p>
    <w:p w14:paraId="60F91417" w14:textId="77777777" w:rsidR="005D46A9" w:rsidRDefault="005D46A9" w:rsidP="004D23CA">
      <w:pPr>
        <w:pStyle w:val="Prrafodelista"/>
        <w:numPr>
          <w:ilvl w:val="0"/>
          <w:numId w:val="48"/>
        </w:numPr>
      </w:pPr>
      <w:r>
        <w:t>Gana el equipo que más Tótems haya eliminado.</w:t>
      </w:r>
    </w:p>
    <w:p w14:paraId="4E84A194" w14:textId="77777777" w:rsidR="005D46A9" w:rsidRDefault="005D46A9" w:rsidP="004D23CA">
      <w:pPr>
        <w:pStyle w:val="Prrafodelista"/>
        <w:numPr>
          <w:ilvl w:val="0"/>
          <w:numId w:val="48"/>
        </w:numPr>
      </w:pPr>
      <w:r>
        <w:t>En caso de empate a Tótems, se realiza una muerte súbita. El último jugador en pie y su equipo se consideran ganadores.</w:t>
      </w:r>
    </w:p>
    <w:p w14:paraId="513781D5" w14:textId="77777777" w:rsidR="005D46A9" w:rsidRDefault="005D46A9" w:rsidP="004D23CA">
      <w:pPr>
        <w:pStyle w:val="Prrafodelista"/>
        <w:numPr>
          <w:ilvl w:val="0"/>
          <w:numId w:val="48"/>
        </w:numPr>
      </w:pPr>
      <w:r>
        <w:t>Si en la muerte súbita se produce empate y mueren todos a la vez, se declara aleatoriamente al ganador, sin que el jugador sepa que es aleatorio.</w:t>
      </w:r>
    </w:p>
    <w:p w14:paraId="597CA4C4" w14:textId="77777777" w:rsidR="005D46A9" w:rsidRDefault="005D46A9" w:rsidP="005D46A9">
      <w:pPr>
        <w:rPr>
          <w:i/>
          <w:iCs/>
        </w:rPr>
      </w:pPr>
      <w:r>
        <w:t xml:space="preserve">En caso de ser el modo </w:t>
      </w:r>
      <w:proofErr w:type="spellStart"/>
      <w:r w:rsidRPr="00EC24A5">
        <w:rPr>
          <w:i/>
          <w:iCs/>
        </w:rPr>
        <w:t>singleplayer</w:t>
      </w:r>
      <w:proofErr w:type="spellEnd"/>
      <w:r>
        <w:rPr>
          <w:i/>
          <w:iCs/>
        </w:rPr>
        <w:t xml:space="preserve"> </w:t>
      </w:r>
      <w:r>
        <w:t>se busca</w:t>
      </w:r>
      <w:r>
        <w:rPr>
          <w:i/>
          <w:iCs/>
        </w:rPr>
        <w:t>:</w:t>
      </w:r>
    </w:p>
    <w:p w14:paraId="1DC9CB9F" w14:textId="77777777" w:rsidR="005D46A9" w:rsidRDefault="005D46A9" w:rsidP="004D23CA">
      <w:pPr>
        <w:pStyle w:val="Prrafodelista"/>
        <w:numPr>
          <w:ilvl w:val="0"/>
          <w:numId w:val="47"/>
        </w:numPr>
      </w:pPr>
      <w:r>
        <w:t>Eliminar todos Tótems que aparezcan, para conseguir tiempo extra.</w:t>
      </w:r>
    </w:p>
    <w:p w14:paraId="61955320" w14:textId="77777777" w:rsidR="005D46A9" w:rsidRPr="00EC24A5" w:rsidRDefault="005D46A9" w:rsidP="004D23CA">
      <w:pPr>
        <w:pStyle w:val="Prrafodelista"/>
        <w:numPr>
          <w:ilvl w:val="0"/>
          <w:numId w:val="47"/>
        </w:numPr>
      </w:pPr>
      <w:r>
        <w:t>Repetir el punto anterior hasta que finalice el tiempo.</w:t>
      </w:r>
    </w:p>
    <w:p w14:paraId="38A2CD97" w14:textId="77777777" w:rsidR="005D46A9" w:rsidRDefault="005D46A9" w:rsidP="005D46A9">
      <w:r>
        <w:t xml:space="preserve">Tras seleccionar a un ganador de la partida (en </w:t>
      </w:r>
      <w:proofErr w:type="spellStart"/>
      <w:r w:rsidRPr="00EC24A5">
        <w:rPr>
          <w:i/>
          <w:iCs/>
        </w:rPr>
        <w:t>multiplayer</w:t>
      </w:r>
      <w:proofErr w:type="spellEnd"/>
      <w:r>
        <w:t xml:space="preserve">) o al finalizar el tiempo (en </w:t>
      </w:r>
      <w:proofErr w:type="spellStart"/>
      <w:r w:rsidRPr="00EC24A5">
        <w:rPr>
          <w:i/>
          <w:iCs/>
        </w:rPr>
        <w:t>singleplayer</w:t>
      </w:r>
      <w:proofErr w:type="spellEnd"/>
      <w:r>
        <w:t>) se muestra:</w:t>
      </w:r>
    </w:p>
    <w:p w14:paraId="58B5E0F6" w14:textId="77777777" w:rsidR="005D46A9" w:rsidRDefault="005D46A9" w:rsidP="004D23CA">
      <w:pPr>
        <w:pStyle w:val="Prrafodelista"/>
        <w:numPr>
          <w:ilvl w:val="0"/>
          <w:numId w:val="47"/>
        </w:numPr>
      </w:pPr>
      <w:r>
        <w:t>La tabla de puntuaciones.</w:t>
      </w:r>
    </w:p>
    <w:p w14:paraId="548425AB" w14:textId="77777777" w:rsidR="005D46A9" w:rsidRDefault="005D46A9" w:rsidP="004D23CA">
      <w:pPr>
        <w:pStyle w:val="Prrafodelista"/>
        <w:numPr>
          <w:ilvl w:val="0"/>
          <w:numId w:val="47"/>
        </w:numPr>
      </w:pPr>
      <w:r>
        <w:t>Un botón de salida al menú principal.</w:t>
      </w:r>
    </w:p>
    <w:p w14:paraId="334DBB63" w14:textId="77777777" w:rsidR="005D46A9" w:rsidRDefault="005D46A9" w:rsidP="004D23CA">
      <w:pPr>
        <w:pStyle w:val="Prrafodelista"/>
        <w:numPr>
          <w:ilvl w:val="0"/>
          <w:numId w:val="47"/>
        </w:numPr>
      </w:pPr>
      <w:r>
        <w:t>Una pequeña animación de fondo.</w:t>
      </w:r>
    </w:p>
    <w:p w14:paraId="0C4C25A3" w14:textId="77777777" w:rsidR="00A12951" w:rsidRDefault="00A12951" w:rsidP="002E7165"/>
    <w:p w14:paraId="694EBD01" w14:textId="77777777" w:rsidR="002E7165" w:rsidRDefault="002E7165" w:rsidP="002E7165">
      <w:pPr>
        <w:pStyle w:val="Ttulo1"/>
      </w:pPr>
      <w:bookmarkStart w:id="24" w:name="_Toc24747471"/>
      <w:r>
        <w:t>Estados del juego</w:t>
      </w:r>
      <w:bookmarkEnd w:id="24"/>
    </w:p>
    <w:p w14:paraId="0CB5AF93" w14:textId="7E0CFBF0" w:rsidR="002E7165" w:rsidRDefault="00D12137" w:rsidP="005F0D3B">
      <w:pPr>
        <w:pStyle w:val="Prrafodelista"/>
        <w:numPr>
          <w:ilvl w:val="0"/>
          <w:numId w:val="4"/>
        </w:numPr>
      </w:pPr>
      <w:r>
        <w:t>Pantalla de inicio</w:t>
      </w:r>
      <w:r w:rsidR="008F6C6F">
        <w:t xml:space="preserve"> (logo de empresa y título del juego).</w:t>
      </w:r>
    </w:p>
    <w:p w14:paraId="4656249A" w14:textId="532A15D4" w:rsidR="00D12137" w:rsidRDefault="00D12137" w:rsidP="005F0D3B">
      <w:pPr>
        <w:pStyle w:val="Prrafodelista"/>
        <w:numPr>
          <w:ilvl w:val="0"/>
          <w:numId w:val="4"/>
        </w:numPr>
      </w:pPr>
      <w:r>
        <w:t>Carga entre menús/inicio</w:t>
      </w:r>
      <w:r w:rsidR="008F6C6F">
        <w:t>.</w:t>
      </w:r>
    </w:p>
    <w:p w14:paraId="6E0EBA8F" w14:textId="109458BC" w:rsidR="0072736F" w:rsidRDefault="0072736F" w:rsidP="005F0D3B">
      <w:pPr>
        <w:pStyle w:val="Prrafodelista"/>
        <w:numPr>
          <w:ilvl w:val="0"/>
          <w:numId w:val="4"/>
        </w:numPr>
      </w:pPr>
      <w:r>
        <w:t xml:space="preserve">Pantalla de </w:t>
      </w:r>
      <w:r w:rsidRPr="00AD36ED">
        <w:rPr>
          <w:i/>
          <w:iCs/>
        </w:rPr>
        <w:t>log</w:t>
      </w:r>
      <w:r w:rsidR="00AD36ED" w:rsidRPr="00AD36ED">
        <w:rPr>
          <w:i/>
          <w:iCs/>
        </w:rPr>
        <w:t xml:space="preserve"> </w:t>
      </w:r>
      <w:r w:rsidRPr="00AD36ED">
        <w:rPr>
          <w:i/>
          <w:iCs/>
        </w:rPr>
        <w:t>in/</w:t>
      </w:r>
      <w:proofErr w:type="spellStart"/>
      <w:r w:rsidRPr="00AD36ED">
        <w:rPr>
          <w:i/>
          <w:iCs/>
        </w:rPr>
        <w:t>sign</w:t>
      </w:r>
      <w:proofErr w:type="spellEnd"/>
      <w:r w:rsidR="00AD36ED" w:rsidRPr="00AD36ED">
        <w:rPr>
          <w:i/>
          <w:iCs/>
        </w:rPr>
        <w:t xml:space="preserve"> </w:t>
      </w:r>
      <w:r w:rsidRPr="00AD36ED">
        <w:rPr>
          <w:i/>
          <w:iCs/>
        </w:rPr>
        <w:t>in</w:t>
      </w:r>
      <w:r w:rsidR="008F6C6F">
        <w:rPr>
          <w:i/>
          <w:iCs/>
        </w:rPr>
        <w:t>.</w:t>
      </w:r>
    </w:p>
    <w:p w14:paraId="093F49BD" w14:textId="261CDB4C" w:rsidR="00E83C4F" w:rsidRDefault="00E83C4F" w:rsidP="005F0D3B">
      <w:pPr>
        <w:pStyle w:val="Prrafodelista"/>
        <w:numPr>
          <w:ilvl w:val="0"/>
          <w:numId w:val="4"/>
        </w:numPr>
      </w:pPr>
      <w:r>
        <w:t>Pantalla de selección de personaje inicial</w:t>
      </w:r>
      <w:r w:rsidR="008F6C6F">
        <w:t>.</w:t>
      </w:r>
    </w:p>
    <w:p w14:paraId="19ACF317" w14:textId="3C15B286" w:rsidR="00D12137" w:rsidRDefault="00D12137" w:rsidP="005F0D3B">
      <w:pPr>
        <w:pStyle w:val="Prrafodelista"/>
        <w:numPr>
          <w:ilvl w:val="0"/>
          <w:numId w:val="4"/>
        </w:numPr>
      </w:pPr>
      <w:r>
        <w:t>Menú principal</w:t>
      </w:r>
      <w:r w:rsidR="008F6C6F">
        <w:t>.</w:t>
      </w:r>
    </w:p>
    <w:p w14:paraId="194DC45A" w14:textId="276E9633" w:rsidR="00D12137" w:rsidRDefault="00D12137" w:rsidP="005F0D3B">
      <w:pPr>
        <w:pStyle w:val="Prrafodelista"/>
        <w:numPr>
          <w:ilvl w:val="0"/>
          <w:numId w:val="4"/>
        </w:numPr>
      </w:pPr>
      <w:r>
        <w:t>Multijugador – Pantalla de búsqueda</w:t>
      </w:r>
      <w:r w:rsidR="008F6C6F">
        <w:t>.</w:t>
      </w:r>
    </w:p>
    <w:p w14:paraId="4B3F6A28" w14:textId="5884DBFF" w:rsidR="00D12137" w:rsidRDefault="00D12137" w:rsidP="005F0D3B">
      <w:pPr>
        <w:pStyle w:val="Prrafodelista"/>
        <w:numPr>
          <w:ilvl w:val="0"/>
          <w:numId w:val="4"/>
        </w:numPr>
      </w:pPr>
      <w:r>
        <w:t>Multijugador – Selección de personaje</w:t>
      </w:r>
      <w:r w:rsidR="008F6C6F">
        <w:t>.</w:t>
      </w:r>
    </w:p>
    <w:p w14:paraId="7316D6C7" w14:textId="7BF8ABB0" w:rsidR="00D12137" w:rsidRDefault="00D12137" w:rsidP="005F0D3B">
      <w:pPr>
        <w:pStyle w:val="Prrafodelista"/>
        <w:numPr>
          <w:ilvl w:val="0"/>
          <w:numId w:val="4"/>
        </w:numPr>
      </w:pPr>
      <w:r>
        <w:t>Multijugador – Partida</w:t>
      </w:r>
      <w:r w:rsidR="008F6C6F">
        <w:t>.</w:t>
      </w:r>
    </w:p>
    <w:p w14:paraId="609EC544" w14:textId="0DDF67EA" w:rsidR="00D12137" w:rsidRDefault="00D12137" w:rsidP="005F0D3B">
      <w:pPr>
        <w:pStyle w:val="Prrafodelista"/>
        <w:numPr>
          <w:ilvl w:val="0"/>
          <w:numId w:val="4"/>
        </w:numPr>
      </w:pPr>
      <w:r>
        <w:t>Multijugador – Fin de partida</w:t>
      </w:r>
      <w:r w:rsidR="008F6C6F">
        <w:t>.</w:t>
      </w:r>
    </w:p>
    <w:p w14:paraId="2183BA8F" w14:textId="32FA1AE7" w:rsidR="00D12137" w:rsidRDefault="00D12137" w:rsidP="005F0D3B">
      <w:pPr>
        <w:pStyle w:val="Prrafodelista"/>
        <w:numPr>
          <w:ilvl w:val="0"/>
          <w:numId w:val="4"/>
        </w:numPr>
      </w:pPr>
      <w:r>
        <w:t>Un jugador – Selección de personaje</w:t>
      </w:r>
      <w:r w:rsidR="0072736F">
        <w:t xml:space="preserve"> y dificultad</w:t>
      </w:r>
      <w:r w:rsidR="008F6C6F">
        <w:t>.</w:t>
      </w:r>
    </w:p>
    <w:p w14:paraId="5492750D" w14:textId="14F581AA" w:rsidR="00D12137" w:rsidRDefault="00D12137" w:rsidP="005F0D3B">
      <w:pPr>
        <w:pStyle w:val="Prrafodelista"/>
        <w:numPr>
          <w:ilvl w:val="0"/>
          <w:numId w:val="4"/>
        </w:numPr>
      </w:pPr>
      <w:r>
        <w:t>Un jugador – Partida</w:t>
      </w:r>
      <w:r w:rsidR="008F6C6F">
        <w:t>.</w:t>
      </w:r>
    </w:p>
    <w:p w14:paraId="20B41735" w14:textId="297C13AD" w:rsidR="00D12137" w:rsidRDefault="00D12137" w:rsidP="005F0D3B">
      <w:pPr>
        <w:pStyle w:val="Prrafodelista"/>
        <w:numPr>
          <w:ilvl w:val="0"/>
          <w:numId w:val="4"/>
        </w:numPr>
      </w:pPr>
      <w:r>
        <w:t>Un jugador – Fin de partida</w:t>
      </w:r>
      <w:r w:rsidR="008F6C6F">
        <w:t>.</w:t>
      </w:r>
    </w:p>
    <w:p w14:paraId="2DD79886" w14:textId="180BA12D" w:rsidR="00D12137" w:rsidRDefault="00D12137" w:rsidP="005F0D3B">
      <w:pPr>
        <w:pStyle w:val="Prrafodelista"/>
        <w:numPr>
          <w:ilvl w:val="0"/>
          <w:numId w:val="4"/>
        </w:numPr>
      </w:pPr>
      <w:r>
        <w:t>Tienda – Menú de tienda</w:t>
      </w:r>
      <w:r w:rsidR="008F6C6F">
        <w:t>.</w:t>
      </w:r>
    </w:p>
    <w:p w14:paraId="48526FC4" w14:textId="13FD105B" w:rsidR="00D12137" w:rsidRDefault="00D12137" w:rsidP="005F0D3B">
      <w:pPr>
        <w:pStyle w:val="Prrafodelista"/>
        <w:numPr>
          <w:ilvl w:val="0"/>
          <w:numId w:val="4"/>
        </w:numPr>
      </w:pPr>
      <w:r>
        <w:t xml:space="preserve">Tienda – Sección de </w:t>
      </w:r>
      <w:r w:rsidR="00790F4D">
        <w:t>personajes</w:t>
      </w:r>
      <w:r w:rsidR="008F6C6F">
        <w:t>.</w:t>
      </w:r>
    </w:p>
    <w:p w14:paraId="1E94661E" w14:textId="3E55FCAC" w:rsidR="00D12137" w:rsidRDefault="00D12137" w:rsidP="005F0D3B">
      <w:pPr>
        <w:pStyle w:val="Prrafodelista"/>
        <w:numPr>
          <w:ilvl w:val="0"/>
          <w:numId w:val="4"/>
        </w:numPr>
      </w:pPr>
      <w:r>
        <w:t xml:space="preserve">Tienda – Sección de </w:t>
      </w:r>
      <w:r w:rsidR="00790F4D">
        <w:t>cosméticos</w:t>
      </w:r>
      <w:r w:rsidR="008F6C6F">
        <w:rPr>
          <w:i/>
          <w:iCs/>
        </w:rPr>
        <w:t>.</w:t>
      </w:r>
    </w:p>
    <w:p w14:paraId="118687F0" w14:textId="36A63B70" w:rsidR="00D12137" w:rsidRDefault="00D12137" w:rsidP="005F0D3B">
      <w:pPr>
        <w:pStyle w:val="Prrafodelista"/>
        <w:numPr>
          <w:ilvl w:val="0"/>
          <w:numId w:val="4"/>
        </w:numPr>
      </w:pPr>
      <w:r>
        <w:t xml:space="preserve">Ajustes – Pantalla de </w:t>
      </w:r>
      <w:r w:rsidR="00AD36ED">
        <w:t>a</w:t>
      </w:r>
      <w:r>
        <w:t>justes</w:t>
      </w:r>
      <w:r w:rsidR="008F6C6F">
        <w:t>.</w:t>
      </w:r>
    </w:p>
    <w:p w14:paraId="560BF71F" w14:textId="22430E88" w:rsidR="00D12137" w:rsidRDefault="00D12137" w:rsidP="005F0D3B">
      <w:pPr>
        <w:pStyle w:val="Prrafodelista"/>
        <w:numPr>
          <w:ilvl w:val="0"/>
          <w:numId w:val="4"/>
        </w:numPr>
      </w:pPr>
      <w:r>
        <w:t>Colección – Pantalla principal de colección</w:t>
      </w:r>
      <w:r w:rsidR="008F6C6F">
        <w:t>.</w:t>
      </w:r>
    </w:p>
    <w:p w14:paraId="467B25ED" w14:textId="1880B58B" w:rsidR="00D12137" w:rsidRDefault="00D12137" w:rsidP="005F0D3B">
      <w:pPr>
        <w:pStyle w:val="Prrafodelista"/>
        <w:numPr>
          <w:ilvl w:val="0"/>
          <w:numId w:val="4"/>
        </w:numPr>
      </w:pPr>
      <w:r>
        <w:t xml:space="preserve">Colección – Sección de </w:t>
      </w:r>
      <w:r w:rsidR="001925AC">
        <w:t>personajes</w:t>
      </w:r>
      <w:r w:rsidR="008F6C6F">
        <w:t>.</w:t>
      </w:r>
    </w:p>
    <w:p w14:paraId="718C3927" w14:textId="217ABCD3" w:rsidR="00D12137" w:rsidRDefault="00D12137" w:rsidP="005F0D3B">
      <w:pPr>
        <w:pStyle w:val="Prrafodelista"/>
        <w:numPr>
          <w:ilvl w:val="0"/>
          <w:numId w:val="4"/>
        </w:numPr>
      </w:pPr>
      <w:r>
        <w:t xml:space="preserve">Colección – Sección de </w:t>
      </w:r>
      <w:r w:rsidR="001925AC">
        <w:t>cosméticos</w:t>
      </w:r>
      <w:r w:rsidR="008F6C6F">
        <w:rPr>
          <w:i/>
          <w:iCs/>
        </w:rPr>
        <w:t>.</w:t>
      </w:r>
    </w:p>
    <w:p w14:paraId="42CAC02D" w14:textId="29868321" w:rsidR="0072736F" w:rsidRDefault="0072736F" w:rsidP="005F0D3B">
      <w:pPr>
        <w:pStyle w:val="Prrafodelista"/>
        <w:numPr>
          <w:ilvl w:val="0"/>
          <w:numId w:val="4"/>
        </w:numPr>
      </w:pPr>
      <w:r>
        <w:t>Créditos/Contacto</w:t>
      </w:r>
      <w:r w:rsidR="008F6C6F">
        <w:t>.</w:t>
      </w:r>
    </w:p>
    <w:p w14:paraId="4D8EF368" w14:textId="73F4D98C" w:rsidR="002E7165" w:rsidRDefault="008D6C83" w:rsidP="002E7165">
      <w:pPr>
        <w:pStyle w:val="Prrafodelista"/>
        <w:numPr>
          <w:ilvl w:val="0"/>
          <w:numId w:val="4"/>
        </w:numPr>
      </w:pPr>
      <w:r>
        <w:t xml:space="preserve">Ajustes </w:t>
      </w:r>
      <w:r w:rsidRPr="00AD36ED">
        <w:rPr>
          <w:i/>
          <w:iCs/>
        </w:rPr>
        <w:t>in</w:t>
      </w:r>
      <w:r w:rsidR="00AD36ED" w:rsidRPr="00AD36ED">
        <w:rPr>
          <w:i/>
          <w:iCs/>
        </w:rPr>
        <w:t xml:space="preserve"> </w:t>
      </w:r>
      <w:proofErr w:type="spellStart"/>
      <w:r w:rsidRPr="00AD36ED">
        <w:rPr>
          <w:i/>
          <w:iCs/>
        </w:rPr>
        <w:t>game</w:t>
      </w:r>
      <w:proofErr w:type="spellEnd"/>
      <w:r w:rsidR="008F6C6F">
        <w:rPr>
          <w:i/>
          <w:iCs/>
        </w:rPr>
        <w:t>.</w:t>
      </w:r>
    </w:p>
    <w:p w14:paraId="001CCADB" w14:textId="77777777" w:rsidR="002E7165" w:rsidRDefault="009967AB" w:rsidP="002E7165">
      <w:pPr>
        <w:pStyle w:val="Ttulo1"/>
      </w:pPr>
      <w:bookmarkStart w:id="25" w:name="_Toc24747472"/>
      <w:r>
        <w:lastRenderedPageBreak/>
        <w:t>UI/UX</w:t>
      </w:r>
      <w:bookmarkEnd w:id="25"/>
    </w:p>
    <w:p w14:paraId="49180132" w14:textId="12A7A38D" w:rsidR="002E7165" w:rsidRDefault="002E7165" w:rsidP="002E7165">
      <w:r>
        <w:t>En esta sección se muestra la información acerca de las interfaces, su diseño y disposición adecuadas.</w:t>
      </w:r>
    </w:p>
    <w:p w14:paraId="38F2A9EA" w14:textId="77777777" w:rsidR="002E7165" w:rsidRDefault="002E7165" w:rsidP="002E7165">
      <w:pPr>
        <w:pStyle w:val="Ttulo2"/>
      </w:pPr>
      <w:bookmarkStart w:id="26" w:name="_Toc24747473"/>
      <w:r>
        <w:t>Flujo de menús</w:t>
      </w:r>
      <w:bookmarkEnd w:id="26"/>
    </w:p>
    <w:p w14:paraId="506D4C2D" w14:textId="15743363" w:rsidR="002E7165" w:rsidRDefault="00D92FDD" w:rsidP="002E7165">
      <w:r>
        <w:t xml:space="preserve">El juego comienza en la pantalla de </w:t>
      </w:r>
      <w:r w:rsidRPr="00AD36ED">
        <w:rPr>
          <w:i/>
          <w:iCs/>
        </w:rPr>
        <w:t>log</w:t>
      </w:r>
      <w:r w:rsidR="00AD36ED" w:rsidRPr="00AD36ED">
        <w:rPr>
          <w:i/>
          <w:iCs/>
        </w:rPr>
        <w:t xml:space="preserve"> </w:t>
      </w:r>
      <w:r w:rsidRPr="00AD36ED">
        <w:rPr>
          <w:i/>
          <w:iCs/>
        </w:rPr>
        <w:t>in/</w:t>
      </w:r>
      <w:proofErr w:type="spellStart"/>
      <w:r w:rsidRPr="00AD36ED">
        <w:rPr>
          <w:i/>
          <w:iCs/>
        </w:rPr>
        <w:t>sign</w:t>
      </w:r>
      <w:proofErr w:type="spellEnd"/>
      <w:r w:rsidR="00AD36ED" w:rsidRPr="00AD36ED">
        <w:rPr>
          <w:i/>
          <w:iCs/>
        </w:rPr>
        <w:t xml:space="preserve"> </w:t>
      </w:r>
      <w:r w:rsidRPr="00AD36ED">
        <w:rPr>
          <w:i/>
          <w:iCs/>
        </w:rPr>
        <w:t>in</w:t>
      </w:r>
      <w:r>
        <w:t>. Desde aquí seleccionaremos una cuenta que ya hayamos creado o crearemos una nueva. Si seleccionamos una nueva se nos dará a elegir entre uno de los 4 personajes iniciales y luego se nos dirigirá al menú principal. En caso de que entremos con una cuenta ya creada, entraremos directamente en el menú principal.</w:t>
      </w:r>
    </w:p>
    <w:p w14:paraId="2C95660D" w14:textId="08ED4BB9" w:rsidR="00D92FDD" w:rsidRDefault="00D92FDD" w:rsidP="002E7165">
      <w:r>
        <w:t xml:space="preserve">Desde el menú principal podremos dirigirnos a la pantalla de ajustes, nuestra colección, el modo </w:t>
      </w:r>
      <w:proofErr w:type="spellStart"/>
      <w:r w:rsidRPr="00AD36ED">
        <w:rPr>
          <w:i/>
          <w:iCs/>
        </w:rPr>
        <w:t>singleplayer</w:t>
      </w:r>
      <w:proofErr w:type="spellEnd"/>
      <w:r>
        <w:t>, el modo multijugador, los créditos y la tienda.</w:t>
      </w:r>
    </w:p>
    <w:p w14:paraId="3444342A" w14:textId="0EC0AFE2" w:rsidR="00D92FDD" w:rsidRDefault="00D92FDD" w:rsidP="002E7165">
      <w:r>
        <w:t>Si decidimos entrar en la colección, veremos ordenados los personajes y cosméticos que poseemos en diferentes secciones.</w:t>
      </w:r>
    </w:p>
    <w:p w14:paraId="112823C2" w14:textId="759ADC93" w:rsidR="00D92FDD" w:rsidRDefault="00D92FDD" w:rsidP="002E7165">
      <w:r>
        <w:t>Si entramos en la tienda observaremos los diferentes personajes y cosméticos que podremos comprar.</w:t>
      </w:r>
    </w:p>
    <w:p w14:paraId="510CE777" w14:textId="1EAFFFB7" w:rsidR="00D92FDD" w:rsidRDefault="00D92FDD" w:rsidP="002E7165">
      <w:r>
        <w:t>En caso de entrar en ajustes, nos encontraremos con las diferentes opciones de ajustes que ofrece el juego.</w:t>
      </w:r>
    </w:p>
    <w:p w14:paraId="60F1E26D" w14:textId="068277EF" w:rsidR="00D92FDD" w:rsidRDefault="00D92FDD" w:rsidP="002E7165">
      <w:r>
        <w:t>Si accedemos a los créditos, no solo encontramos estos, sino la información de contacto de los desarrolladores.</w:t>
      </w:r>
    </w:p>
    <w:p w14:paraId="563FCBBD" w14:textId="0D31EC84" w:rsidR="00D92FDD" w:rsidRDefault="00D92FDD" w:rsidP="002E7165">
      <w:r>
        <w:t xml:space="preserve">Por último, si accedemos al modo </w:t>
      </w:r>
      <w:proofErr w:type="spellStart"/>
      <w:r w:rsidRPr="00AD36ED">
        <w:rPr>
          <w:i/>
          <w:iCs/>
        </w:rPr>
        <w:t>singleplayer</w:t>
      </w:r>
      <w:proofErr w:type="spellEnd"/>
      <w:r>
        <w:t xml:space="preserve"> o </w:t>
      </w:r>
      <w:proofErr w:type="spellStart"/>
      <w:r w:rsidRPr="00AD36ED">
        <w:rPr>
          <w:i/>
          <w:iCs/>
        </w:rPr>
        <w:t>multiplayer</w:t>
      </w:r>
      <w:proofErr w:type="spellEnd"/>
      <w:r>
        <w:t xml:space="preserve"> entraremos en las pantallas de selección de personaje, en caso del multijugador tras una pequeña búsqueda de partida.</w:t>
      </w:r>
    </w:p>
    <w:p w14:paraId="4F4B4285" w14:textId="3232D823" w:rsidR="00AE38DF" w:rsidRDefault="00AE38DF" w:rsidP="002E7165">
      <w:r>
        <w:t xml:space="preserve">En la pantalla de selección podremos elegir nuestro personaje, y en caso del modo </w:t>
      </w:r>
      <w:proofErr w:type="spellStart"/>
      <w:r w:rsidRPr="00AD36ED">
        <w:rPr>
          <w:i/>
          <w:iCs/>
        </w:rPr>
        <w:t>singleplayer</w:t>
      </w:r>
      <w:proofErr w:type="spellEnd"/>
      <w:r>
        <w:t xml:space="preserve"> podremos seleccionar también la dificultad.</w:t>
      </w:r>
    </w:p>
    <w:p w14:paraId="639A7F78" w14:textId="388306F3" w:rsidR="00AE38DF" w:rsidRDefault="00AE38DF" w:rsidP="002E7165">
      <w:r>
        <w:t xml:space="preserve">Tras haber seleccionado el personaje entraremos en partida (en </w:t>
      </w:r>
      <w:proofErr w:type="spellStart"/>
      <w:r w:rsidRPr="00AD36ED">
        <w:rPr>
          <w:i/>
          <w:iCs/>
        </w:rPr>
        <w:t>multiplayer</w:t>
      </w:r>
      <w:proofErr w:type="spellEnd"/>
      <w:r>
        <w:t xml:space="preserve"> se esperará a que todos los jugadores hayan elegido). Desde aquí podremos jugar o abrir el menú de ajustes </w:t>
      </w:r>
      <w:r w:rsidRPr="00AD36ED">
        <w:rPr>
          <w:i/>
          <w:iCs/>
        </w:rPr>
        <w:t>in</w:t>
      </w:r>
      <w:r w:rsidR="00AD36ED" w:rsidRPr="00AD36ED">
        <w:rPr>
          <w:i/>
          <w:iCs/>
        </w:rPr>
        <w:t xml:space="preserve"> </w:t>
      </w:r>
      <w:proofErr w:type="spellStart"/>
      <w:r w:rsidRPr="00AD36ED">
        <w:rPr>
          <w:i/>
          <w:iCs/>
        </w:rPr>
        <w:t>game</w:t>
      </w:r>
      <w:proofErr w:type="spellEnd"/>
      <w:r>
        <w:t>, que contendrá un botón para salir de partida, llevándonos al menú principal</w:t>
      </w:r>
      <w:r w:rsidR="005D46A9">
        <w:t>, tras mostrar la</w:t>
      </w:r>
      <w:r>
        <w:t>.</w:t>
      </w:r>
    </w:p>
    <w:p w14:paraId="0C102FD8" w14:textId="2A7095D9" w:rsidR="002E7165" w:rsidRDefault="002E7165" w:rsidP="002E7165">
      <w:pPr>
        <w:pStyle w:val="Ttulo2"/>
      </w:pPr>
      <w:bookmarkStart w:id="27" w:name="_Toc24747474"/>
      <w:r>
        <w:lastRenderedPageBreak/>
        <w:t>Diagrama de flujo</w:t>
      </w:r>
      <w:bookmarkEnd w:id="27"/>
    </w:p>
    <w:p w14:paraId="5DDCDAB2" w14:textId="3C316CF1" w:rsidR="00B83AEE" w:rsidRPr="00B83AEE" w:rsidRDefault="00B83AEE" w:rsidP="00B83AEE">
      <w:r>
        <w:rPr>
          <w:noProof/>
          <w:lang w:eastAsia="es-ES"/>
        </w:rPr>
        <w:drawing>
          <wp:anchor distT="0" distB="0" distL="114300" distR="114300" simplePos="0" relativeHeight="251661312" behindDoc="0" locked="0" layoutInCell="1" allowOverlap="1" wp14:anchorId="0D0D5773" wp14:editId="31008829">
            <wp:simplePos x="0" y="0"/>
            <wp:positionH relativeFrom="page">
              <wp:posOffset>57150</wp:posOffset>
            </wp:positionH>
            <wp:positionV relativeFrom="paragraph">
              <wp:posOffset>354965</wp:posOffset>
            </wp:positionV>
            <wp:extent cx="7449185" cy="3743325"/>
            <wp:effectExtent l="0" t="0" r="0" b="9525"/>
            <wp:wrapThrough wrapText="bothSides">
              <wp:wrapPolygon edited="0">
                <wp:start x="0" y="0"/>
                <wp:lineTo x="0" y="21545"/>
                <wp:lineTo x="21543" y="21545"/>
                <wp:lineTo x="2154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9185"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F0F8E8" w14:textId="77777777" w:rsidR="002E7165" w:rsidRDefault="002E7165" w:rsidP="002E7165">
      <w:pPr>
        <w:pStyle w:val="Ttulo2"/>
      </w:pPr>
      <w:bookmarkStart w:id="28" w:name="_Toc24747475"/>
      <w:r>
        <w:t>Interfaces</w:t>
      </w:r>
      <w:bookmarkEnd w:id="28"/>
    </w:p>
    <w:p w14:paraId="3F8994C7" w14:textId="1C8BBD5A" w:rsidR="002E7165" w:rsidRDefault="002E7165" w:rsidP="005F0D3B">
      <w:pPr>
        <w:pStyle w:val="Prrafodelista"/>
        <w:numPr>
          <w:ilvl w:val="0"/>
          <w:numId w:val="1"/>
        </w:numPr>
      </w:pPr>
      <w:r>
        <w:t>Nombre de la pantalla:</w:t>
      </w:r>
      <w:r w:rsidR="007D0CAF">
        <w:t xml:space="preserve"> Pantalla de </w:t>
      </w:r>
      <w:r w:rsidR="007D0CAF" w:rsidRPr="00AD36ED">
        <w:rPr>
          <w:i/>
          <w:iCs/>
        </w:rPr>
        <w:t>log</w:t>
      </w:r>
      <w:r w:rsidR="00AD36ED" w:rsidRPr="00AD36ED">
        <w:rPr>
          <w:i/>
          <w:iCs/>
        </w:rPr>
        <w:t xml:space="preserve"> </w:t>
      </w:r>
      <w:r w:rsidR="007D0CAF" w:rsidRPr="00AD36ED">
        <w:rPr>
          <w:i/>
          <w:iCs/>
        </w:rPr>
        <w:t>in/</w:t>
      </w:r>
      <w:proofErr w:type="spellStart"/>
      <w:r w:rsidR="007D0CAF" w:rsidRPr="00AD36ED">
        <w:rPr>
          <w:i/>
          <w:iCs/>
        </w:rPr>
        <w:t>sign</w:t>
      </w:r>
      <w:proofErr w:type="spellEnd"/>
      <w:r w:rsidR="00AD36ED" w:rsidRPr="00AD36ED">
        <w:rPr>
          <w:i/>
          <w:iCs/>
        </w:rPr>
        <w:t xml:space="preserve"> </w:t>
      </w:r>
      <w:r w:rsidR="007D0CAF" w:rsidRPr="00AD36ED">
        <w:rPr>
          <w:i/>
          <w:iCs/>
        </w:rPr>
        <w:t>in</w:t>
      </w:r>
      <w:r w:rsidR="007D0CAF">
        <w:t>.</w:t>
      </w:r>
    </w:p>
    <w:p w14:paraId="1C1D6E7C" w14:textId="4D290634" w:rsidR="002E7165" w:rsidRDefault="002E7165" w:rsidP="005F0D3B">
      <w:pPr>
        <w:pStyle w:val="Prrafodelista"/>
        <w:numPr>
          <w:ilvl w:val="0"/>
          <w:numId w:val="1"/>
        </w:numPr>
      </w:pPr>
      <w:r>
        <w:t>Descripción:</w:t>
      </w:r>
      <w:r w:rsidR="00F85F7D">
        <w:t xml:space="preserve"> En esta pantalla los usuarios se registran o entran a través de una cuenta existente al menú principal de juego. En caso de ser cuentas nuevas, estos usuarios pueden elegir entre los 4 personajes iniciales.</w:t>
      </w:r>
    </w:p>
    <w:p w14:paraId="30245CDF" w14:textId="296670C4" w:rsidR="002E7165" w:rsidRDefault="002E7165" w:rsidP="005F0D3B">
      <w:pPr>
        <w:pStyle w:val="Prrafodelista"/>
        <w:numPr>
          <w:ilvl w:val="0"/>
          <w:numId w:val="1"/>
        </w:numPr>
      </w:pPr>
      <w:r>
        <w:t>Estados del juego involucrados:</w:t>
      </w:r>
      <w:r w:rsidR="0072736F">
        <w:t xml:space="preserve"> 1, 2, 3, 4 (ocasional).</w:t>
      </w:r>
    </w:p>
    <w:p w14:paraId="1FE8067D" w14:textId="2704DB8E" w:rsidR="002E7165" w:rsidRDefault="009967AB" w:rsidP="005F0D3B">
      <w:pPr>
        <w:pStyle w:val="Prrafodelista"/>
        <w:numPr>
          <w:ilvl w:val="0"/>
          <w:numId w:val="1"/>
        </w:numPr>
      </w:pPr>
      <w:r>
        <w:t>Referencias visuales:</w:t>
      </w:r>
      <w:r w:rsidR="007D0CAF">
        <w:t xml:space="preserve"> No disponibles por el momento.</w:t>
      </w:r>
    </w:p>
    <w:p w14:paraId="0067995A" w14:textId="5E31CA3F" w:rsidR="007D0CAF" w:rsidRDefault="007D0CAF" w:rsidP="007D0CAF"/>
    <w:p w14:paraId="31EF6548" w14:textId="4E594806" w:rsidR="007D0CAF" w:rsidRDefault="007D0CAF" w:rsidP="005F0D3B">
      <w:pPr>
        <w:pStyle w:val="Prrafodelista"/>
        <w:numPr>
          <w:ilvl w:val="0"/>
          <w:numId w:val="1"/>
        </w:numPr>
      </w:pPr>
      <w:r>
        <w:t>Nombre de la pantalla: Menú principal.</w:t>
      </w:r>
    </w:p>
    <w:p w14:paraId="480D4D21" w14:textId="21CF6D5F" w:rsidR="007D0CAF" w:rsidRDefault="007D0CAF" w:rsidP="005F0D3B">
      <w:pPr>
        <w:pStyle w:val="Prrafodelista"/>
        <w:numPr>
          <w:ilvl w:val="0"/>
          <w:numId w:val="1"/>
        </w:numPr>
      </w:pPr>
      <w:r>
        <w:t>Descripción:</w:t>
      </w:r>
      <w:r w:rsidR="00F85F7D">
        <w:t xml:space="preserve"> Desde esta pantalla podremos acceder a los modos de juego disponibles, a la pantalla de ajustes, la de créditos y contacto, nuestra colección o a la tienda.</w:t>
      </w:r>
      <w:r w:rsidR="00AE3378">
        <w:t xml:space="preserve"> Se mostrará también en una esquina la barra de nivel, el nivel actual y la cantidad total de moneda del juego y moneda real del jugador</w:t>
      </w:r>
    </w:p>
    <w:p w14:paraId="4154B9E3" w14:textId="0ABA5548" w:rsidR="007D0CAF" w:rsidRDefault="007D0CAF" w:rsidP="005F0D3B">
      <w:pPr>
        <w:pStyle w:val="Prrafodelista"/>
        <w:numPr>
          <w:ilvl w:val="0"/>
          <w:numId w:val="1"/>
        </w:numPr>
      </w:pPr>
      <w:r>
        <w:t>Estados del juego involucrados:</w:t>
      </w:r>
      <w:r w:rsidR="0072736F">
        <w:t xml:space="preserve"> 2, 3, 5, 6, 10, 13, 16, 17, 20.</w:t>
      </w:r>
    </w:p>
    <w:p w14:paraId="6A6C1D91" w14:textId="77777777" w:rsidR="007D0CAF" w:rsidRDefault="007D0CAF" w:rsidP="005F0D3B">
      <w:pPr>
        <w:pStyle w:val="Prrafodelista"/>
        <w:numPr>
          <w:ilvl w:val="0"/>
          <w:numId w:val="1"/>
        </w:numPr>
      </w:pPr>
      <w:r>
        <w:t>Referencias visuales: No disponibles por el momento.</w:t>
      </w:r>
    </w:p>
    <w:p w14:paraId="3728C3E1" w14:textId="50B7374A" w:rsidR="007D0CAF" w:rsidRDefault="007D0CAF" w:rsidP="007D0CAF"/>
    <w:p w14:paraId="6D54EA65" w14:textId="0E2C2377" w:rsidR="007D0CAF" w:rsidRDefault="007D0CAF" w:rsidP="005F0D3B">
      <w:pPr>
        <w:pStyle w:val="Prrafodelista"/>
        <w:numPr>
          <w:ilvl w:val="0"/>
          <w:numId w:val="1"/>
        </w:numPr>
      </w:pPr>
      <w:r>
        <w:t>Nombre de la pantalla: Selección de personaje.</w:t>
      </w:r>
    </w:p>
    <w:p w14:paraId="6DB12019" w14:textId="15872150" w:rsidR="007D0CAF" w:rsidRDefault="007D0CAF" w:rsidP="005F0D3B">
      <w:pPr>
        <w:pStyle w:val="Prrafodelista"/>
        <w:numPr>
          <w:ilvl w:val="0"/>
          <w:numId w:val="1"/>
        </w:numPr>
      </w:pPr>
      <w:r>
        <w:t>Descripción:</w:t>
      </w:r>
      <w:r w:rsidR="00F85F7D">
        <w:t xml:space="preserve"> En esta pantalla se seleccionará el personaje que se desea jugar en la partida. Si la partida es del modo </w:t>
      </w:r>
      <w:proofErr w:type="spellStart"/>
      <w:r w:rsidR="00F85F7D" w:rsidRPr="00AD36ED">
        <w:rPr>
          <w:i/>
          <w:iCs/>
        </w:rPr>
        <w:t>singleplayer</w:t>
      </w:r>
      <w:proofErr w:type="spellEnd"/>
      <w:r w:rsidR="00F85F7D">
        <w:t xml:space="preserve"> además aparecerá la opción de seleccionar la dificultad.</w:t>
      </w:r>
    </w:p>
    <w:p w14:paraId="3F293F37" w14:textId="019937C8" w:rsidR="007D0CAF" w:rsidRDefault="007D0CAF" w:rsidP="005F0D3B">
      <w:pPr>
        <w:pStyle w:val="Prrafodelista"/>
        <w:numPr>
          <w:ilvl w:val="0"/>
          <w:numId w:val="1"/>
        </w:numPr>
      </w:pPr>
      <w:r>
        <w:lastRenderedPageBreak/>
        <w:t>Estados del juego involucrados:</w:t>
      </w:r>
      <w:r w:rsidR="0072736F">
        <w:t xml:space="preserve"> </w:t>
      </w:r>
      <w:r w:rsidR="008D6C83">
        <w:t xml:space="preserve">2, </w:t>
      </w:r>
      <w:r w:rsidR="0072736F">
        <w:t>5,</w:t>
      </w:r>
      <w:r w:rsidR="000B1C12">
        <w:t xml:space="preserve"> 7,</w:t>
      </w:r>
      <w:r w:rsidR="0072736F">
        <w:t xml:space="preserve"> 8,</w:t>
      </w:r>
      <w:r w:rsidR="000B1C12">
        <w:t xml:space="preserve"> 10,</w:t>
      </w:r>
      <w:r w:rsidR="0072736F">
        <w:t xml:space="preserve"> 11.</w:t>
      </w:r>
    </w:p>
    <w:p w14:paraId="6B27B4ED" w14:textId="1DF4150A" w:rsidR="007D0CAF" w:rsidRDefault="007D0CAF" w:rsidP="007D0CAF">
      <w:pPr>
        <w:pStyle w:val="Prrafodelista"/>
        <w:numPr>
          <w:ilvl w:val="0"/>
          <w:numId w:val="1"/>
        </w:numPr>
      </w:pPr>
      <w:r>
        <w:t>Referencias visuales: No disponibles por el momento.</w:t>
      </w:r>
    </w:p>
    <w:p w14:paraId="37D7D875" w14:textId="77777777" w:rsidR="00467A88" w:rsidRDefault="00467A88" w:rsidP="00467A88">
      <w:pPr>
        <w:ind w:left="360"/>
      </w:pPr>
    </w:p>
    <w:p w14:paraId="2A75B692" w14:textId="4B5A90D3" w:rsidR="007D0CAF" w:rsidRDefault="007D0CAF" w:rsidP="005F0D3B">
      <w:pPr>
        <w:pStyle w:val="Prrafodelista"/>
        <w:numPr>
          <w:ilvl w:val="0"/>
          <w:numId w:val="1"/>
        </w:numPr>
      </w:pPr>
      <w:r>
        <w:t>Nombre de la pantalla: Tienda.</w:t>
      </w:r>
    </w:p>
    <w:p w14:paraId="00E9C301" w14:textId="49DE6859" w:rsidR="007D0CAF" w:rsidRDefault="007D0CAF" w:rsidP="005F0D3B">
      <w:pPr>
        <w:pStyle w:val="Prrafodelista"/>
        <w:numPr>
          <w:ilvl w:val="0"/>
          <w:numId w:val="1"/>
        </w:numPr>
      </w:pPr>
      <w:r>
        <w:t>Descripción:</w:t>
      </w:r>
      <w:r w:rsidR="0072736F">
        <w:t xml:space="preserve"> </w:t>
      </w:r>
      <w:r w:rsidR="00F85F7D">
        <w:t>En esta pantalla se mostrarán tanto los personajes como los cosméticos que se pueden comprar, ordenados en sus respectivas secciones.</w:t>
      </w:r>
    </w:p>
    <w:p w14:paraId="22EAA72D" w14:textId="6A061995" w:rsidR="007D0CAF" w:rsidRDefault="007D0CAF" w:rsidP="005F0D3B">
      <w:pPr>
        <w:pStyle w:val="Prrafodelista"/>
        <w:numPr>
          <w:ilvl w:val="0"/>
          <w:numId w:val="1"/>
        </w:numPr>
      </w:pPr>
      <w:r>
        <w:t>Estados del juego involucrados:</w:t>
      </w:r>
      <w:r w:rsidR="00F85F7D">
        <w:t xml:space="preserve"> 2, 5, 13, 14, 15.</w:t>
      </w:r>
    </w:p>
    <w:p w14:paraId="1F1C2A77" w14:textId="6C72D2C1" w:rsidR="007D0CAF" w:rsidRDefault="007D0CAF" w:rsidP="005F0D3B">
      <w:pPr>
        <w:pStyle w:val="Prrafodelista"/>
        <w:numPr>
          <w:ilvl w:val="0"/>
          <w:numId w:val="1"/>
        </w:numPr>
      </w:pPr>
      <w:r>
        <w:t>Referencias visuales: No disponibles por el momento.</w:t>
      </w:r>
    </w:p>
    <w:p w14:paraId="0C0C29BB" w14:textId="0C034F1E" w:rsidR="007D0CAF" w:rsidRDefault="007D0CAF" w:rsidP="007D0CAF"/>
    <w:p w14:paraId="4ED4E3FF" w14:textId="67417A91" w:rsidR="007D0CAF" w:rsidRDefault="007D0CAF" w:rsidP="005F0D3B">
      <w:pPr>
        <w:pStyle w:val="Prrafodelista"/>
        <w:numPr>
          <w:ilvl w:val="0"/>
          <w:numId w:val="1"/>
        </w:numPr>
      </w:pPr>
      <w:r>
        <w:t>Nombre de la pantalla: Pantalla de ajustes.</w:t>
      </w:r>
    </w:p>
    <w:p w14:paraId="583B7C16" w14:textId="63EBF22A" w:rsidR="007D0CAF" w:rsidRDefault="007D0CAF" w:rsidP="005F0D3B">
      <w:pPr>
        <w:pStyle w:val="Prrafodelista"/>
        <w:numPr>
          <w:ilvl w:val="0"/>
          <w:numId w:val="1"/>
        </w:numPr>
      </w:pPr>
      <w:r>
        <w:t>Descripción:</w:t>
      </w:r>
      <w:r w:rsidR="008D6C83">
        <w:t xml:space="preserve"> </w:t>
      </w:r>
      <w:r w:rsidR="00F85F7D">
        <w:t>En esta pantalla se podrá seleccionar el idioma, volumen de los efectos sonoros y de la música.</w:t>
      </w:r>
    </w:p>
    <w:p w14:paraId="7D1438A5" w14:textId="4F5F166A" w:rsidR="007D0CAF" w:rsidRDefault="007D0CAF" w:rsidP="005F0D3B">
      <w:pPr>
        <w:pStyle w:val="Prrafodelista"/>
        <w:numPr>
          <w:ilvl w:val="0"/>
          <w:numId w:val="1"/>
        </w:numPr>
      </w:pPr>
      <w:r>
        <w:t>Estados del juego involucrados:</w:t>
      </w:r>
      <w:r w:rsidR="008D6C83">
        <w:t xml:space="preserve"> 5</w:t>
      </w:r>
      <w:r w:rsidR="000B1C12">
        <w:t>, 16</w:t>
      </w:r>
      <w:r w:rsidR="008D6C83">
        <w:t>.</w:t>
      </w:r>
    </w:p>
    <w:p w14:paraId="0BCE1E49" w14:textId="26398F18" w:rsidR="007D0CAF" w:rsidRDefault="007D0CAF" w:rsidP="005F0D3B">
      <w:pPr>
        <w:pStyle w:val="Prrafodelista"/>
        <w:numPr>
          <w:ilvl w:val="0"/>
          <w:numId w:val="1"/>
        </w:numPr>
      </w:pPr>
      <w:r>
        <w:t>Referencias visuales: No disponibles por el momento.</w:t>
      </w:r>
    </w:p>
    <w:p w14:paraId="09336137" w14:textId="28F39A41" w:rsidR="007D0CAF" w:rsidRDefault="007D0CAF" w:rsidP="007D0CAF">
      <w:pPr>
        <w:ind w:left="360"/>
      </w:pPr>
    </w:p>
    <w:p w14:paraId="2FB93B16" w14:textId="5C1F5B15" w:rsidR="007D0CAF" w:rsidRDefault="007D0CAF" w:rsidP="005F0D3B">
      <w:pPr>
        <w:pStyle w:val="Prrafodelista"/>
        <w:numPr>
          <w:ilvl w:val="0"/>
          <w:numId w:val="1"/>
        </w:numPr>
      </w:pPr>
      <w:r>
        <w:t>Nombre de la pantalla: Créditos/contacto.</w:t>
      </w:r>
    </w:p>
    <w:p w14:paraId="701C7FEC" w14:textId="63EA5149" w:rsidR="007D0CAF" w:rsidRDefault="007D0CAF" w:rsidP="005F0D3B">
      <w:pPr>
        <w:pStyle w:val="Prrafodelista"/>
        <w:numPr>
          <w:ilvl w:val="0"/>
          <w:numId w:val="1"/>
        </w:numPr>
      </w:pPr>
      <w:r>
        <w:t>Descripción:</w:t>
      </w:r>
      <w:r w:rsidR="00F85F7D">
        <w:t xml:space="preserve"> En esta pantalla se mostrarán los créditos del juego, así como la información de contacto pertinente de los desarrolladores y el estudio.</w:t>
      </w:r>
    </w:p>
    <w:p w14:paraId="10648523" w14:textId="63153B46" w:rsidR="007D0CAF" w:rsidRDefault="007D0CAF" w:rsidP="005F0D3B">
      <w:pPr>
        <w:pStyle w:val="Prrafodelista"/>
        <w:numPr>
          <w:ilvl w:val="0"/>
          <w:numId w:val="1"/>
        </w:numPr>
      </w:pPr>
      <w:r>
        <w:t>Estados del juego involucrados:</w:t>
      </w:r>
      <w:r w:rsidR="008D6C83">
        <w:t xml:space="preserve"> 5</w:t>
      </w:r>
      <w:r w:rsidR="000B1C12">
        <w:t>, 20</w:t>
      </w:r>
      <w:r w:rsidR="008D6C83">
        <w:t>.</w:t>
      </w:r>
    </w:p>
    <w:p w14:paraId="24717599" w14:textId="05CA16A8" w:rsidR="007D0CAF" w:rsidRDefault="007D0CAF" w:rsidP="005F0D3B">
      <w:pPr>
        <w:pStyle w:val="Prrafodelista"/>
        <w:numPr>
          <w:ilvl w:val="0"/>
          <w:numId w:val="1"/>
        </w:numPr>
      </w:pPr>
      <w:r>
        <w:t>Referencias visuales: No disponibles por el momento.</w:t>
      </w:r>
    </w:p>
    <w:p w14:paraId="34D3EA1F" w14:textId="3067BAE2" w:rsidR="007D0CAF" w:rsidRDefault="007D0CAF" w:rsidP="007D0CAF">
      <w:pPr>
        <w:ind w:left="360"/>
      </w:pPr>
    </w:p>
    <w:p w14:paraId="447886D8" w14:textId="1D23F93C" w:rsidR="007D0CAF" w:rsidRDefault="007D0CAF" w:rsidP="005F0D3B">
      <w:pPr>
        <w:pStyle w:val="Prrafodelista"/>
        <w:numPr>
          <w:ilvl w:val="0"/>
          <w:numId w:val="1"/>
        </w:numPr>
      </w:pPr>
      <w:r>
        <w:t>Nombre de la pantalla: Colección.</w:t>
      </w:r>
    </w:p>
    <w:p w14:paraId="5ED9F7D7" w14:textId="525B6DFD" w:rsidR="007D0CAF" w:rsidRDefault="007D0CAF" w:rsidP="005F0D3B">
      <w:pPr>
        <w:pStyle w:val="Prrafodelista"/>
        <w:numPr>
          <w:ilvl w:val="0"/>
          <w:numId w:val="1"/>
        </w:numPr>
      </w:pPr>
      <w:r>
        <w:t>Descripción:</w:t>
      </w:r>
      <w:r w:rsidR="00F85F7D">
        <w:t xml:space="preserve"> Esta pantalla muestra separados en distintas secciones los diferentes personajes que posee el jugador, así como los cosméticos.</w:t>
      </w:r>
    </w:p>
    <w:p w14:paraId="6B05D81B" w14:textId="2B2100BC" w:rsidR="007D0CAF" w:rsidRDefault="007D0CAF" w:rsidP="005F0D3B">
      <w:pPr>
        <w:pStyle w:val="Prrafodelista"/>
        <w:numPr>
          <w:ilvl w:val="0"/>
          <w:numId w:val="1"/>
        </w:numPr>
      </w:pPr>
      <w:r>
        <w:t>Estados del juego involucrados:</w:t>
      </w:r>
      <w:r w:rsidR="008D6C83">
        <w:t xml:space="preserve"> 5, </w:t>
      </w:r>
      <w:r w:rsidR="000B1C12">
        <w:t xml:space="preserve">17, </w:t>
      </w:r>
      <w:r w:rsidR="008D6C83">
        <w:t>18, 19.</w:t>
      </w:r>
    </w:p>
    <w:p w14:paraId="16793F27" w14:textId="25C7341D" w:rsidR="007D0CAF" w:rsidRDefault="007D0CAF" w:rsidP="005F0D3B">
      <w:pPr>
        <w:pStyle w:val="Prrafodelista"/>
        <w:numPr>
          <w:ilvl w:val="0"/>
          <w:numId w:val="1"/>
        </w:numPr>
      </w:pPr>
      <w:r>
        <w:t>Referencias visuales: No disponibles por el momento.</w:t>
      </w:r>
    </w:p>
    <w:p w14:paraId="75FEE645" w14:textId="11BFF38E" w:rsidR="007D0CAF" w:rsidRDefault="007D0CAF" w:rsidP="007D0CAF"/>
    <w:p w14:paraId="4470A910" w14:textId="2A1BCD8C" w:rsidR="007D0CAF" w:rsidRDefault="007D0CAF" w:rsidP="005F0D3B">
      <w:pPr>
        <w:pStyle w:val="Prrafodelista"/>
        <w:numPr>
          <w:ilvl w:val="0"/>
          <w:numId w:val="1"/>
        </w:numPr>
      </w:pPr>
      <w:r>
        <w:t xml:space="preserve">Nombre de la pantalla: Interfaz de </w:t>
      </w:r>
      <w:r w:rsidR="008D6C83">
        <w:t>partida</w:t>
      </w:r>
      <w:r>
        <w:t>.</w:t>
      </w:r>
    </w:p>
    <w:p w14:paraId="31129BE3" w14:textId="37EBDF8A" w:rsidR="007D0CAF" w:rsidRDefault="007D0CAF" w:rsidP="005F0D3B">
      <w:pPr>
        <w:pStyle w:val="Prrafodelista"/>
        <w:numPr>
          <w:ilvl w:val="0"/>
          <w:numId w:val="1"/>
        </w:numPr>
      </w:pPr>
      <w:r>
        <w:t>Descripción:</w:t>
      </w:r>
      <w:r w:rsidR="00F85F7D">
        <w:t xml:space="preserve"> En esta pantalla se muestra toda la información relevante al combate</w:t>
      </w:r>
      <w:r w:rsidR="00AE3378">
        <w:t xml:space="preserve">: vida, </w:t>
      </w:r>
      <w:proofErr w:type="spellStart"/>
      <w:r w:rsidR="00AE3378" w:rsidRPr="00AD36ED">
        <w:rPr>
          <w:i/>
          <w:iCs/>
        </w:rPr>
        <w:t>cooldowns</w:t>
      </w:r>
      <w:proofErr w:type="spellEnd"/>
      <w:r w:rsidR="00AE3378">
        <w:t xml:space="preserve">, botones, tiempo y botón de menú de opciones </w:t>
      </w:r>
      <w:r w:rsidR="00AE3378" w:rsidRPr="00AD36ED">
        <w:rPr>
          <w:i/>
          <w:iCs/>
        </w:rPr>
        <w:t>in</w:t>
      </w:r>
      <w:r w:rsidR="00AD36ED" w:rsidRPr="00AD36ED">
        <w:rPr>
          <w:i/>
          <w:iCs/>
        </w:rPr>
        <w:t xml:space="preserve"> </w:t>
      </w:r>
      <w:proofErr w:type="spellStart"/>
      <w:r w:rsidR="00AE3378" w:rsidRPr="00AD36ED">
        <w:rPr>
          <w:i/>
          <w:iCs/>
        </w:rPr>
        <w:t>game</w:t>
      </w:r>
      <w:proofErr w:type="spellEnd"/>
      <w:r w:rsidR="00AE3378">
        <w:t>.</w:t>
      </w:r>
    </w:p>
    <w:p w14:paraId="31F31B79" w14:textId="59570E74" w:rsidR="007D0CAF" w:rsidRDefault="007D0CAF" w:rsidP="005F0D3B">
      <w:pPr>
        <w:pStyle w:val="Prrafodelista"/>
        <w:numPr>
          <w:ilvl w:val="0"/>
          <w:numId w:val="1"/>
        </w:numPr>
      </w:pPr>
      <w:r>
        <w:t>Estados del juego involucrados:</w:t>
      </w:r>
      <w:r w:rsidR="008D6C83">
        <w:t xml:space="preserve"> 2, 7, 8, 9, 10, 11 12, 21.</w:t>
      </w:r>
    </w:p>
    <w:p w14:paraId="5671B9C9" w14:textId="77777777" w:rsidR="007D0CAF" w:rsidRDefault="007D0CAF" w:rsidP="005F0D3B">
      <w:pPr>
        <w:pStyle w:val="Prrafodelista"/>
        <w:numPr>
          <w:ilvl w:val="0"/>
          <w:numId w:val="1"/>
        </w:numPr>
      </w:pPr>
      <w:r>
        <w:t>Referencias visuales: No disponibles por el momento.</w:t>
      </w:r>
    </w:p>
    <w:p w14:paraId="4932FF15" w14:textId="16F94BFC" w:rsidR="007D0CAF" w:rsidRDefault="007D0CAF" w:rsidP="007D0CAF"/>
    <w:p w14:paraId="058F5133" w14:textId="5E8CB520" w:rsidR="007D0CAF" w:rsidRDefault="007D0CAF" w:rsidP="005F0D3B">
      <w:pPr>
        <w:pStyle w:val="Prrafodelista"/>
        <w:numPr>
          <w:ilvl w:val="0"/>
          <w:numId w:val="1"/>
        </w:numPr>
      </w:pPr>
      <w:r>
        <w:t xml:space="preserve">Nombre de la pantalla: Pantalla de ajustes o salida de partida </w:t>
      </w:r>
      <w:r w:rsidRPr="00AD36ED">
        <w:rPr>
          <w:i/>
          <w:iCs/>
        </w:rPr>
        <w:t>in</w:t>
      </w:r>
      <w:r w:rsidR="00AD36ED" w:rsidRPr="00AD36ED">
        <w:rPr>
          <w:i/>
          <w:iCs/>
        </w:rPr>
        <w:t xml:space="preserve"> </w:t>
      </w:r>
      <w:proofErr w:type="spellStart"/>
      <w:r w:rsidRPr="00AD36ED">
        <w:rPr>
          <w:i/>
          <w:iCs/>
        </w:rPr>
        <w:t>game</w:t>
      </w:r>
      <w:proofErr w:type="spellEnd"/>
      <w:r w:rsidR="00AD36ED">
        <w:rPr>
          <w:i/>
          <w:iCs/>
        </w:rPr>
        <w:t>.</w:t>
      </w:r>
    </w:p>
    <w:p w14:paraId="662AC9CC" w14:textId="0AE8B16B" w:rsidR="007D0CAF" w:rsidRDefault="007D0CAF" w:rsidP="005F0D3B">
      <w:pPr>
        <w:pStyle w:val="Prrafodelista"/>
        <w:numPr>
          <w:ilvl w:val="0"/>
          <w:numId w:val="1"/>
        </w:numPr>
      </w:pPr>
      <w:r>
        <w:t>Descripción:</w:t>
      </w:r>
      <w:r w:rsidR="008D6C83">
        <w:t xml:space="preserve"> </w:t>
      </w:r>
      <w:r w:rsidR="00AE3378">
        <w:t>Aquí se muestra un pequeño menú con las opciones de sonido en caso de que se quieran cambiar y el botón de salida de partida.</w:t>
      </w:r>
    </w:p>
    <w:p w14:paraId="128C80C3" w14:textId="66DA9284" w:rsidR="007D0CAF" w:rsidRDefault="007D0CAF" w:rsidP="005F0D3B">
      <w:pPr>
        <w:pStyle w:val="Prrafodelista"/>
        <w:numPr>
          <w:ilvl w:val="0"/>
          <w:numId w:val="1"/>
        </w:numPr>
      </w:pPr>
      <w:r>
        <w:t>Estados del juego involucrados:</w:t>
      </w:r>
      <w:r w:rsidR="008D6C83">
        <w:t xml:space="preserve"> 2, 8,</w:t>
      </w:r>
      <w:r w:rsidR="00467A88">
        <w:t xml:space="preserve"> 9,</w:t>
      </w:r>
      <w:r w:rsidR="008D6C83">
        <w:t xml:space="preserve"> 11</w:t>
      </w:r>
      <w:r w:rsidR="000B1C12">
        <w:t>,</w:t>
      </w:r>
      <w:r w:rsidR="00467A88">
        <w:t xml:space="preserve"> 12,</w:t>
      </w:r>
      <w:r w:rsidR="000B1C12">
        <w:t xml:space="preserve"> 21</w:t>
      </w:r>
      <w:r w:rsidR="008D6C83">
        <w:t>.</w:t>
      </w:r>
    </w:p>
    <w:p w14:paraId="333470AA" w14:textId="09F81048" w:rsidR="007D0CAF" w:rsidRDefault="007D0CAF" w:rsidP="005F0D3B">
      <w:pPr>
        <w:pStyle w:val="Prrafodelista"/>
        <w:numPr>
          <w:ilvl w:val="0"/>
          <w:numId w:val="1"/>
        </w:numPr>
      </w:pPr>
      <w:r>
        <w:t>Referencias visuales: No disponibles por el momento.</w:t>
      </w:r>
    </w:p>
    <w:p w14:paraId="0C9554FA" w14:textId="4096CC34" w:rsidR="00467A88" w:rsidRDefault="00467A88" w:rsidP="00467A88"/>
    <w:p w14:paraId="40533F7F" w14:textId="559B41F9" w:rsidR="00467A88" w:rsidRDefault="00467A88" w:rsidP="00467A88">
      <w:pPr>
        <w:pStyle w:val="Prrafodelista"/>
        <w:numPr>
          <w:ilvl w:val="0"/>
          <w:numId w:val="1"/>
        </w:numPr>
      </w:pPr>
      <w:r>
        <w:lastRenderedPageBreak/>
        <w:t xml:space="preserve">Nombre de la pantalla: Tabla de puntuación y recompensa </w:t>
      </w:r>
      <w:proofErr w:type="spellStart"/>
      <w:r>
        <w:t>post-partida</w:t>
      </w:r>
      <w:proofErr w:type="spellEnd"/>
      <w:r>
        <w:t>.</w:t>
      </w:r>
    </w:p>
    <w:p w14:paraId="54B7B371" w14:textId="0AB391C6" w:rsidR="00467A88" w:rsidRDefault="00467A88" w:rsidP="00467A88">
      <w:pPr>
        <w:pStyle w:val="Prrafodelista"/>
        <w:numPr>
          <w:ilvl w:val="0"/>
          <w:numId w:val="1"/>
        </w:numPr>
      </w:pPr>
      <w:r>
        <w:t>Descripción: Tras finalizar la partida, se muestra una tabla de puntuaciones, que muestra la puntuación de el/</w:t>
      </w:r>
      <w:proofErr w:type="gramStart"/>
      <w:r>
        <w:t>los jugador</w:t>
      </w:r>
      <w:proofErr w:type="gramEnd"/>
      <w:r>
        <w:t xml:space="preserve">/es de la partida, con un botón para volver al menú y otro para continuar a otra partida con el mismo equipo (en </w:t>
      </w:r>
      <w:proofErr w:type="spellStart"/>
      <w:r w:rsidRPr="00467A88">
        <w:rPr>
          <w:i/>
          <w:iCs/>
        </w:rPr>
        <w:t>singleplayer</w:t>
      </w:r>
      <w:proofErr w:type="spellEnd"/>
      <w:r>
        <w:t xml:space="preserve"> se repite la partida)</w:t>
      </w:r>
    </w:p>
    <w:p w14:paraId="266BDAC2" w14:textId="681A0789" w:rsidR="00467A88" w:rsidRDefault="00467A88" w:rsidP="00467A88">
      <w:pPr>
        <w:pStyle w:val="Prrafodelista"/>
        <w:numPr>
          <w:ilvl w:val="0"/>
          <w:numId w:val="1"/>
        </w:numPr>
      </w:pPr>
      <w:r>
        <w:t>Estados del juego involucrados:</w:t>
      </w:r>
      <w:r w:rsidR="00141785">
        <w:t xml:space="preserve"> 2, 5, 9, 12, 21.</w:t>
      </w:r>
    </w:p>
    <w:p w14:paraId="12B3FCC0" w14:textId="77777777" w:rsidR="00467A88" w:rsidRDefault="00467A88" w:rsidP="00467A88">
      <w:pPr>
        <w:pStyle w:val="Prrafodelista"/>
        <w:numPr>
          <w:ilvl w:val="0"/>
          <w:numId w:val="1"/>
        </w:numPr>
      </w:pPr>
      <w:r>
        <w:t>Referencias visuales: No disponibles por el momento.</w:t>
      </w:r>
    </w:p>
    <w:p w14:paraId="59053D46" w14:textId="4F260CFB" w:rsidR="00382ED2" w:rsidRDefault="00382ED2" w:rsidP="00F85F7D"/>
    <w:p w14:paraId="234DBC48" w14:textId="77777777" w:rsidR="002E7165" w:rsidRDefault="002E7165" w:rsidP="002E7165">
      <w:pPr>
        <w:pStyle w:val="Ttulo1"/>
      </w:pPr>
      <w:bookmarkStart w:id="29" w:name="_Toc24747476"/>
      <w:r>
        <w:t>Niveles</w:t>
      </w:r>
      <w:bookmarkEnd w:id="29"/>
    </w:p>
    <w:p w14:paraId="783CEBF2" w14:textId="77777777" w:rsidR="002E7165" w:rsidRDefault="009967AB" w:rsidP="002E7165">
      <w:r>
        <w:t>En esta sección se muestran los distintos niveles y fases que podemos encontrar dentro del juego, explicadas a nivel de implementación, historia y diseño.</w:t>
      </w:r>
    </w:p>
    <w:p w14:paraId="5434A24B" w14:textId="77777777" w:rsidR="009967AB" w:rsidRDefault="009967AB" w:rsidP="002E7165"/>
    <w:p w14:paraId="0242E8FF" w14:textId="1A20EC8C" w:rsidR="009967AB" w:rsidRDefault="002458F0" w:rsidP="005F0D3B">
      <w:pPr>
        <w:pStyle w:val="Prrafodelista"/>
        <w:numPr>
          <w:ilvl w:val="0"/>
          <w:numId w:val="2"/>
        </w:numPr>
      </w:pPr>
      <w:r>
        <w:t>Modo</w:t>
      </w:r>
      <w:r w:rsidR="009967AB">
        <w:t>:</w:t>
      </w:r>
      <w:r>
        <w:t xml:space="preserve"> </w:t>
      </w:r>
      <w:proofErr w:type="spellStart"/>
      <w:r w:rsidRPr="00AD36ED">
        <w:rPr>
          <w:i/>
          <w:iCs/>
        </w:rPr>
        <w:t>Singleplayer</w:t>
      </w:r>
      <w:proofErr w:type="spellEnd"/>
      <w:r>
        <w:t>.</w:t>
      </w:r>
    </w:p>
    <w:p w14:paraId="14873B2D" w14:textId="1272D6EC" w:rsidR="002458F0" w:rsidRDefault="002458F0" w:rsidP="005F0D3B">
      <w:pPr>
        <w:pStyle w:val="Prrafodelista"/>
        <w:numPr>
          <w:ilvl w:val="0"/>
          <w:numId w:val="2"/>
        </w:numPr>
      </w:pPr>
      <w:r>
        <w:t>Dificultad: Normal.</w:t>
      </w:r>
    </w:p>
    <w:p w14:paraId="501668F5" w14:textId="0D283E6F" w:rsidR="009967AB" w:rsidRDefault="009967AB" w:rsidP="005F0D3B">
      <w:pPr>
        <w:pStyle w:val="Prrafodelista"/>
        <w:numPr>
          <w:ilvl w:val="0"/>
          <w:numId w:val="2"/>
        </w:numPr>
      </w:pPr>
      <w:r>
        <w:t>Objetivos:</w:t>
      </w:r>
      <w:r w:rsidR="002458F0">
        <w:t xml:space="preserve"> Tótems corruptos.</w:t>
      </w:r>
    </w:p>
    <w:p w14:paraId="06C56223" w14:textId="160D093E" w:rsidR="009967AB" w:rsidRDefault="009967AB" w:rsidP="005F0D3B">
      <w:pPr>
        <w:pStyle w:val="Prrafodelista"/>
        <w:numPr>
          <w:ilvl w:val="0"/>
          <w:numId w:val="2"/>
        </w:numPr>
      </w:pPr>
      <w:r>
        <w:t>Enemigos:</w:t>
      </w:r>
      <w:r w:rsidR="002458F0">
        <w:t xml:space="preserve"> Tótems corruptos.</w:t>
      </w:r>
    </w:p>
    <w:p w14:paraId="5D52981A" w14:textId="3BF2BFD7" w:rsidR="009967AB" w:rsidRDefault="009967AB" w:rsidP="005F0D3B">
      <w:pPr>
        <w:pStyle w:val="Prrafodelista"/>
        <w:numPr>
          <w:ilvl w:val="0"/>
          <w:numId w:val="2"/>
        </w:numPr>
      </w:pPr>
      <w:r>
        <w:t>Ítems:</w:t>
      </w:r>
      <w:r w:rsidR="002458F0">
        <w:t xml:space="preserve"> No.</w:t>
      </w:r>
    </w:p>
    <w:p w14:paraId="44A210E9" w14:textId="546B0228" w:rsidR="009967AB" w:rsidRDefault="009967AB" w:rsidP="005F0D3B">
      <w:pPr>
        <w:pStyle w:val="Prrafodelista"/>
        <w:numPr>
          <w:ilvl w:val="0"/>
          <w:numId w:val="2"/>
        </w:numPr>
      </w:pPr>
      <w:r>
        <w:t>Personajes:</w:t>
      </w:r>
      <w:r w:rsidR="002458F0">
        <w:t xml:space="preserve"> El personaje seleccionado por el jugador.</w:t>
      </w:r>
    </w:p>
    <w:p w14:paraId="186F90F7" w14:textId="7FA21D2E" w:rsidR="009967AB" w:rsidRDefault="009967AB" w:rsidP="005F0D3B">
      <w:pPr>
        <w:pStyle w:val="Prrafodelista"/>
        <w:numPr>
          <w:ilvl w:val="0"/>
          <w:numId w:val="2"/>
        </w:numPr>
      </w:pPr>
      <w:r>
        <w:t>BGM y SFX:</w:t>
      </w:r>
      <w:r w:rsidR="002458F0">
        <w:t xml:space="preserve"> Sin especificar por el momento.</w:t>
      </w:r>
    </w:p>
    <w:p w14:paraId="2E22E197" w14:textId="67B8E3C0" w:rsidR="009967AB" w:rsidRDefault="009967AB" w:rsidP="005F0D3B">
      <w:pPr>
        <w:pStyle w:val="Prrafodelista"/>
        <w:numPr>
          <w:ilvl w:val="0"/>
          <w:numId w:val="2"/>
        </w:numPr>
      </w:pPr>
      <w:r>
        <w:t>Referencias de BGM y SFX:</w:t>
      </w:r>
      <w:r w:rsidR="002458F0">
        <w:t xml:space="preserve"> Sin especificar por el momento</w:t>
      </w:r>
      <w:r w:rsidR="000A6EE8">
        <w:t>.</w:t>
      </w:r>
    </w:p>
    <w:p w14:paraId="720BA28F" w14:textId="3699E7F6" w:rsidR="002458F0" w:rsidRDefault="002458F0" w:rsidP="002458F0"/>
    <w:p w14:paraId="60B45380" w14:textId="77777777" w:rsidR="002458F0" w:rsidRDefault="002458F0" w:rsidP="005F0D3B">
      <w:pPr>
        <w:pStyle w:val="Prrafodelista"/>
        <w:numPr>
          <w:ilvl w:val="0"/>
          <w:numId w:val="2"/>
        </w:numPr>
      </w:pPr>
      <w:r>
        <w:t xml:space="preserve">Modo: </w:t>
      </w:r>
      <w:proofErr w:type="spellStart"/>
      <w:r w:rsidRPr="00AD36ED">
        <w:rPr>
          <w:i/>
          <w:iCs/>
        </w:rPr>
        <w:t>Singleplayer</w:t>
      </w:r>
      <w:proofErr w:type="spellEnd"/>
      <w:r>
        <w:t>.</w:t>
      </w:r>
    </w:p>
    <w:p w14:paraId="00F43FD4" w14:textId="30B5C923" w:rsidR="002458F0" w:rsidRDefault="002458F0" w:rsidP="005F0D3B">
      <w:pPr>
        <w:pStyle w:val="Prrafodelista"/>
        <w:numPr>
          <w:ilvl w:val="0"/>
          <w:numId w:val="2"/>
        </w:numPr>
      </w:pPr>
      <w:r>
        <w:t>Dificultad: Difícil.</w:t>
      </w:r>
    </w:p>
    <w:p w14:paraId="354151D4" w14:textId="77777777" w:rsidR="002458F0" w:rsidRDefault="002458F0" w:rsidP="005F0D3B">
      <w:pPr>
        <w:pStyle w:val="Prrafodelista"/>
        <w:numPr>
          <w:ilvl w:val="0"/>
          <w:numId w:val="2"/>
        </w:numPr>
      </w:pPr>
      <w:r>
        <w:t>Objetivos: Tótems corruptos.</w:t>
      </w:r>
    </w:p>
    <w:p w14:paraId="25ECF322" w14:textId="56A8FF6D" w:rsidR="002458F0" w:rsidRDefault="002458F0" w:rsidP="005F0D3B">
      <w:pPr>
        <w:pStyle w:val="Prrafodelista"/>
        <w:numPr>
          <w:ilvl w:val="0"/>
          <w:numId w:val="2"/>
        </w:numPr>
      </w:pPr>
      <w:r>
        <w:t>Enemigos: Tótems corruptos, torretas.</w:t>
      </w:r>
    </w:p>
    <w:p w14:paraId="0E38186A" w14:textId="77777777" w:rsidR="002458F0" w:rsidRDefault="002458F0" w:rsidP="005F0D3B">
      <w:pPr>
        <w:pStyle w:val="Prrafodelista"/>
        <w:numPr>
          <w:ilvl w:val="0"/>
          <w:numId w:val="2"/>
        </w:numPr>
      </w:pPr>
      <w:r>
        <w:t>Ítems: No.</w:t>
      </w:r>
    </w:p>
    <w:p w14:paraId="190D470E" w14:textId="77777777" w:rsidR="002458F0" w:rsidRDefault="002458F0" w:rsidP="005F0D3B">
      <w:pPr>
        <w:pStyle w:val="Prrafodelista"/>
        <w:numPr>
          <w:ilvl w:val="0"/>
          <w:numId w:val="2"/>
        </w:numPr>
      </w:pPr>
      <w:r>
        <w:t>Personajes: El personaje seleccionado por el jugador.</w:t>
      </w:r>
    </w:p>
    <w:p w14:paraId="2D6BAA2F" w14:textId="77777777" w:rsidR="002458F0" w:rsidRDefault="002458F0" w:rsidP="005F0D3B">
      <w:pPr>
        <w:pStyle w:val="Prrafodelista"/>
        <w:numPr>
          <w:ilvl w:val="0"/>
          <w:numId w:val="2"/>
        </w:numPr>
      </w:pPr>
      <w:r>
        <w:t>BGM y SFX: Sin especificar por el momento.</w:t>
      </w:r>
    </w:p>
    <w:p w14:paraId="4964A401" w14:textId="28F9C6C8" w:rsidR="002458F0" w:rsidRDefault="002458F0" w:rsidP="005F0D3B">
      <w:pPr>
        <w:pStyle w:val="Prrafodelista"/>
        <w:numPr>
          <w:ilvl w:val="0"/>
          <w:numId w:val="2"/>
        </w:numPr>
      </w:pPr>
      <w:r>
        <w:t>Referencias de BGM y SFX: Sin especificar por el momento</w:t>
      </w:r>
      <w:r w:rsidR="000A6EE8">
        <w:t>.</w:t>
      </w:r>
    </w:p>
    <w:p w14:paraId="5802417A" w14:textId="6268EA2A" w:rsidR="002458F0" w:rsidRDefault="002458F0" w:rsidP="002458F0"/>
    <w:p w14:paraId="2BA362F6" w14:textId="77777777" w:rsidR="002458F0" w:rsidRDefault="002458F0" w:rsidP="005F0D3B">
      <w:pPr>
        <w:pStyle w:val="Prrafodelista"/>
        <w:numPr>
          <w:ilvl w:val="0"/>
          <w:numId w:val="2"/>
        </w:numPr>
      </w:pPr>
      <w:r>
        <w:t xml:space="preserve">Modo: </w:t>
      </w:r>
      <w:proofErr w:type="spellStart"/>
      <w:r w:rsidRPr="00AD36ED">
        <w:rPr>
          <w:i/>
          <w:iCs/>
        </w:rPr>
        <w:t>Singleplayer</w:t>
      </w:r>
      <w:proofErr w:type="spellEnd"/>
      <w:r>
        <w:t>.</w:t>
      </w:r>
    </w:p>
    <w:p w14:paraId="36184212" w14:textId="499D90BA" w:rsidR="002458F0" w:rsidRDefault="002458F0" w:rsidP="005F0D3B">
      <w:pPr>
        <w:pStyle w:val="Prrafodelista"/>
        <w:numPr>
          <w:ilvl w:val="0"/>
          <w:numId w:val="2"/>
        </w:numPr>
      </w:pPr>
      <w:r>
        <w:t>Dificultad: Extremo.</w:t>
      </w:r>
    </w:p>
    <w:p w14:paraId="5BAB8A0C" w14:textId="77777777" w:rsidR="002458F0" w:rsidRDefault="002458F0" w:rsidP="005F0D3B">
      <w:pPr>
        <w:pStyle w:val="Prrafodelista"/>
        <w:numPr>
          <w:ilvl w:val="0"/>
          <w:numId w:val="2"/>
        </w:numPr>
      </w:pPr>
      <w:r>
        <w:t>Objetivos: Tótems corruptos.</w:t>
      </w:r>
    </w:p>
    <w:p w14:paraId="5EDBE292" w14:textId="7FE4A255" w:rsidR="002458F0" w:rsidRDefault="002458F0" w:rsidP="005F0D3B">
      <w:pPr>
        <w:pStyle w:val="Prrafodelista"/>
        <w:numPr>
          <w:ilvl w:val="0"/>
          <w:numId w:val="2"/>
        </w:numPr>
      </w:pPr>
      <w:r>
        <w:t>Enemigos: Tótems corruptos, trampas, bombas.</w:t>
      </w:r>
    </w:p>
    <w:p w14:paraId="348FF0AD" w14:textId="77777777" w:rsidR="002458F0" w:rsidRDefault="002458F0" w:rsidP="005F0D3B">
      <w:pPr>
        <w:pStyle w:val="Prrafodelista"/>
        <w:numPr>
          <w:ilvl w:val="0"/>
          <w:numId w:val="2"/>
        </w:numPr>
      </w:pPr>
      <w:r>
        <w:t>Ítems: No.</w:t>
      </w:r>
    </w:p>
    <w:p w14:paraId="1110FD6F" w14:textId="77777777" w:rsidR="002458F0" w:rsidRDefault="002458F0" w:rsidP="005F0D3B">
      <w:pPr>
        <w:pStyle w:val="Prrafodelista"/>
        <w:numPr>
          <w:ilvl w:val="0"/>
          <w:numId w:val="2"/>
        </w:numPr>
      </w:pPr>
      <w:r>
        <w:t>Personajes: El personaje seleccionado por el jugador.</w:t>
      </w:r>
    </w:p>
    <w:p w14:paraId="53D743F8" w14:textId="77777777" w:rsidR="002458F0" w:rsidRDefault="002458F0" w:rsidP="005F0D3B">
      <w:pPr>
        <w:pStyle w:val="Prrafodelista"/>
        <w:numPr>
          <w:ilvl w:val="0"/>
          <w:numId w:val="2"/>
        </w:numPr>
      </w:pPr>
      <w:r>
        <w:t>BGM y SFX: Sin especificar por el momento.</w:t>
      </w:r>
    </w:p>
    <w:p w14:paraId="0457673A" w14:textId="4EA8207F" w:rsidR="002458F0" w:rsidRDefault="002458F0" w:rsidP="005F0D3B">
      <w:pPr>
        <w:pStyle w:val="Prrafodelista"/>
        <w:numPr>
          <w:ilvl w:val="0"/>
          <w:numId w:val="2"/>
        </w:numPr>
      </w:pPr>
      <w:r>
        <w:t>Referencias de BGM y SFX: Sin especificar por el momento</w:t>
      </w:r>
      <w:r w:rsidR="000A6EE8">
        <w:t>.</w:t>
      </w:r>
    </w:p>
    <w:p w14:paraId="6DEC375B" w14:textId="671DDB66" w:rsidR="002458F0" w:rsidRDefault="002458F0" w:rsidP="002458F0"/>
    <w:p w14:paraId="7F76D0FC" w14:textId="77777777" w:rsidR="00F46AF9" w:rsidRDefault="00F46AF9" w:rsidP="002458F0"/>
    <w:p w14:paraId="67F784FF" w14:textId="47F2C1DE" w:rsidR="002458F0" w:rsidRDefault="002458F0" w:rsidP="005F0D3B">
      <w:pPr>
        <w:pStyle w:val="Prrafodelista"/>
        <w:numPr>
          <w:ilvl w:val="0"/>
          <w:numId w:val="2"/>
        </w:numPr>
      </w:pPr>
      <w:r>
        <w:lastRenderedPageBreak/>
        <w:t xml:space="preserve">Modo: </w:t>
      </w:r>
      <w:proofErr w:type="spellStart"/>
      <w:r w:rsidRPr="00AD36ED">
        <w:rPr>
          <w:i/>
          <w:iCs/>
        </w:rPr>
        <w:t>Multiplayer</w:t>
      </w:r>
      <w:proofErr w:type="spellEnd"/>
      <w:r>
        <w:t>.</w:t>
      </w:r>
    </w:p>
    <w:p w14:paraId="1DB612CA" w14:textId="67113FED" w:rsidR="002458F0" w:rsidRDefault="002458F0" w:rsidP="005F0D3B">
      <w:pPr>
        <w:pStyle w:val="Prrafodelista"/>
        <w:numPr>
          <w:ilvl w:val="0"/>
          <w:numId w:val="2"/>
        </w:numPr>
      </w:pPr>
      <w:r>
        <w:t>Dificultad: N/A.</w:t>
      </w:r>
    </w:p>
    <w:p w14:paraId="6CFB954A" w14:textId="013490A4" w:rsidR="002458F0" w:rsidRDefault="002458F0" w:rsidP="005F0D3B">
      <w:pPr>
        <w:pStyle w:val="Prrafodelista"/>
        <w:numPr>
          <w:ilvl w:val="0"/>
          <w:numId w:val="2"/>
        </w:numPr>
      </w:pPr>
      <w:r>
        <w:t>Objetivos: Tótems.</w:t>
      </w:r>
    </w:p>
    <w:p w14:paraId="0A9B23C8" w14:textId="56CFA74A" w:rsidR="002458F0" w:rsidRDefault="002458F0" w:rsidP="005F0D3B">
      <w:pPr>
        <w:pStyle w:val="Prrafodelista"/>
        <w:numPr>
          <w:ilvl w:val="0"/>
          <w:numId w:val="2"/>
        </w:numPr>
      </w:pPr>
      <w:r>
        <w:t>Enemigos: Equipo enemigo.</w:t>
      </w:r>
    </w:p>
    <w:p w14:paraId="7CB878B5" w14:textId="2BDAC963" w:rsidR="002458F0" w:rsidRDefault="002458F0" w:rsidP="005F0D3B">
      <w:pPr>
        <w:pStyle w:val="Prrafodelista"/>
        <w:numPr>
          <w:ilvl w:val="0"/>
          <w:numId w:val="2"/>
        </w:numPr>
      </w:pPr>
      <w:r>
        <w:t>Ítems: Sí.</w:t>
      </w:r>
    </w:p>
    <w:p w14:paraId="4BFBBBC7" w14:textId="3A543607" w:rsidR="002458F0" w:rsidRDefault="002458F0" w:rsidP="005F0D3B">
      <w:pPr>
        <w:pStyle w:val="Prrafodelista"/>
        <w:numPr>
          <w:ilvl w:val="0"/>
          <w:numId w:val="2"/>
        </w:numPr>
      </w:pPr>
      <w:r>
        <w:t>Personajes: Los personajes seleccionados por los jugadores de la partida.</w:t>
      </w:r>
    </w:p>
    <w:p w14:paraId="135F9D3C" w14:textId="77777777" w:rsidR="002458F0" w:rsidRDefault="002458F0" w:rsidP="005F0D3B">
      <w:pPr>
        <w:pStyle w:val="Prrafodelista"/>
        <w:numPr>
          <w:ilvl w:val="0"/>
          <w:numId w:val="2"/>
        </w:numPr>
      </w:pPr>
      <w:r>
        <w:t>BGM y SFX: Sin especificar por el momento.</w:t>
      </w:r>
    </w:p>
    <w:p w14:paraId="561FB567" w14:textId="6260A854" w:rsidR="002458F0" w:rsidRDefault="002458F0" w:rsidP="005F0D3B">
      <w:pPr>
        <w:pStyle w:val="Prrafodelista"/>
        <w:numPr>
          <w:ilvl w:val="0"/>
          <w:numId w:val="2"/>
        </w:numPr>
      </w:pPr>
      <w:r>
        <w:t>Referencias de BGM y SFX: Sin especificar por el momento</w:t>
      </w:r>
      <w:r w:rsidR="000A6EE8">
        <w:t>.</w:t>
      </w:r>
    </w:p>
    <w:p w14:paraId="64FA3B98" w14:textId="77777777" w:rsidR="002458F0" w:rsidRDefault="002458F0" w:rsidP="002458F0"/>
    <w:p w14:paraId="0B353334" w14:textId="77777777" w:rsidR="009967AB" w:rsidRDefault="009967AB" w:rsidP="009967AB">
      <w:pPr>
        <w:pStyle w:val="Ttulo1"/>
      </w:pPr>
      <w:bookmarkStart w:id="30" w:name="_Toc24747477"/>
      <w:r>
        <w:t>Progreso del juego</w:t>
      </w:r>
      <w:bookmarkEnd w:id="30"/>
    </w:p>
    <w:p w14:paraId="06D169AF" w14:textId="0AC89314" w:rsidR="00886D8C" w:rsidRDefault="00E83C4F" w:rsidP="009967AB">
      <w:r>
        <w:t>El comienzo del progreso de juego comienza en la creación de una nueva cuenta de usuario. Para esto elegiremos un nombre de usuario y una contraseña. Si estos dos campos son correctos (para el nombre que no esté ya en uso, para la contraseña que tenga entre 8 y 14 caracteres), se procederá a una pantalla en la que se seleccionará un personaje inicial para nuestra colección.</w:t>
      </w:r>
    </w:p>
    <w:p w14:paraId="4BBF0AD5" w14:textId="02107798" w:rsidR="00E83C4F" w:rsidRDefault="00E83C4F" w:rsidP="009967AB">
      <w:r>
        <w:t>Desde aquí se nos llevará al menú principal. Si elegimos jugar en el modo un jugador, tras completar una partida, dependiendo de la dificultad y la puntuación obtenida conseguiremos una recompensa de moneda del juego y experiencia, con un bonus por la primera partida del día. Si elegimos el modo multijugador, tras completar una partida recibiremos una recompensa de moneda del juego y experiencia que variará según si la partida ha terminado en victoria o en derrota (mayor recompensa al ganar que al perder).</w:t>
      </w:r>
    </w:p>
    <w:p w14:paraId="4CC8B88B" w14:textId="07E05F6F" w:rsidR="00E83C4F" w:rsidRDefault="00E83C4F" w:rsidP="009967AB">
      <w:r>
        <w:t>Con estas recompensas de experiencia podremos subir de nivel de usuario (el nivel es un número sin límite)</w:t>
      </w:r>
      <w:r w:rsidR="00BA6817">
        <w:t>. La subida de nivel se convertirá en una recompensa de moneda del juego fija, a excepción de los niveles múltiplos de 10 que tendrán una recompensa triple a la obtenida por la subida de un nivel normal.</w:t>
      </w:r>
    </w:p>
    <w:p w14:paraId="45B9EA1C" w14:textId="18C27FDC" w:rsidR="00BA6817" w:rsidRDefault="00BA6817" w:rsidP="009967AB">
      <w:r>
        <w:t>Con las recompensas monetarias podremos conseguir los distintos personajes y cosméticos que podremos encontrar en la tienda, si acumulamos la cantidad necesaria.</w:t>
      </w:r>
    </w:p>
    <w:p w14:paraId="20E276F8" w14:textId="77777777" w:rsidR="00DB6D4F" w:rsidRDefault="00DB6D4F" w:rsidP="009967AB"/>
    <w:p w14:paraId="21BCEAE1" w14:textId="77777777" w:rsidR="009967AB" w:rsidRDefault="009967AB" w:rsidP="009967AB">
      <w:pPr>
        <w:pStyle w:val="Ttulo1"/>
      </w:pPr>
      <w:bookmarkStart w:id="31" w:name="_Toc24747478"/>
      <w:r>
        <w:t>Personajes</w:t>
      </w:r>
      <w:r w:rsidR="009E0940">
        <w:t xml:space="preserve"> y enemigos</w:t>
      </w:r>
      <w:bookmarkEnd w:id="31"/>
    </w:p>
    <w:p w14:paraId="6FE30F5C" w14:textId="1F64125E" w:rsidR="009E0940" w:rsidRDefault="009E0940" w:rsidP="009967AB">
      <w:r>
        <w:t>En esta sección se muestran todos los personajes, desde su diseño a su implementación.</w:t>
      </w:r>
    </w:p>
    <w:p w14:paraId="74D1259E" w14:textId="347C26DB" w:rsidR="009E0940" w:rsidRDefault="00131DA6" w:rsidP="00343EF8">
      <w:pPr>
        <w:pStyle w:val="Ttulo2"/>
      </w:pPr>
      <w:bookmarkStart w:id="32" w:name="_Toc24747479"/>
      <w:r>
        <w:t>Tótem corrupto.</w:t>
      </w:r>
      <w:bookmarkEnd w:id="32"/>
    </w:p>
    <w:p w14:paraId="169D1F81" w14:textId="57470487" w:rsidR="009E0940" w:rsidRDefault="009E0940" w:rsidP="005F0D3B">
      <w:pPr>
        <w:pStyle w:val="Prrafodelista"/>
        <w:numPr>
          <w:ilvl w:val="0"/>
          <w:numId w:val="3"/>
        </w:numPr>
      </w:pPr>
      <w:r>
        <w:t>Descripción:</w:t>
      </w:r>
      <w:r w:rsidR="00131DA6">
        <w:t xml:space="preserve"> Objetivo destructible del modo </w:t>
      </w:r>
      <w:proofErr w:type="spellStart"/>
      <w:r w:rsidR="00131DA6" w:rsidRPr="00AD36ED">
        <w:rPr>
          <w:i/>
          <w:iCs/>
        </w:rPr>
        <w:t>singleplayer</w:t>
      </w:r>
      <w:proofErr w:type="spellEnd"/>
      <w:r w:rsidR="00131DA6">
        <w:t>.</w:t>
      </w:r>
    </w:p>
    <w:p w14:paraId="24CE4A24" w14:textId="6A3F294D" w:rsidR="009E0940" w:rsidRDefault="009E0940" w:rsidP="005F0D3B">
      <w:pPr>
        <w:pStyle w:val="Prrafodelista"/>
        <w:numPr>
          <w:ilvl w:val="0"/>
          <w:numId w:val="3"/>
        </w:numPr>
      </w:pPr>
      <w:r>
        <w:t>Tipo:</w:t>
      </w:r>
      <w:r w:rsidR="00131DA6">
        <w:t xml:space="preserve"> Enemigo.</w:t>
      </w:r>
    </w:p>
    <w:p w14:paraId="18FF1C59" w14:textId="1BD0DFE3" w:rsidR="009E0940" w:rsidRDefault="009E0940" w:rsidP="005F0D3B">
      <w:pPr>
        <w:pStyle w:val="Prrafodelista"/>
        <w:numPr>
          <w:ilvl w:val="0"/>
          <w:numId w:val="3"/>
        </w:numPr>
      </w:pPr>
      <w:r>
        <w:t>Implementación y encuentro:</w:t>
      </w:r>
      <w:r w:rsidR="00131DA6">
        <w:t xml:space="preserve"> Modo </w:t>
      </w:r>
      <w:proofErr w:type="spellStart"/>
      <w:r w:rsidR="00131DA6" w:rsidRPr="00AD36ED">
        <w:rPr>
          <w:i/>
          <w:iCs/>
        </w:rPr>
        <w:t>singleplayer</w:t>
      </w:r>
      <w:proofErr w:type="spellEnd"/>
      <w:r w:rsidR="00131DA6">
        <w:t>, aparecen aleatoriamente por el mapa y el jugador debe destruirlos, son los objetivos principales de este modo de juego.</w:t>
      </w:r>
    </w:p>
    <w:p w14:paraId="0DEF50EF" w14:textId="6E4930CB" w:rsidR="009E0940" w:rsidRDefault="009E0940" w:rsidP="005F0D3B">
      <w:pPr>
        <w:pStyle w:val="Prrafodelista"/>
        <w:numPr>
          <w:ilvl w:val="0"/>
          <w:numId w:val="3"/>
        </w:numPr>
      </w:pPr>
      <w:r>
        <w:t>Imagen:</w:t>
      </w:r>
      <w:r w:rsidR="00131DA6">
        <w:t xml:space="preserve"> Se trata de una especie de tótem pequeño, similar a los del modo multijugador, pero con claros signos de estar roto y corrupto.</w:t>
      </w:r>
    </w:p>
    <w:p w14:paraId="3100A90E" w14:textId="38BB0106" w:rsidR="009E0940" w:rsidRDefault="009E0940" w:rsidP="005F0D3B">
      <w:pPr>
        <w:pStyle w:val="Prrafodelista"/>
        <w:numPr>
          <w:ilvl w:val="0"/>
          <w:numId w:val="3"/>
        </w:numPr>
      </w:pPr>
      <w:r>
        <w:t>Armas:</w:t>
      </w:r>
      <w:r w:rsidR="00131DA6">
        <w:t xml:space="preserve"> Ninguna.</w:t>
      </w:r>
    </w:p>
    <w:p w14:paraId="551C3BB4" w14:textId="43EE7FE9" w:rsidR="007C1299" w:rsidRDefault="009E0940" w:rsidP="00243981">
      <w:pPr>
        <w:pStyle w:val="Prrafodelista"/>
        <w:numPr>
          <w:ilvl w:val="0"/>
          <w:numId w:val="3"/>
        </w:numPr>
      </w:pPr>
      <w:r>
        <w:t>Ítems:</w:t>
      </w:r>
      <w:r w:rsidR="00131DA6">
        <w:t xml:space="preserve"> Ninguno.</w:t>
      </w:r>
    </w:p>
    <w:p w14:paraId="372B4886" w14:textId="77777777" w:rsidR="007C1299" w:rsidRDefault="007C1299" w:rsidP="007C1299">
      <w:pPr>
        <w:pStyle w:val="Prrafodelista"/>
        <w:numPr>
          <w:ilvl w:val="0"/>
          <w:numId w:val="3"/>
        </w:numPr>
      </w:pPr>
      <w:r>
        <w:lastRenderedPageBreak/>
        <w:t>Ataque: Ninguno.</w:t>
      </w:r>
    </w:p>
    <w:p w14:paraId="128A183F" w14:textId="77777777" w:rsidR="007C1299" w:rsidRDefault="007C1299" w:rsidP="007C1299">
      <w:pPr>
        <w:pStyle w:val="Prrafodelista"/>
        <w:numPr>
          <w:ilvl w:val="0"/>
          <w:numId w:val="3"/>
        </w:numPr>
      </w:pPr>
      <w:r>
        <w:t>Habilidades: Ninguna.</w:t>
      </w:r>
    </w:p>
    <w:p w14:paraId="56D0DB03" w14:textId="77777777" w:rsidR="007C1299" w:rsidRDefault="007C1299" w:rsidP="007C1299">
      <w:pPr>
        <w:pStyle w:val="Prrafodelista"/>
        <w:numPr>
          <w:ilvl w:val="0"/>
          <w:numId w:val="3"/>
        </w:numPr>
      </w:pPr>
      <w:r>
        <w:t>Vida: Un impacto de ataque o habilidad, si no se golpea en 3 segundos desde su aparición desaparece.</w:t>
      </w:r>
    </w:p>
    <w:p w14:paraId="256EEFC9" w14:textId="77777777" w:rsidR="007C1299" w:rsidRDefault="007C1299" w:rsidP="007C1299">
      <w:pPr>
        <w:pStyle w:val="Prrafodelista"/>
        <w:numPr>
          <w:ilvl w:val="0"/>
          <w:numId w:val="3"/>
        </w:numPr>
      </w:pPr>
      <w:r>
        <w:t>PNJ: Sí.</w:t>
      </w:r>
    </w:p>
    <w:p w14:paraId="051015AD" w14:textId="2ED35F75" w:rsidR="007C1299" w:rsidRDefault="007C1299" w:rsidP="007C1299">
      <w:pPr>
        <w:pStyle w:val="Prrafodelista"/>
        <w:numPr>
          <w:ilvl w:val="0"/>
          <w:numId w:val="3"/>
        </w:numPr>
      </w:pPr>
      <w:proofErr w:type="spellStart"/>
      <w:r w:rsidRPr="00AD36ED">
        <w:rPr>
          <w:i/>
          <w:iCs/>
        </w:rPr>
        <w:t>Respawn</w:t>
      </w:r>
      <w:proofErr w:type="spellEnd"/>
      <w:r>
        <w:t>: 4 segundos en normal, 3 segundos en difícil, 2 segundos en extremo.</w:t>
      </w:r>
    </w:p>
    <w:p w14:paraId="27853271" w14:textId="78506554" w:rsidR="00410F1E" w:rsidRDefault="00410F1E" w:rsidP="00410F1E">
      <w:pPr>
        <w:pStyle w:val="Ttulo2"/>
      </w:pPr>
      <w:bookmarkStart w:id="33" w:name="_Toc24747480"/>
      <w:r>
        <w:t>Tótem sagrado.</w:t>
      </w:r>
      <w:bookmarkEnd w:id="33"/>
    </w:p>
    <w:p w14:paraId="78CB3D51" w14:textId="3D6B223B" w:rsidR="007C1299" w:rsidRDefault="007C1299" w:rsidP="007C1299">
      <w:pPr>
        <w:pStyle w:val="Prrafodelista"/>
        <w:numPr>
          <w:ilvl w:val="0"/>
          <w:numId w:val="3"/>
        </w:numPr>
      </w:pPr>
      <w:r>
        <w:t xml:space="preserve">Descripción: Objetivo </w:t>
      </w:r>
      <w:r w:rsidR="006E42AF">
        <w:t xml:space="preserve">principal del modo </w:t>
      </w:r>
      <w:proofErr w:type="spellStart"/>
      <w:r w:rsidR="006E42AF" w:rsidRPr="006E42AF">
        <w:rPr>
          <w:i/>
          <w:iCs/>
        </w:rPr>
        <w:t>multiplayer</w:t>
      </w:r>
      <w:proofErr w:type="spellEnd"/>
      <w:r>
        <w:t>.</w:t>
      </w:r>
    </w:p>
    <w:p w14:paraId="27FC4C1B" w14:textId="517EBE4E" w:rsidR="007C1299" w:rsidRDefault="007C1299" w:rsidP="007C1299">
      <w:pPr>
        <w:pStyle w:val="Prrafodelista"/>
        <w:numPr>
          <w:ilvl w:val="0"/>
          <w:numId w:val="3"/>
        </w:numPr>
      </w:pPr>
      <w:r>
        <w:t xml:space="preserve">Tipo: </w:t>
      </w:r>
      <w:r w:rsidR="006E42AF">
        <w:t>Aliado/enemigo</w:t>
      </w:r>
      <w:r>
        <w:t>.</w:t>
      </w:r>
    </w:p>
    <w:p w14:paraId="15006F11" w14:textId="6FAE7B1D" w:rsidR="007C1299" w:rsidRDefault="007C1299" w:rsidP="007C1299">
      <w:pPr>
        <w:pStyle w:val="Prrafodelista"/>
        <w:numPr>
          <w:ilvl w:val="0"/>
          <w:numId w:val="3"/>
        </w:numPr>
      </w:pPr>
      <w:r>
        <w:t xml:space="preserve">Implementación y encuentro: </w:t>
      </w:r>
      <w:r w:rsidR="000E7D15">
        <w:t xml:space="preserve">Modo </w:t>
      </w:r>
      <w:proofErr w:type="spellStart"/>
      <w:r w:rsidR="000E7D15" w:rsidRPr="000E7D15">
        <w:rPr>
          <w:i/>
          <w:iCs/>
        </w:rPr>
        <w:t>multiplayer</w:t>
      </w:r>
      <w:proofErr w:type="spellEnd"/>
      <w:r w:rsidR="000E7D15">
        <w:t>, los Tótems aparecerán en sus respectivas posiciones al principio de la partida. Al bajar a los 350 puntos de vida perderá uno de los segmentos de la base que lo compone (de manera visual)</w:t>
      </w:r>
      <w:r>
        <w:t>.</w:t>
      </w:r>
      <w:r w:rsidR="000E7D15">
        <w:t xml:space="preserve"> Al llegar a los 200 puntos de vida perderá otro segmento. En los 100 puntos de vida perderá otro segmento. Al ser destruido desaparecerá por completo, sin poder reaparecer por el resto de la partida.</w:t>
      </w:r>
    </w:p>
    <w:p w14:paraId="4CB1AF0D" w14:textId="77777777" w:rsidR="007C1299" w:rsidRDefault="007C1299" w:rsidP="007C1299">
      <w:pPr>
        <w:pStyle w:val="Prrafodelista"/>
        <w:numPr>
          <w:ilvl w:val="0"/>
          <w:numId w:val="3"/>
        </w:numPr>
      </w:pPr>
      <w:r>
        <w:t>Imagen: Se trata de una especie de tótem pequeño, similar a los del modo multijugador, pero con claros signos de estar roto y corrupto.</w:t>
      </w:r>
    </w:p>
    <w:p w14:paraId="57955153" w14:textId="77777777" w:rsidR="007C1299" w:rsidRDefault="007C1299" w:rsidP="007C1299">
      <w:pPr>
        <w:pStyle w:val="Prrafodelista"/>
        <w:numPr>
          <w:ilvl w:val="0"/>
          <w:numId w:val="3"/>
        </w:numPr>
      </w:pPr>
      <w:r>
        <w:t>Armas: Ninguna.</w:t>
      </w:r>
    </w:p>
    <w:p w14:paraId="25D74DB6" w14:textId="4EC0ACFB" w:rsidR="007C1299" w:rsidRDefault="007C1299" w:rsidP="007C1299">
      <w:pPr>
        <w:pStyle w:val="Prrafodelista"/>
        <w:numPr>
          <w:ilvl w:val="0"/>
          <w:numId w:val="3"/>
        </w:numPr>
      </w:pPr>
      <w:r>
        <w:t>Ítems: Ninguno.</w:t>
      </w:r>
    </w:p>
    <w:p w14:paraId="4FCD12E3" w14:textId="77777777" w:rsidR="007C1299" w:rsidRDefault="007C1299" w:rsidP="007C1299">
      <w:pPr>
        <w:pStyle w:val="Prrafodelista"/>
        <w:numPr>
          <w:ilvl w:val="0"/>
          <w:numId w:val="3"/>
        </w:numPr>
      </w:pPr>
      <w:r>
        <w:t>Ataque: Ninguno.</w:t>
      </w:r>
    </w:p>
    <w:p w14:paraId="095A6B28" w14:textId="77777777" w:rsidR="007C1299" w:rsidRDefault="007C1299" w:rsidP="007C1299">
      <w:pPr>
        <w:pStyle w:val="Prrafodelista"/>
        <w:numPr>
          <w:ilvl w:val="0"/>
          <w:numId w:val="3"/>
        </w:numPr>
      </w:pPr>
      <w:r>
        <w:t>Habilidades: Ninguna.</w:t>
      </w:r>
    </w:p>
    <w:p w14:paraId="6CCD8517" w14:textId="13FCA508" w:rsidR="007C1299" w:rsidRDefault="007C1299" w:rsidP="007C1299">
      <w:pPr>
        <w:pStyle w:val="Prrafodelista"/>
        <w:numPr>
          <w:ilvl w:val="0"/>
          <w:numId w:val="3"/>
        </w:numPr>
      </w:pPr>
      <w:r>
        <w:t xml:space="preserve">Vida: </w:t>
      </w:r>
      <w:r w:rsidR="000E7D15">
        <w:t>5</w:t>
      </w:r>
      <w:r w:rsidR="006E42AF">
        <w:t>00 puntos de vida</w:t>
      </w:r>
      <w:r>
        <w:t>.</w:t>
      </w:r>
    </w:p>
    <w:p w14:paraId="2377BFF7" w14:textId="77777777" w:rsidR="007C1299" w:rsidRDefault="007C1299" w:rsidP="007C1299">
      <w:pPr>
        <w:pStyle w:val="Prrafodelista"/>
        <w:numPr>
          <w:ilvl w:val="0"/>
          <w:numId w:val="3"/>
        </w:numPr>
      </w:pPr>
      <w:r>
        <w:t>PNJ: Sí.</w:t>
      </w:r>
    </w:p>
    <w:p w14:paraId="440C1CE7" w14:textId="29C0AC82" w:rsidR="007C1299" w:rsidRDefault="007C1299" w:rsidP="007C1299">
      <w:pPr>
        <w:pStyle w:val="Prrafodelista"/>
        <w:numPr>
          <w:ilvl w:val="0"/>
          <w:numId w:val="3"/>
        </w:numPr>
      </w:pPr>
      <w:proofErr w:type="spellStart"/>
      <w:r w:rsidRPr="00AD36ED">
        <w:rPr>
          <w:i/>
          <w:iCs/>
        </w:rPr>
        <w:t>Respawn</w:t>
      </w:r>
      <w:proofErr w:type="spellEnd"/>
      <w:r>
        <w:t xml:space="preserve">: </w:t>
      </w:r>
      <w:r w:rsidR="006E42AF">
        <w:t xml:space="preserve">Sin </w:t>
      </w:r>
      <w:proofErr w:type="spellStart"/>
      <w:r w:rsidR="006E42AF">
        <w:t>respawn</w:t>
      </w:r>
      <w:proofErr w:type="spellEnd"/>
      <w:r>
        <w:t>.</w:t>
      </w:r>
    </w:p>
    <w:p w14:paraId="347E04AA" w14:textId="77777777" w:rsidR="00343EF8" w:rsidRDefault="00343EF8" w:rsidP="00343EF8">
      <w:pPr>
        <w:ind w:left="360"/>
      </w:pPr>
    </w:p>
    <w:p w14:paraId="3D50EEE1" w14:textId="30F161D2" w:rsidR="00131DA6" w:rsidRDefault="00A007E6" w:rsidP="00343EF8">
      <w:pPr>
        <w:pStyle w:val="Ttulo2"/>
      </w:pPr>
      <w:bookmarkStart w:id="34" w:name="_Toc24747481"/>
      <w:proofErr w:type="spellStart"/>
      <w:r>
        <w:t>Minux</w:t>
      </w:r>
      <w:proofErr w:type="spellEnd"/>
      <w:r w:rsidR="00131DA6">
        <w:t xml:space="preserve"> acuático.</w:t>
      </w:r>
      <w:bookmarkEnd w:id="34"/>
    </w:p>
    <w:p w14:paraId="64E90FD1" w14:textId="35CA72F6" w:rsidR="00131DA6" w:rsidRDefault="00131DA6" w:rsidP="005F0D3B">
      <w:pPr>
        <w:pStyle w:val="Prrafodelista"/>
        <w:numPr>
          <w:ilvl w:val="0"/>
          <w:numId w:val="3"/>
        </w:numPr>
      </w:pPr>
      <w:r>
        <w:t xml:space="preserve">Descripción: </w:t>
      </w:r>
      <w:r w:rsidR="00343EF8">
        <w:t>Personaje jugable</w:t>
      </w:r>
      <w:r>
        <w:t xml:space="preserve"> del modo </w:t>
      </w:r>
      <w:r w:rsidR="00343EF8">
        <w:t xml:space="preserve">multijugador y </w:t>
      </w:r>
      <w:proofErr w:type="spellStart"/>
      <w:r w:rsidR="00343EF8">
        <w:t>singleplayer</w:t>
      </w:r>
      <w:proofErr w:type="spellEnd"/>
      <w:r w:rsidR="00343EF8">
        <w:t>, representante del agua</w:t>
      </w:r>
      <w:r>
        <w:t>.</w:t>
      </w:r>
    </w:p>
    <w:p w14:paraId="5C10BC36" w14:textId="618AED32"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t>singleplayer</w:t>
      </w:r>
      <w:proofErr w:type="spellEnd"/>
      <w:r>
        <w:t>.</w:t>
      </w:r>
    </w:p>
    <w:p w14:paraId="0911440E" w14:textId="42BA8C1A"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t>singleplayer</w:t>
      </w:r>
      <w:proofErr w:type="spellEnd"/>
      <w:r w:rsidR="00343EF8">
        <w:t xml:space="preserve"> como en el modo multijugador</w:t>
      </w:r>
      <w:r>
        <w:t>.</w:t>
      </w:r>
    </w:p>
    <w:p w14:paraId="766C77CB" w14:textId="0183F6A8"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proofErr w:type="spellStart"/>
      <w:r w:rsidR="00284C08">
        <w:t>cartoonizada</w:t>
      </w:r>
      <w:proofErr w:type="spellEnd"/>
      <w:r w:rsidR="00284C08">
        <w:t>.</w:t>
      </w:r>
    </w:p>
    <w:p w14:paraId="3A3C951E" w14:textId="4710A156" w:rsidR="00131DA6" w:rsidRDefault="00131DA6" w:rsidP="005F0D3B">
      <w:pPr>
        <w:pStyle w:val="Prrafodelista"/>
        <w:numPr>
          <w:ilvl w:val="0"/>
          <w:numId w:val="3"/>
        </w:numPr>
      </w:pPr>
      <w:r>
        <w:t xml:space="preserve">Armas: </w:t>
      </w:r>
      <w:r w:rsidR="00C54CDB">
        <w:t>Tridente tempestuoso</w:t>
      </w:r>
      <w:r>
        <w:t>.</w:t>
      </w:r>
    </w:p>
    <w:p w14:paraId="413168CE" w14:textId="47968AA1"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t>singleplayer</w:t>
      </w:r>
      <w:proofErr w:type="spellEnd"/>
      <w:r>
        <w:t>.</w:t>
      </w:r>
    </w:p>
    <w:p w14:paraId="75512577" w14:textId="42C7A68A" w:rsidR="0016104E" w:rsidRDefault="0016104E" w:rsidP="005F0D3B">
      <w:pPr>
        <w:pStyle w:val="Prrafodelista"/>
        <w:numPr>
          <w:ilvl w:val="0"/>
          <w:numId w:val="3"/>
        </w:numPr>
      </w:pPr>
      <w:r>
        <w:t xml:space="preserve">Ataque: </w:t>
      </w:r>
      <w:r w:rsidR="006C10DF">
        <w:t>Mareas agresivas</w:t>
      </w:r>
      <w:r>
        <w:t>.</w:t>
      </w:r>
    </w:p>
    <w:p w14:paraId="1F8E7690" w14:textId="24234259" w:rsidR="00131DA6" w:rsidRDefault="00131DA6" w:rsidP="005F0D3B">
      <w:pPr>
        <w:pStyle w:val="Prrafodelista"/>
        <w:numPr>
          <w:ilvl w:val="0"/>
          <w:numId w:val="3"/>
        </w:numPr>
      </w:pPr>
      <w:r>
        <w:t xml:space="preserve">Habilidades: </w:t>
      </w:r>
      <w:r w:rsidR="00D200AA">
        <w:t>Corriente profunda</w:t>
      </w:r>
      <w:r>
        <w:t>.</w:t>
      </w:r>
    </w:p>
    <w:p w14:paraId="420A8097" w14:textId="02AFBDB3" w:rsidR="006C10DF" w:rsidRDefault="006C10DF" w:rsidP="005F0D3B">
      <w:pPr>
        <w:pStyle w:val="Prrafodelista"/>
        <w:numPr>
          <w:ilvl w:val="0"/>
          <w:numId w:val="3"/>
        </w:numPr>
      </w:pPr>
      <w:r>
        <w:t>Vida: Sin especificar por el momento.</w:t>
      </w:r>
    </w:p>
    <w:p w14:paraId="37672FFB" w14:textId="1D30F1E1" w:rsidR="00131DA6" w:rsidRDefault="00131DA6" w:rsidP="005F0D3B">
      <w:pPr>
        <w:pStyle w:val="Prrafodelista"/>
        <w:numPr>
          <w:ilvl w:val="0"/>
          <w:numId w:val="3"/>
        </w:numPr>
      </w:pPr>
      <w:r>
        <w:t xml:space="preserve">PNJ: </w:t>
      </w:r>
      <w:r w:rsidR="00284C08">
        <w:t>No</w:t>
      </w:r>
      <w:r>
        <w:t>.</w:t>
      </w:r>
    </w:p>
    <w:p w14:paraId="79BC0613" w14:textId="49113B6D" w:rsidR="00B07F2B" w:rsidRDefault="00B07F2B" w:rsidP="005F0D3B">
      <w:pPr>
        <w:pStyle w:val="Prrafodelista"/>
        <w:numPr>
          <w:ilvl w:val="0"/>
          <w:numId w:val="3"/>
        </w:numPr>
      </w:pPr>
      <w:proofErr w:type="spellStart"/>
      <w:r>
        <w:t>Respawn</w:t>
      </w:r>
      <w:proofErr w:type="spellEnd"/>
      <w:r>
        <w:t xml:space="preserve"> (multijugador): 7 segundos.</w:t>
      </w:r>
    </w:p>
    <w:p w14:paraId="7836BFEF" w14:textId="161CF1D1" w:rsidR="00131DA6" w:rsidRDefault="00131DA6" w:rsidP="00131DA6">
      <w:pPr>
        <w:ind w:left="360"/>
      </w:pPr>
    </w:p>
    <w:p w14:paraId="0ED71010" w14:textId="49D77011" w:rsidR="00131DA6" w:rsidRDefault="00A007E6" w:rsidP="00343EF8">
      <w:pPr>
        <w:pStyle w:val="Ttulo2"/>
      </w:pPr>
      <w:bookmarkStart w:id="35" w:name="_Toc24747482"/>
      <w:proofErr w:type="spellStart"/>
      <w:r>
        <w:lastRenderedPageBreak/>
        <w:t>Minux</w:t>
      </w:r>
      <w:proofErr w:type="spellEnd"/>
      <w:r w:rsidR="00131DA6">
        <w:t xml:space="preserve"> flamígero.</w:t>
      </w:r>
      <w:bookmarkEnd w:id="35"/>
    </w:p>
    <w:p w14:paraId="6B8FFDF7" w14:textId="7EE7E461" w:rsidR="00131DA6" w:rsidRDefault="00131DA6" w:rsidP="005F0D3B">
      <w:pPr>
        <w:pStyle w:val="Prrafodelista"/>
        <w:numPr>
          <w:ilvl w:val="0"/>
          <w:numId w:val="3"/>
        </w:numPr>
      </w:pPr>
      <w:r>
        <w:t xml:space="preserve">Descripción: </w:t>
      </w:r>
      <w:r w:rsidR="00343EF8">
        <w:t xml:space="preserve">Personaje jugable del modo multijugador y </w:t>
      </w:r>
      <w:proofErr w:type="spellStart"/>
      <w:r w:rsidR="00343EF8" w:rsidRPr="00AD36ED">
        <w:rPr>
          <w:i/>
          <w:iCs/>
        </w:rPr>
        <w:t>singleplayer</w:t>
      </w:r>
      <w:proofErr w:type="spellEnd"/>
      <w:r w:rsidR="00343EF8">
        <w:t>, representante del fuego.</w:t>
      </w:r>
    </w:p>
    <w:p w14:paraId="0E0EE9DD" w14:textId="47675093"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rsidRPr="00AD36ED">
        <w:rPr>
          <w:i/>
          <w:iCs/>
        </w:rPr>
        <w:t>singleplayer</w:t>
      </w:r>
      <w:proofErr w:type="spellEnd"/>
      <w:r>
        <w:t>.</w:t>
      </w:r>
    </w:p>
    <w:p w14:paraId="6D2E83F2" w14:textId="3DF1A939"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rsidRPr="00AD36ED">
        <w:rPr>
          <w:i/>
          <w:iCs/>
        </w:rPr>
        <w:t>singleplayer</w:t>
      </w:r>
      <w:proofErr w:type="spellEnd"/>
      <w:r w:rsidR="00343EF8">
        <w:t xml:space="preserve"> como en el modo multijugador</w:t>
      </w:r>
      <w:r>
        <w:t>.</w:t>
      </w:r>
    </w:p>
    <w:p w14:paraId="2C88D1C0" w14:textId="3E9A45A0"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proofErr w:type="spellStart"/>
      <w:r w:rsidR="00284C08" w:rsidRPr="00AD36ED">
        <w:rPr>
          <w:i/>
          <w:iCs/>
        </w:rPr>
        <w:t>cartoonizada</w:t>
      </w:r>
      <w:proofErr w:type="spellEnd"/>
      <w:r w:rsidR="00284C08">
        <w:t>.</w:t>
      </w:r>
    </w:p>
    <w:p w14:paraId="17E38FE3" w14:textId="15451559" w:rsidR="00131DA6" w:rsidRDefault="00131DA6" w:rsidP="005F0D3B">
      <w:pPr>
        <w:pStyle w:val="Prrafodelista"/>
        <w:numPr>
          <w:ilvl w:val="0"/>
          <w:numId w:val="3"/>
        </w:numPr>
      </w:pPr>
      <w:r>
        <w:t xml:space="preserve">Armas: </w:t>
      </w:r>
      <w:r w:rsidR="00C54CDB">
        <w:t>Espada infernal</w:t>
      </w:r>
      <w:r>
        <w:t>.</w:t>
      </w:r>
    </w:p>
    <w:p w14:paraId="1013C8D7" w14:textId="53001135"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rsidRPr="00AD36ED">
        <w:rPr>
          <w:i/>
          <w:iCs/>
        </w:rPr>
        <w:t>singleplayer</w:t>
      </w:r>
      <w:proofErr w:type="spellEnd"/>
      <w:r>
        <w:t>.</w:t>
      </w:r>
    </w:p>
    <w:p w14:paraId="44A109B3" w14:textId="3C27E1AC" w:rsidR="0016104E" w:rsidRDefault="0016104E" w:rsidP="005F0D3B">
      <w:pPr>
        <w:pStyle w:val="Prrafodelista"/>
        <w:numPr>
          <w:ilvl w:val="0"/>
          <w:numId w:val="3"/>
        </w:numPr>
      </w:pPr>
      <w:r>
        <w:t xml:space="preserve">Ataque: </w:t>
      </w:r>
      <w:r w:rsidR="006C10DF">
        <w:t>Tajo ardiente</w:t>
      </w:r>
      <w:r w:rsidR="00546ABA">
        <w:t>.</w:t>
      </w:r>
    </w:p>
    <w:p w14:paraId="620C9D9F" w14:textId="09AE6256" w:rsidR="00131DA6" w:rsidRDefault="00131DA6" w:rsidP="005F0D3B">
      <w:pPr>
        <w:pStyle w:val="Prrafodelista"/>
        <w:numPr>
          <w:ilvl w:val="0"/>
          <w:numId w:val="3"/>
        </w:numPr>
      </w:pPr>
      <w:r>
        <w:t xml:space="preserve">Habilidad: </w:t>
      </w:r>
      <w:r w:rsidR="00D200AA">
        <w:t>Llamarada impulsiva</w:t>
      </w:r>
      <w:r>
        <w:t>.</w:t>
      </w:r>
    </w:p>
    <w:p w14:paraId="5A7FC931" w14:textId="47505BBB" w:rsidR="006C10DF" w:rsidRDefault="006C10DF" w:rsidP="005F0D3B">
      <w:pPr>
        <w:pStyle w:val="Prrafodelista"/>
        <w:numPr>
          <w:ilvl w:val="0"/>
          <w:numId w:val="3"/>
        </w:numPr>
      </w:pPr>
      <w:r>
        <w:t>Vida: Sin especificar por el momento.</w:t>
      </w:r>
    </w:p>
    <w:p w14:paraId="1907BB79" w14:textId="4B4169F8" w:rsidR="00131DA6" w:rsidRDefault="00131DA6" w:rsidP="005F0D3B">
      <w:pPr>
        <w:pStyle w:val="Prrafodelista"/>
        <w:numPr>
          <w:ilvl w:val="0"/>
          <w:numId w:val="3"/>
        </w:numPr>
      </w:pPr>
      <w:r>
        <w:t xml:space="preserve">PNJ: </w:t>
      </w:r>
      <w:r w:rsidR="00284C08">
        <w:t>No</w:t>
      </w:r>
      <w:r>
        <w:t>.</w:t>
      </w:r>
    </w:p>
    <w:p w14:paraId="278B3B4B" w14:textId="6540E670" w:rsidR="00B07F2B" w:rsidRDefault="00B07F2B" w:rsidP="005F0D3B">
      <w:pPr>
        <w:pStyle w:val="Prrafodelista"/>
        <w:numPr>
          <w:ilvl w:val="0"/>
          <w:numId w:val="3"/>
        </w:numPr>
      </w:pPr>
      <w:proofErr w:type="spellStart"/>
      <w:r w:rsidRPr="00AD36ED">
        <w:rPr>
          <w:i/>
          <w:iCs/>
        </w:rPr>
        <w:t>Respawn</w:t>
      </w:r>
      <w:proofErr w:type="spellEnd"/>
      <w:r>
        <w:t xml:space="preserve"> (multijugador):</w:t>
      </w:r>
      <w:r w:rsidRPr="00B07F2B">
        <w:t xml:space="preserve"> </w:t>
      </w:r>
      <w:r>
        <w:t>7 segundos.</w:t>
      </w:r>
    </w:p>
    <w:p w14:paraId="6F75A20F" w14:textId="58AFDB36" w:rsidR="00131DA6" w:rsidRDefault="00131DA6" w:rsidP="00131DA6">
      <w:pPr>
        <w:ind w:left="360"/>
      </w:pPr>
    </w:p>
    <w:p w14:paraId="694A79C9" w14:textId="22C71AC8" w:rsidR="00131DA6" w:rsidRDefault="00A007E6" w:rsidP="00343EF8">
      <w:pPr>
        <w:pStyle w:val="Ttulo2"/>
      </w:pPr>
      <w:bookmarkStart w:id="36" w:name="_Toc24747483"/>
      <w:proofErr w:type="spellStart"/>
      <w:r>
        <w:t>Minux</w:t>
      </w:r>
      <w:proofErr w:type="spellEnd"/>
      <w:r w:rsidR="00131DA6">
        <w:t xml:space="preserve"> rocoso.</w:t>
      </w:r>
      <w:bookmarkEnd w:id="36"/>
    </w:p>
    <w:p w14:paraId="692F077B" w14:textId="7C84791C" w:rsidR="00131DA6" w:rsidRDefault="00131DA6" w:rsidP="005F0D3B">
      <w:pPr>
        <w:pStyle w:val="Prrafodelista"/>
        <w:numPr>
          <w:ilvl w:val="0"/>
          <w:numId w:val="3"/>
        </w:numPr>
      </w:pPr>
      <w:r>
        <w:t xml:space="preserve">Descripción: </w:t>
      </w:r>
      <w:r w:rsidR="00343EF8">
        <w:t xml:space="preserve">Personaje jugable del modo multijugador y </w:t>
      </w:r>
      <w:proofErr w:type="spellStart"/>
      <w:r w:rsidR="00343EF8" w:rsidRPr="00AD36ED">
        <w:rPr>
          <w:i/>
          <w:iCs/>
        </w:rPr>
        <w:t>singleplayer</w:t>
      </w:r>
      <w:proofErr w:type="spellEnd"/>
      <w:r w:rsidR="00343EF8">
        <w:t>, representante de la tierra.</w:t>
      </w:r>
    </w:p>
    <w:p w14:paraId="4C3EF65D" w14:textId="6852B143"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rsidRPr="00AD36ED">
        <w:rPr>
          <w:i/>
          <w:iCs/>
        </w:rPr>
        <w:t>singleplayer</w:t>
      </w:r>
      <w:proofErr w:type="spellEnd"/>
      <w:r>
        <w:t>.</w:t>
      </w:r>
    </w:p>
    <w:p w14:paraId="267E3138" w14:textId="2102A383" w:rsidR="00131DA6" w:rsidRDefault="00131DA6" w:rsidP="005F0D3B">
      <w:pPr>
        <w:pStyle w:val="Prrafodelista"/>
        <w:numPr>
          <w:ilvl w:val="0"/>
          <w:numId w:val="3"/>
        </w:numPr>
      </w:pPr>
      <w:r>
        <w:t xml:space="preserve">Implementación y encuentro: </w:t>
      </w:r>
      <w:r w:rsidR="00343EF8">
        <w:t xml:space="preserve">Personaje controlable por los jugadores tanto en el modo </w:t>
      </w:r>
      <w:proofErr w:type="spellStart"/>
      <w:r w:rsidR="00343EF8" w:rsidRPr="00AD36ED">
        <w:rPr>
          <w:i/>
          <w:iCs/>
        </w:rPr>
        <w:t>singleplayer</w:t>
      </w:r>
      <w:proofErr w:type="spellEnd"/>
      <w:r w:rsidR="00343EF8">
        <w:t xml:space="preserve"> como en el modo multijugador</w:t>
      </w:r>
      <w:r>
        <w:t>.</w:t>
      </w:r>
    </w:p>
    <w:p w14:paraId="5232E63E" w14:textId="7272E7FB" w:rsidR="00131DA6" w:rsidRDefault="00131DA6" w:rsidP="005F0D3B">
      <w:pPr>
        <w:pStyle w:val="Prrafodelista"/>
        <w:numPr>
          <w:ilvl w:val="0"/>
          <w:numId w:val="3"/>
        </w:numPr>
      </w:pPr>
      <w:r>
        <w:t xml:space="preserve">Imagen: </w:t>
      </w:r>
      <w:r w:rsidR="00343EF8">
        <w:t>Se trata de un pequeño guerrero de aspecto simple, con arma y</w:t>
      </w:r>
      <w:r w:rsidR="00284C08">
        <w:t xml:space="preserve"> atuendo que simbolizan su elemento, de forma antropomórfica </w:t>
      </w:r>
      <w:proofErr w:type="spellStart"/>
      <w:r w:rsidR="00284C08" w:rsidRPr="00AD36ED">
        <w:rPr>
          <w:i/>
          <w:iCs/>
        </w:rPr>
        <w:t>cartoonizada</w:t>
      </w:r>
      <w:proofErr w:type="spellEnd"/>
      <w:r>
        <w:t>.</w:t>
      </w:r>
    </w:p>
    <w:p w14:paraId="05B7BB82" w14:textId="7DAA7107" w:rsidR="00131DA6" w:rsidRDefault="00131DA6" w:rsidP="005F0D3B">
      <w:pPr>
        <w:pStyle w:val="Prrafodelista"/>
        <w:numPr>
          <w:ilvl w:val="0"/>
          <w:numId w:val="3"/>
        </w:numPr>
      </w:pPr>
      <w:r>
        <w:t xml:space="preserve">Armas: </w:t>
      </w:r>
      <w:r w:rsidR="00C54CDB">
        <w:t>Hacha tectónica</w:t>
      </w:r>
      <w:r>
        <w:t>.</w:t>
      </w:r>
    </w:p>
    <w:p w14:paraId="74A11BAD" w14:textId="3FD8790B"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rsidRPr="00AD36ED">
        <w:rPr>
          <w:i/>
          <w:iCs/>
        </w:rPr>
        <w:t>singleplayer</w:t>
      </w:r>
      <w:proofErr w:type="spellEnd"/>
      <w:r>
        <w:t>.</w:t>
      </w:r>
    </w:p>
    <w:p w14:paraId="6EA869BE" w14:textId="2942A24A" w:rsidR="0016104E" w:rsidRDefault="0016104E" w:rsidP="005F0D3B">
      <w:pPr>
        <w:pStyle w:val="Prrafodelista"/>
        <w:numPr>
          <w:ilvl w:val="0"/>
          <w:numId w:val="3"/>
        </w:numPr>
      </w:pPr>
      <w:r>
        <w:t xml:space="preserve">Ataque: </w:t>
      </w:r>
      <w:r w:rsidR="006C10DF">
        <w:t>Ruptura sísmica</w:t>
      </w:r>
      <w:r>
        <w:t>.</w:t>
      </w:r>
    </w:p>
    <w:p w14:paraId="63AFB78D" w14:textId="7534F0EE" w:rsidR="00131DA6" w:rsidRDefault="00131DA6" w:rsidP="005F0D3B">
      <w:pPr>
        <w:pStyle w:val="Prrafodelista"/>
        <w:numPr>
          <w:ilvl w:val="0"/>
          <w:numId w:val="3"/>
        </w:numPr>
      </w:pPr>
      <w:r>
        <w:t xml:space="preserve">Habilidad: </w:t>
      </w:r>
      <w:r w:rsidR="00D200AA">
        <w:t>Guarda de piedra</w:t>
      </w:r>
      <w:r w:rsidR="0016104E">
        <w:t>.</w:t>
      </w:r>
    </w:p>
    <w:p w14:paraId="3457345E" w14:textId="6A525FBF" w:rsidR="006C10DF" w:rsidRDefault="006C10DF" w:rsidP="005F0D3B">
      <w:pPr>
        <w:pStyle w:val="Prrafodelista"/>
        <w:numPr>
          <w:ilvl w:val="0"/>
          <w:numId w:val="3"/>
        </w:numPr>
      </w:pPr>
      <w:r>
        <w:t>Vida: Sin especificar por el momento.</w:t>
      </w:r>
    </w:p>
    <w:p w14:paraId="6721983A" w14:textId="7812C5BE" w:rsidR="00131DA6" w:rsidRDefault="00131DA6" w:rsidP="005F0D3B">
      <w:pPr>
        <w:pStyle w:val="Prrafodelista"/>
        <w:numPr>
          <w:ilvl w:val="0"/>
          <w:numId w:val="3"/>
        </w:numPr>
      </w:pPr>
      <w:r>
        <w:t xml:space="preserve">PNJ: </w:t>
      </w:r>
      <w:r w:rsidR="00284C08">
        <w:t>No</w:t>
      </w:r>
      <w:r>
        <w:t>.</w:t>
      </w:r>
    </w:p>
    <w:p w14:paraId="0339085B" w14:textId="5EEA1A42" w:rsidR="00B07F2B" w:rsidRDefault="00B07F2B" w:rsidP="005F0D3B">
      <w:pPr>
        <w:pStyle w:val="Prrafodelista"/>
        <w:numPr>
          <w:ilvl w:val="0"/>
          <w:numId w:val="3"/>
        </w:numPr>
      </w:pPr>
      <w:proofErr w:type="spellStart"/>
      <w:r w:rsidRPr="00AD36ED">
        <w:rPr>
          <w:i/>
          <w:iCs/>
        </w:rPr>
        <w:t>Respawn</w:t>
      </w:r>
      <w:proofErr w:type="spellEnd"/>
      <w:r>
        <w:t xml:space="preserve"> (multijugador):</w:t>
      </w:r>
      <w:r w:rsidRPr="00B07F2B">
        <w:t xml:space="preserve"> </w:t>
      </w:r>
      <w:r>
        <w:t>7 segundos.</w:t>
      </w:r>
    </w:p>
    <w:p w14:paraId="6D7980AE" w14:textId="0ED9DA84" w:rsidR="00131DA6" w:rsidRDefault="00131DA6" w:rsidP="00131DA6">
      <w:pPr>
        <w:ind w:left="360"/>
      </w:pPr>
    </w:p>
    <w:p w14:paraId="6D2FE65F" w14:textId="4677B698" w:rsidR="00131DA6" w:rsidRDefault="00A007E6" w:rsidP="00343EF8">
      <w:pPr>
        <w:pStyle w:val="Ttulo2"/>
      </w:pPr>
      <w:bookmarkStart w:id="37" w:name="_Toc24747484"/>
      <w:proofErr w:type="spellStart"/>
      <w:r>
        <w:t>Minux</w:t>
      </w:r>
      <w:proofErr w:type="spellEnd"/>
      <w:r w:rsidR="00131DA6">
        <w:t xml:space="preserve"> </w:t>
      </w:r>
      <w:r w:rsidR="00343EF8">
        <w:t>ciclónico</w:t>
      </w:r>
      <w:r w:rsidR="00131DA6">
        <w:t>.</w:t>
      </w:r>
      <w:bookmarkEnd w:id="37"/>
    </w:p>
    <w:p w14:paraId="61A5C205" w14:textId="54CE0ED4" w:rsidR="00131DA6" w:rsidRDefault="00131DA6" w:rsidP="005F0D3B">
      <w:pPr>
        <w:pStyle w:val="Prrafodelista"/>
        <w:numPr>
          <w:ilvl w:val="0"/>
          <w:numId w:val="3"/>
        </w:numPr>
      </w:pPr>
      <w:r>
        <w:t xml:space="preserve">Descripción: </w:t>
      </w:r>
      <w:r w:rsidR="00343EF8">
        <w:t xml:space="preserve">Personaje jugable del modo multijugador y </w:t>
      </w:r>
      <w:proofErr w:type="spellStart"/>
      <w:r w:rsidR="00343EF8" w:rsidRPr="00AD36ED">
        <w:rPr>
          <w:i/>
          <w:iCs/>
        </w:rPr>
        <w:t>singleplayer</w:t>
      </w:r>
      <w:proofErr w:type="spellEnd"/>
      <w:r w:rsidR="00343EF8">
        <w:t>, representante del viento.</w:t>
      </w:r>
    </w:p>
    <w:p w14:paraId="2F112F3B" w14:textId="58089CAE" w:rsidR="00131DA6" w:rsidRDefault="00131DA6" w:rsidP="005F0D3B">
      <w:pPr>
        <w:pStyle w:val="Prrafodelista"/>
        <w:numPr>
          <w:ilvl w:val="0"/>
          <w:numId w:val="3"/>
        </w:numPr>
      </w:pPr>
      <w:r>
        <w:t>Tipo: Enemigo</w:t>
      </w:r>
      <w:r w:rsidR="00343EF8">
        <w:t xml:space="preserve"> o aliado (dependiendo del equipo en que se encuentre) en el modo multijugador, aliado en el modo </w:t>
      </w:r>
      <w:proofErr w:type="spellStart"/>
      <w:r w:rsidR="00343EF8" w:rsidRPr="00AD36ED">
        <w:rPr>
          <w:i/>
          <w:iCs/>
        </w:rPr>
        <w:t>singleplayer</w:t>
      </w:r>
      <w:proofErr w:type="spellEnd"/>
      <w:r>
        <w:t>.</w:t>
      </w:r>
    </w:p>
    <w:p w14:paraId="414DB61D" w14:textId="608A4E0D" w:rsidR="00131DA6" w:rsidRDefault="00131DA6" w:rsidP="005F0D3B">
      <w:pPr>
        <w:pStyle w:val="Prrafodelista"/>
        <w:numPr>
          <w:ilvl w:val="0"/>
          <w:numId w:val="3"/>
        </w:numPr>
      </w:pPr>
      <w:r>
        <w:lastRenderedPageBreak/>
        <w:t xml:space="preserve">Implementación y encuentro: </w:t>
      </w:r>
      <w:r w:rsidR="00343EF8">
        <w:t xml:space="preserve">Personaje controlable por los jugadores tanto en el modo </w:t>
      </w:r>
      <w:proofErr w:type="spellStart"/>
      <w:r w:rsidR="00343EF8" w:rsidRPr="00AD36ED">
        <w:rPr>
          <w:i/>
          <w:iCs/>
        </w:rPr>
        <w:t>singleplayer</w:t>
      </w:r>
      <w:proofErr w:type="spellEnd"/>
      <w:r w:rsidR="00343EF8">
        <w:t xml:space="preserve"> como en el modo multijugador</w:t>
      </w:r>
      <w:r>
        <w:t>.</w:t>
      </w:r>
    </w:p>
    <w:p w14:paraId="5D503B8B" w14:textId="6835939D" w:rsidR="00131DA6" w:rsidRDefault="00131DA6" w:rsidP="005F0D3B">
      <w:pPr>
        <w:pStyle w:val="Prrafodelista"/>
        <w:numPr>
          <w:ilvl w:val="0"/>
          <w:numId w:val="3"/>
        </w:numPr>
      </w:pPr>
      <w:r>
        <w:t xml:space="preserve">Imagen: </w:t>
      </w:r>
      <w:r w:rsidR="00284C08">
        <w:t xml:space="preserve">Se trata de un pequeño guerrero de aspecto simple, con arma y atuendo que simbolizan su elemento, de forma antropomórfica </w:t>
      </w:r>
      <w:proofErr w:type="spellStart"/>
      <w:r w:rsidR="00284C08" w:rsidRPr="00AD36ED">
        <w:rPr>
          <w:i/>
          <w:iCs/>
        </w:rPr>
        <w:t>cartoonizada</w:t>
      </w:r>
      <w:proofErr w:type="spellEnd"/>
      <w:r w:rsidR="00284C08">
        <w:t>.</w:t>
      </w:r>
    </w:p>
    <w:p w14:paraId="6A09287F" w14:textId="2FF483D4" w:rsidR="00131DA6" w:rsidRDefault="00131DA6" w:rsidP="005F0D3B">
      <w:pPr>
        <w:pStyle w:val="Prrafodelista"/>
        <w:numPr>
          <w:ilvl w:val="0"/>
          <w:numId w:val="3"/>
        </w:numPr>
      </w:pPr>
      <w:r>
        <w:t xml:space="preserve">Armas: </w:t>
      </w:r>
      <w:r w:rsidR="00284C08">
        <w:t>Arco</w:t>
      </w:r>
      <w:r w:rsidR="00C54CDB">
        <w:t xml:space="preserve"> huracanado</w:t>
      </w:r>
      <w:r>
        <w:t>.</w:t>
      </w:r>
    </w:p>
    <w:p w14:paraId="7C638AA4" w14:textId="79612F1D" w:rsidR="00131DA6" w:rsidRDefault="00131DA6" w:rsidP="005F0D3B">
      <w:pPr>
        <w:pStyle w:val="Prrafodelista"/>
        <w:numPr>
          <w:ilvl w:val="0"/>
          <w:numId w:val="3"/>
        </w:numPr>
      </w:pPr>
      <w:r>
        <w:t xml:space="preserve">Ítems: </w:t>
      </w:r>
      <w:r w:rsidR="00284C08">
        <w:t xml:space="preserve">Los recogidos durante la partida en el modo multijugador, sin ítems en el modo </w:t>
      </w:r>
      <w:proofErr w:type="spellStart"/>
      <w:r w:rsidR="00284C08" w:rsidRPr="00AD36ED">
        <w:rPr>
          <w:i/>
          <w:iCs/>
        </w:rPr>
        <w:t>singleplayer</w:t>
      </w:r>
      <w:proofErr w:type="spellEnd"/>
      <w:r>
        <w:t>.</w:t>
      </w:r>
    </w:p>
    <w:p w14:paraId="20596406" w14:textId="4EBD026E" w:rsidR="00546ABA" w:rsidRDefault="00546ABA" w:rsidP="005F0D3B">
      <w:pPr>
        <w:pStyle w:val="Prrafodelista"/>
        <w:numPr>
          <w:ilvl w:val="0"/>
          <w:numId w:val="3"/>
        </w:numPr>
      </w:pPr>
      <w:r>
        <w:t xml:space="preserve">Ataque: </w:t>
      </w:r>
      <w:r w:rsidR="006C10DF">
        <w:t>Flecha audaz.</w:t>
      </w:r>
    </w:p>
    <w:p w14:paraId="50B4C329" w14:textId="39C3343A" w:rsidR="006C10DF" w:rsidRDefault="00131DA6" w:rsidP="005F0D3B">
      <w:pPr>
        <w:pStyle w:val="Prrafodelista"/>
        <w:numPr>
          <w:ilvl w:val="0"/>
          <w:numId w:val="3"/>
        </w:numPr>
      </w:pPr>
      <w:r>
        <w:t xml:space="preserve">Habilidades: </w:t>
      </w:r>
      <w:r w:rsidR="00D200AA">
        <w:t>Bombardeo impetuoso</w:t>
      </w:r>
      <w:r>
        <w:t>.</w:t>
      </w:r>
    </w:p>
    <w:p w14:paraId="5EACF9E3" w14:textId="23BEE7F8" w:rsidR="006C10DF" w:rsidRDefault="006C10DF" w:rsidP="005F0D3B">
      <w:pPr>
        <w:pStyle w:val="Prrafodelista"/>
        <w:numPr>
          <w:ilvl w:val="0"/>
          <w:numId w:val="3"/>
        </w:numPr>
      </w:pPr>
      <w:r>
        <w:t>Vida: Sin especificar por el momento.</w:t>
      </w:r>
    </w:p>
    <w:p w14:paraId="55E66D9B" w14:textId="5EC0F23C" w:rsidR="00B07F2B" w:rsidRDefault="00131DA6" w:rsidP="005F0D3B">
      <w:pPr>
        <w:pStyle w:val="Prrafodelista"/>
        <w:numPr>
          <w:ilvl w:val="0"/>
          <w:numId w:val="3"/>
        </w:numPr>
      </w:pPr>
      <w:r>
        <w:t xml:space="preserve">PNJ: </w:t>
      </w:r>
      <w:r w:rsidR="00284C08">
        <w:t>No</w:t>
      </w:r>
      <w:r>
        <w:t>.</w:t>
      </w:r>
    </w:p>
    <w:p w14:paraId="2B19D5CB" w14:textId="132F9A18" w:rsidR="00B07F2B" w:rsidRDefault="00B07F2B" w:rsidP="005F0D3B">
      <w:pPr>
        <w:pStyle w:val="Prrafodelista"/>
        <w:numPr>
          <w:ilvl w:val="0"/>
          <w:numId w:val="3"/>
        </w:numPr>
      </w:pPr>
      <w:proofErr w:type="spellStart"/>
      <w:r w:rsidRPr="00AD36ED">
        <w:rPr>
          <w:i/>
          <w:iCs/>
        </w:rPr>
        <w:t>Respawn</w:t>
      </w:r>
      <w:proofErr w:type="spellEnd"/>
      <w:r>
        <w:t xml:space="preserve"> (multijugador):</w:t>
      </w:r>
      <w:r w:rsidRPr="00B07F2B">
        <w:t xml:space="preserve"> </w:t>
      </w:r>
      <w:r>
        <w:t>7 segundos.</w:t>
      </w:r>
    </w:p>
    <w:p w14:paraId="506E2538" w14:textId="715059E3" w:rsidR="00DB6D4F" w:rsidRDefault="00DB6D4F" w:rsidP="00546ABA"/>
    <w:p w14:paraId="329542AA" w14:textId="23540A06" w:rsidR="001A4EAB" w:rsidRDefault="001A4EAB" w:rsidP="00546ABA"/>
    <w:p w14:paraId="6A115009" w14:textId="77777777" w:rsidR="001A4EAB" w:rsidRDefault="001A4EAB" w:rsidP="00546ABA"/>
    <w:p w14:paraId="6AEA47D2" w14:textId="7C02C7E1" w:rsidR="009E0940" w:rsidRDefault="009E0940" w:rsidP="009E0940">
      <w:pPr>
        <w:pStyle w:val="Ttulo1"/>
      </w:pPr>
      <w:bookmarkStart w:id="38" w:name="_Toc24747485"/>
      <w:r>
        <w:t>Habilidades</w:t>
      </w:r>
      <w:r w:rsidR="00546ABA">
        <w:t xml:space="preserve"> y ataques</w:t>
      </w:r>
      <w:bookmarkEnd w:id="38"/>
    </w:p>
    <w:p w14:paraId="40921FBF" w14:textId="4643D876" w:rsidR="009E0940" w:rsidRDefault="00647066" w:rsidP="009E0940">
      <w:r>
        <w:t>En esta sección se explican todos los ataque y habilidades existentes en el juego.</w:t>
      </w:r>
    </w:p>
    <w:p w14:paraId="33D3FDC9" w14:textId="378734FC" w:rsidR="00647066" w:rsidRDefault="00647066" w:rsidP="00647066">
      <w:pPr>
        <w:pStyle w:val="Ttulo2"/>
      </w:pPr>
      <w:bookmarkStart w:id="39" w:name="_Toc24747486"/>
      <w:r>
        <w:t>Ataques</w:t>
      </w:r>
      <w:bookmarkEnd w:id="39"/>
    </w:p>
    <w:p w14:paraId="59086BA8" w14:textId="3B81C1CC" w:rsidR="00647066" w:rsidRDefault="00647066" w:rsidP="00647066">
      <w:pPr>
        <w:pStyle w:val="Ttulo3"/>
      </w:pPr>
      <w:bookmarkStart w:id="40" w:name="_Toc24747487"/>
      <w:r>
        <w:t>Mareas agresivas</w:t>
      </w:r>
      <w:bookmarkEnd w:id="40"/>
    </w:p>
    <w:p w14:paraId="0B567121" w14:textId="49F5B383" w:rsidR="00647066" w:rsidRDefault="00647066" w:rsidP="005F0D3B">
      <w:pPr>
        <w:pStyle w:val="Prrafodelista"/>
        <w:numPr>
          <w:ilvl w:val="0"/>
          <w:numId w:val="13"/>
        </w:numPr>
      </w:pPr>
      <w:r>
        <w:t>Descripción: El personaje propina una estocada al frente y a continuación realiza un barrido de 180 grados de la zona que tiene delante. No se permite el movimiento mientras se ataca.</w:t>
      </w:r>
    </w:p>
    <w:p w14:paraId="26E18FC2" w14:textId="28379117" w:rsidR="00647066" w:rsidRDefault="00647066" w:rsidP="005F0D3B">
      <w:pPr>
        <w:pStyle w:val="Prrafodelista"/>
        <w:numPr>
          <w:ilvl w:val="0"/>
          <w:numId w:val="13"/>
        </w:numPr>
      </w:pPr>
      <w:r>
        <w:t>Daño: Sin especificar por el momento.</w:t>
      </w:r>
    </w:p>
    <w:p w14:paraId="76C5F080" w14:textId="36759AF3" w:rsidR="00647066" w:rsidRDefault="00647066" w:rsidP="00647066">
      <w:pPr>
        <w:ind w:left="360"/>
      </w:pPr>
    </w:p>
    <w:p w14:paraId="58C63750" w14:textId="5B13231B" w:rsidR="00647066" w:rsidRDefault="00647066" w:rsidP="00647066">
      <w:pPr>
        <w:pStyle w:val="Ttulo3"/>
      </w:pPr>
      <w:bookmarkStart w:id="41" w:name="_Toc24747488"/>
      <w:r>
        <w:t>Tajo ardiente</w:t>
      </w:r>
      <w:bookmarkEnd w:id="41"/>
    </w:p>
    <w:p w14:paraId="0836B886" w14:textId="4B7A57B8" w:rsidR="00647066" w:rsidRDefault="00647066" w:rsidP="005F0D3B">
      <w:pPr>
        <w:pStyle w:val="Prrafodelista"/>
        <w:numPr>
          <w:ilvl w:val="0"/>
          <w:numId w:val="14"/>
        </w:numPr>
      </w:pPr>
      <w:r>
        <w:t>Descripción: El personaje realiza un ataque rápido en un cono pequeño en la posición en que mira. Se pueden encadenar varios ataques seguidos. Se permite el movimiento mientras se realiza el ataque, aunque se ve ligeramente ralentizado.</w:t>
      </w:r>
    </w:p>
    <w:p w14:paraId="31DC4883" w14:textId="648AD810" w:rsidR="00647066" w:rsidRDefault="00647066" w:rsidP="005F0D3B">
      <w:pPr>
        <w:pStyle w:val="Prrafodelista"/>
        <w:numPr>
          <w:ilvl w:val="0"/>
          <w:numId w:val="14"/>
        </w:numPr>
      </w:pPr>
      <w:r>
        <w:t>Daño: Sin especificar por el momento.</w:t>
      </w:r>
    </w:p>
    <w:p w14:paraId="3D8FD087" w14:textId="10BFDAD6" w:rsidR="00647066" w:rsidRDefault="00647066" w:rsidP="00647066"/>
    <w:p w14:paraId="2B3B0994" w14:textId="01778DA2" w:rsidR="00647066" w:rsidRDefault="00647066" w:rsidP="00647066">
      <w:pPr>
        <w:pStyle w:val="Ttulo3"/>
      </w:pPr>
      <w:bookmarkStart w:id="42" w:name="_Toc24747489"/>
      <w:r>
        <w:t>Ruptura sísmica</w:t>
      </w:r>
      <w:bookmarkEnd w:id="42"/>
    </w:p>
    <w:p w14:paraId="62812C95" w14:textId="4E827C1B" w:rsidR="00647066" w:rsidRDefault="00647066" w:rsidP="005F0D3B">
      <w:pPr>
        <w:pStyle w:val="Prrafodelista"/>
        <w:numPr>
          <w:ilvl w:val="0"/>
          <w:numId w:val="15"/>
        </w:numPr>
      </w:pPr>
      <w:r>
        <w:t>Descripción: El personaje golpea con su hacha hacia delante, provocando gran daño al enemigo que tenga dentro de una pequeña línea de alcance. No se permite el movimiento mientras se ataca.</w:t>
      </w:r>
    </w:p>
    <w:p w14:paraId="7EE0007B" w14:textId="70111A1E" w:rsidR="00647066" w:rsidRDefault="00647066" w:rsidP="005F0D3B">
      <w:pPr>
        <w:pStyle w:val="Prrafodelista"/>
        <w:numPr>
          <w:ilvl w:val="0"/>
          <w:numId w:val="15"/>
        </w:numPr>
      </w:pPr>
      <w:r>
        <w:t>Daño: Sin especificar por el momento.</w:t>
      </w:r>
    </w:p>
    <w:p w14:paraId="5B23EA81" w14:textId="3A00E919" w:rsidR="00647066" w:rsidRDefault="00647066" w:rsidP="00647066"/>
    <w:p w14:paraId="4FFB4976" w14:textId="64BE8ED0" w:rsidR="00647066" w:rsidRDefault="00647066" w:rsidP="00647066">
      <w:pPr>
        <w:pStyle w:val="Ttulo3"/>
      </w:pPr>
      <w:bookmarkStart w:id="43" w:name="_Toc24747490"/>
      <w:r>
        <w:lastRenderedPageBreak/>
        <w:t>Flecha audaz</w:t>
      </w:r>
      <w:bookmarkEnd w:id="43"/>
    </w:p>
    <w:p w14:paraId="7D79B0FA" w14:textId="2F83F8D9" w:rsidR="00647066" w:rsidRDefault="00647066" w:rsidP="005F0D3B">
      <w:pPr>
        <w:pStyle w:val="Prrafodelista"/>
        <w:numPr>
          <w:ilvl w:val="0"/>
          <w:numId w:val="16"/>
        </w:numPr>
      </w:pPr>
      <w:r>
        <w:t>Descripción: El personaje lanza una flecha en la dirección en que apunta, con rango superior a cualquier otro ataque. Permite el movimiento a velocidad normal mientras se realiza el ataque.</w:t>
      </w:r>
    </w:p>
    <w:p w14:paraId="74EE6FDA" w14:textId="2FA9F557" w:rsidR="00647066" w:rsidRPr="00647066" w:rsidRDefault="00647066" w:rsidP="005F0D3B">
      <w:pPr>
        <w:pStyle w:val="Prrafodelista"/>
        <w:numPr>
          <w:ilvl w:val="0"/>
          <w:numId w:val="16"/>
        </w:numPr>
      </w:pPr>
      <w:r>
        <w:t>Daño: Sin especificar por el momento.</w:t>
      </w:r>
    </w:p>
    <w:p w14:paraId="57DADBDC" w14:textId="77777777" w:rsidR="00647066" w:rsidRPr="00647066" w:rsidRDefault="00647066" w:rsidP="00647066"/>
    <w:p w14:paraId="70086CED" w14:textId="488E25AE" w:rsidR="00DB6D4F" w:rsidRDefault="006C10DF" w:rsidP="006C10DF">
      <w:pPr>
        <w:pStyle w:val="Ttulo2"/>
      </w:pPr>
      <w:bookmarkStart w:id="44" w:name="_Toc24747491"/>
      <w:r>
        <w:t>Habilidades</w:t>
      </w:r>
      <w:bookmarkEnd w:id="44"/>
    </w:p>
    <w:p w14:paraId="1048525D" w14:textId="418C7E92" w:rsidR="006C10DF" w:rsidRDefault="006C10DF" w:rsidP="006C10DF"/>
    <w:p w14:paraId="45E07723" w14:textId="4578DA23" w:rsidR="006C10DF" w:rsidRDefault="006B46E6" w:rsidP="006B46E6">
      <w:pPr>
        <w:pStyle w:val="Ttulo3"/>
      </w:pPr>
      <w:bookmarkStart w:id="45" w:name="_Toc24747492"/>
      <w:r>
        <w:t>Corriente profunda</w:t>
      </w:r>
      <w:bookmarkEnd w:id="45"/>
    </w:p>
    <w:p w14:paraId="469036B0" w14:textId="347A8C1D" w:rsidR="006B46E6" w:rsidRDefault="006B46E6" w:rsidP="005F0D3B">
      <w:pPr>
        <w:pStyle w:val="Prrafodelista"/>
        <w:numPr>
          <w:ilvl w:val="0"/>
          <w:numId w:val="17"/>
        </w:numPr>
      </w:pPr>
      <w:r>
        <w:t>Descripción: El personaje realiza un golpe en área alrededor de su posición que hace daño a todos los enemigos dentro del área y los empuja hasta el área máxima de la habilidad en caso de estar más cerca.</w:t>
      </w:r>
    </w:p>
    <w:p w14:paraId="258EE1E5" w14:textId="77777777" w:rsidR="006B46E6" w:rsidRPr="00647066" w:rsidRDefault="006B46E6" w:rsidP="005F0D3B">
      <w:pPr>
        <w:pStyle w:val="Prrafodelista"/>
        <w:numPr>
          <w:ilvl w:val="0"/>
          <w:numId w:val="17"/>
        </w:numPr>
      </w:pPr>
      <w:r>
        <w:t>Daño: Sin especificar por el momento.</w:t>
      </w:r>
    </w:p>
    <w:p w14:paraId="48554C80" w14:textId="5C5E054E" w:rsidR="006B46E6" w:rsidRDefault="006B46E6" w:rsidP="005F0D3B">
      <w:pPr>
        <w:pStyle w:val="Prrafodelista"/>
        <w:numPr>
          <w:ilvl w:val="0"/>
          <w:numId w:val="17"/>
        </w:numPr>
      </w:pPr>
      <w:r>
        <w:t>Enfriamiento: 5 segundos.</w:t>
      </w:r>
    </w:p>
    <w:p w14:paraId="1DFE7A33" w14:textId="09AE3F97" w:rsidR="006B46E6" w:rsidRDefault="006B46E6" w:rsidP="006B46E6"/>
    <w:p w14:paraId="2501A4ED" w14:textId="3EF63725" w:rsidR="006B46E6" w:rsidRDefault="006B46E6" w:rsidP="006B46E6">
      <w:pPr>
        <w:pStyle w:val="Ttulo3"/>
      </w:pPr>
      <w:bookmarkStart w:id="46" w:name="_Toc24747493"/>
      <w:r>
        <w:t>Llamarada impulsiva</w:t>
      </w:r>
      <w:bookmarkEnd w:id="46"/>
    </w:p>
    <w:p w14:paraId="7FFB309F" w14:textId="64B5AD75" w:rsidR="006B46E6" w:rsidRDefault="006B46E6" w:rsidP="005F0D3B">
      <w:pPr>
        <w:pStyle w:val="Prrafodelista"/>
        <w:numPr>
          <w:ilvl w:val="0"/>
          <w:numId w:val="18"/>
        </w:numPr>
      </w:pPr>
      <w:r>
        <w:t xml:space="preserve">Descripción: El personaje realiza un </w:t>
      </w:r>
      <w:proofErr w:type="spellStart"/>
      <w:r w:rsidRPr="00AD36ED">
        <w:rPr>
          <w:i/>
          <w:iCs/>
        </w:rPr>
        <w:t>dash</w:t>
      </w:r>
      <w:proofErr w:type="spellEnd"/>
      <w:r>
        <w:t xml:space="preserve"> hacia la posición en que mira, propinando una estocada que </w:t>
      </w:r>
      <w:proofErr w:type="spellStart"/>
      <w:r w:rsidRPr="00AD36ED">
        <w:rPr>
          <w:i/>
          <w:iCs/>
        </w:rPr>
        <w:t>stunnea</w:t>
      </w:r>
      <w:proofErr w:type="spellEnd"/>
      <w:r>
        <w:t xml:space="preserve"> al personaje enemigo que impacte durante 0,5 segundos, infligiendo un daño reducido.</w:t>
      </w:r>
    </w:p>
    <w:p w14:paraId="62853B6C" w14:textId="77777777" w:rsidR="006B46E6" w:rsidRPr="00647066" w:rsidRDefault="006B46E6" w:rsidP="005F0D3B">
      <w:pPr>
        <w:pStyle w:val="Prrafodelista"/>
        <w:numPr>
          <w:ilvl w:val="0"/>
          <w:numId w:val="18"/>
        </w:numPr>
      </w:pPr>
      <w:r>
        <w:t>Daño: Sin especificar por el momento.</w:t>
      </w:r>
    </w:p>
    <w:p w14:paraId="2C457B39" w14:textId="3F9FDE89" w:rsidR="006B46E6" w:rsidRDefault="006B46E6" w:rsidP="005F0D3B">
      <w:pPr>
        <w:pStyle w:val="Prrafodelista"/>
        <w:numPr>
          <w:ilvl w:val="0"/>
          <w:numId w:val="18"/>
        </w:numPr>
      </w:pPr>
      <w:r>
        <w:t>Enfriamiento: 4 segundos.</w:t>
      </w:r>
    </w:p>
    <w:p w14:paraId="07CB00B6" w14:textId="11E6F134" w:rsidR="006B46E6" w:rsidRDefault="006B46E6" w:rsidP="006B46E6"/>
    <w:p w14:paraId="63C01C60" w14:textId="00C73E73" w:rsidR="006B46E6" w:rsidRDefault="006B46E6" w:rsidP="006B46E6">
      <w:pPr>
        <w:pStyle w:val="Ttulo3"/>
      </w:pPr>
      <w:bookmarkStart w:id="47" w:name="_Toc24747494"/>
      <w:r>
        <w:t>Guardia de piedra</w:t>
      </w:r>
      <w:bookmarkEnd w:id="47"/>
    </w:p>
    <w:p w14:paraId="3696F9CD" w14:textId="6C83D31E" w:rsidR="006B46E6" w:rsidRDefault="006B46E6" w:rsidP="005F0D3B">
      <w:pPr>
        <w:pStyle w:val="Prrafodelista"/>
        <w:numPr>
          <w:ilvl w:val="0"/>
          <w:numId w:val="19"/>
        </w:numPr>
      </w:pPr>
      <w:r>
        <w:t>Descripción: El personaje proyecta un escudo de piedra en la dirección en que mira, bloqueando el daño hasta que se rompe (daño moderado) o expira el tiempo máximo de la habilidad (5 segundos). El movimiento se permite mientras la habilidad está activa. El ataque no se permite mientras la habilidad está activa.</w:t>
      </w:r>
    </w:p>
    <w:p w14:paraId="58F9F21B" w14:textId="0300F1DA" w:rsidR="006B46E6" w:rsidRPr="00647066" w:rsidRDefault="00124EC1" w:rsidP="005F0D3B">
      <w:pPr>
        <w:pStyle w:val="Prrafodelista"/>
        <w:numPr>
          <w:ilvl w:val="0"/>
          <w:numId w:val="19"/>
        </w:numPr>
      </w:pPr>
      <w:r>
        <w:t>Protección: Sin especificar por el momento.</w:t>
      </w:r>
    </w:p>
    <w:p w14:paraId="07C9DE56" w14:textId="4BB79450" w:rsidR="006B46E6" w:rsidRDefault="006B46E6" w:rsidP="005F0D3B">
      <w:pPr>
        <w:pStyle w:val="Prrafodelista"/>
        <w:numPr>
          <w:ilvl w:val="0"/>
          <w:numId w:val="19"/>
        </w:numPr>
      </w:pPr>
      <w:r>
        <w:t>Enfriamiento: 6 segundos desde que se termina el efecto de la habilidad.</w:t>
      </w:r>
    </w:p>
    <w:p w14:paraId="5CC19069" w14:textId="4740C32E" w:rsidR="006B46E6" w:rsidRDefault="006B46E6" w:rsidP="006B46E6"/>
    <w:p w14:paraId="1A8C9A20" w14:textId="6B6DFE88" w:rsidR="006B46E6" w:rsidRDefault="00124EC1" w:rsidP="006B46E6">
      <w:pPr>
        <w:pStyle w:val="Ttulo3"/>
      </w:pPr>
      <w:bookmarkStart w:id="48" w:name="_Toc24747495"/>
      <w:r>
        <w:t>Bombardeo impetuoso</w:t>
      </w:r>
      <w:bookmarkEnd w:id="48"/>
    </w:p>
    <w:p w14:paraId="2B0754BA" w14:textId="51461681" w:rsidR="00124EC1" w:rsidRDefault="00124EC1" w:rsidP="005F0D3B">
      <w:pPr>
        <w:pStyle w:val="Prrafodelista"/>
        <w:numPr>
          <w:ilvl w:val="0"/>
          <w:numId w:val="20"/>
        </w:numPr>
      </w:pPr>
      <w:r>
        <w:t xml:space="preserve">Descripción: El personaje lanza una salva de flecha al aire que caen en forma de rectángulo en la dirección en que mira el jugador. Los enemigos alcanzados por la salva reciben una cantidad leve de daño. Al cruzar por la zona en que se encuentra la salva, los enemigos son ralentizados y los aliados reciben una pequeña curación y un </w:t>
      </w:r>
      <w:proofErr w:type="spellStart"/>
      <w:r w:rsidRPr="00AD36ED">
        <w:rPr>
          <w:i/>
          <w:iCs/>
        </w:rPr>
        <w:t>buff</w:t>
      </w:r>
      <w:proofErr w:type="spellEnd"/>
      <w:r>
        <w:t xml:space="preserve"> de velocidad leve. La salva mantiene su efecto 10 segundos y luego desaparece.</w:t>
      </w:r>
    </w:p>
    <w:p w14:paraId="534A341E" w14:textId="77777777" w:rsidR="00124EC1" w:rsidRPr="00647066" w:rsidRDefault="00124EC1" w:rsidP="005F0D3B">
      <w:pPr>
        <w:pStyle w:val="Prrafodelista"/>
        <w:numPr>
          <w:ilvl w:val="0"/>
          <w:numId w:val="20"/>
        </w:numPr>
      </w:pPr>
      <w:r>
        <w:t>Daño: Sin especificar por el momento.</w:t>
      </w:r>
    </w:p>
    <w:p w14:paraId="00E295DB" w14:textId="528A35C1" w:rsidR="00DB6D4F" w:rsidRDefault="00124EC1" w:rsidP="005F0D3B">
      <w:pPr>
        <w:pStyle w:val="Prrafodelista"/>
        <w:numPr>
          <w:ilvl w:val="0"/>
          <w:numId w:val="20"/>
        </w:numPr>
      </w:pPr>
      <w:r>
        <w:t>Enfriamiento: 8 segundos.</w:t>
      </w:r>
    </w:p>
    <w:p w14:paraId="1B3D08D4" w14:textId="77777777" w:rsidR="00D23728" w:rsidRDefault="00D23728" w:rsidP="00D23728"/>
    <w:p w14:paraId="500811CD" w14:textId="77777777" w:rsidR="009E0940" w:rsidRDefault="009E0940" w:rsidP="009E0940">
      <w:pPr>
        <w:pStyle w:val="Ttulo1"/>
      </w:pPr>
      <w:bookmarkStart w:id="49" w:name="_Toc24747496"/>
      <w:r>
        <w:lastRenderedPageBreak/>
        <w:t>Ítems</w:t>
      </w:r>
      <w:bookmarkEnd w:id="49"/>
    </w:p>
    <w:p w14:paraId="6CF6A0A9" w14:textId="3CAB914C" w:rsidR="009E0940" w:rsidRDefault="00191217" w:rsidP="009E0940">
      <w:r>
        <w:t xml:space="preserve">Los ítems aparecerán en las partidas multijugador a modo de ayudas para los jugadores. Se encontrarán dentro de cajas que cada cierto tiempo aparecerán </w:t>
      </w:r>
      <w:r w:rsidR="00200546">
        <w:t>en el mapa. Al entrar en contacto con ellas liberarán el objeto que contienen, que será aleatorio. Al recoger este objeto, el botón de habilidad pasará a ser el botón que desplegará el objeto recogido. Una vez desplegado el objeto, el botón volverá a ser el botón de habilidad.</w:t>
      </w:r>
      <w:r w:rsidR="006C68E5">
        <w:t xml:space="preserve"> Si a los 10 segundos no se ha cogido un objeto, este desaparece</w:t>
      </w:r>
      <w:r w:rsidR="005B1967">
        <w:t>. Lo mismo ocurre si después de ser cogido no se utiliza el objeto en 10 segundos.</w:t>
      </w:r>
      <w:r w:rsidR="00200546">
        <w:t xml:space="preserve"> Entre los objetos disponibles se encuentran:</w:t>
      </w:r>
    </w:p>
    <w:p w14:paraId="6CD737C3" w14:textId="6C5973B1" w:rsidR="00200546" w:rsidRDefault="007E4764" w:rsidP="005F0D3B">
      <w:pPr>
        <w:pStyle w:val="Prrafodelista"/>
        <w:numPr>
          <w:ilvl w:val="0"/>
          <w:numId w:val="21"/>
        </w:numPr>
      </w:pPr>
      <w:r>
        <w:t>Runa explosiva</w:t>
      </w:r>
      <w:r w:rsidR="00200546">
        <w:t>: El personaje lanza una runa inestable en una línea que explota con el impacto de cualquier jugador infligiendo daño moderado.</w:t>
      </w:r>
    </w:p>
    <w:p w14:paraId="237DD4FF" w14:textId="079EA0AA" w:rsidR="00200546" w:rsidRDefault="00200546" w:rsidP="005F0D3B">
      <w:pPr>
        <w:pStyle w:val="Prrafodelista"/>
        <w:numPr>
          <w:ilvl w:val="0"/>
          <w:numId w:val="21"/>
        </w:numPr>
      </w:pPr>
      <w:r>
        <w:t>Trampa de caza: El personaje colocará una trampa en una zona del suelo del mapa. Cuando un enemigo o aliado camine por encima se verá atrapado por 3 segundos, liberándose automáticamente de esta tras pasar el tiempo indicado.</w:t>
      </w:r>
    </w:p>
    <w:p w14:paraId="3BF03F1B" w14:textId="77777777" w:rsidR="00200546" w:rsidRDefault="00200546" w:rsidP="005F0D3B">
      <w:pPr>
        <w:pStyle w:val="Prrafodelista"/>
        <w:numPr>
          <w:ilvl w:val="0"/>
          <w:numId w:val="21"/>
        </w:numPr>
      </w:pPr>
      <w:r>
        <w:t>Sanación divina: El personaje consumirá una bendición que cura el 50% de la vida máxima del personaje.</w:t>
      </w:r>
    </w:p>
    <w:p w14:paraId="23AA2153" w14:textId="4AB20E23" w:rsidR="00200546" w:rsidRDefault="00200546" w:rsidP="005F0D3B">
      <w:pPr>
        <w:pStyle w:val="Prrafodelista"/>
        <w:numPr>
          <w:ilvl w:val="0"/>
          <w:numId w:val="21"/>
        </w:numPr>
      </w:pPr>
      <w:r>
        <w:t>Bendición de presteza: El personaje consume una bendición que le ofrece un 40% de velocidad extra por 5 segundos.</w:t>
      </w:r>
    </w:p>
    <w:p w14:paraId="2BD5245D" w14:textId="04BD6C22" w:rsidR="00200546" w:rsidRDefault="00200546" w:rsidP="005F0D3B">
      <w:pPr>
        <w:pStyle w:val="Prrafodelista"/>
        <w:numPr>
          <w:ilvl w:val="0"/>
          <w:numId w:val="21"/>
        </w:numPr>
      </w:pPr>
      <w:r>
        <w:t>Preparación del estratega: El personaje consume una bendición que le otorga un escudo que bloquea la siguiente habilidad ofensiva del enemigo que impacte sobre este.</w:t>
      </w:r>
    </w:p>
    <w:p w14:paraId="003D044F" w14:textId="77777777" w:rsidR="00DB6D4F" w:rsidRDefault="00DB6D4F" w:rsidP="009E0940"/>
    <w:p w14:paraId="4C7E6C41" w14:textId="22FD29A2" w:rsidR="009E0940" w:rsidRDefault="009E0940" w:rsidP="009E0940">
      <w:pPr>
        <w:pStyle w:val="Ttulo1"/>
      </w:pPr>
      <w:bookmarkStart w:id="50" w:name="_Toc24747497"/>
      <w:proofErr w:type="spellStart"/>
      <w:r>
        <w:t>Guión</w:t>
      </w:r>
      <w:proofErr w:type="spellEnd"/>
      <w:r w:rsidR="005524BD">
        <w:t xml:space="preserve"> (Lore)</w:t>
      </w:r>
      <w:bookmarkEnd w:id="50"/>
    </w:p>
    <w:p w14:paraId="6532FF2B" w14:textId="1E0E6DA3" w:rsidR="00F70C90" w:rsidRPr="00F70C90" w:rsidRDefault="00F70C90" w:rsidP="00F70C90">
      <w:pPr>
        <w:pStyle w:val="Ttulo2"/>
      </w:pPr>
      <w:bookmarkStart w:id="51" w:name="_Toc24747498"/>
      <w:r>
        <w:t xml:space="preserve">Texto </w:t>
      </w:r>
      <w:proofErr w:type="spellStart"/>
      <w:r>
        <w:t>intro</w:t>
      </w:r>
      <w:bookmarkEnd w:id="51"/>
      <w:proofErr w:type="spellEnd"/>
    </w:p>
    <w:p w14:paraId="290BD301" w14:textId="3094235E" w:rsidR="009E0940" w:rsidRDefault="00A95CA3" w:rsidP="009E0940">
      <w:r>
        <w:t>El mundo es una conjunción de elementos. Estos forman un equilibrio entre sí, que mantiene el orden. En nuestro mundo, los elementos no son inertes, sino seres que los encarnan, tienen vida. Pero no siempre iba a ser u</w:t>
      </w:r>
      <w:r w:rsidR="00E92315">
        <w:t xml:space="preserve">n mundo pacífico y equilibrado, pues para formar nuevos mundos han de combinarse. La vida surge de los choques, y estos, son la guerra entre los elementos, que darán lugar a la existencia. </w:t>
      </w:r>
    </w:p>
    <w:p w14:paraId="3E1D8CC3" w14:textId="54541951" w:rsidR="001A4C50" w:rsidRDefault="001A4C50" w:rsidP="009E0940"/>
    <w:p w14:paraId="61225FCE" w14:textId="1D17AB44" w:rsidR="0092501D" w:rsidRPr="0092501D" w:rsidRDefault="001A4C50" w:rsidP="0092501D">
      <w:pPr>
        <w:pStyle w:val="Ttulo2"/>
      </w:pPr>
      <w:bookmarkStart w:id="52" w:name="_Toc24747499"/>
      <w:proofErr w:type="spellStart"/>
      <w:r>
        <w:t>Quotes</w:t>
      </w:r>
      <w:proofErr w:type="spellEnd"/>
      <w:r w:rsidR="0028213F">
        <w:t xml:space="preserve"> (Pantallas de carga)</w:t>
      </w:r>
      <w:bookmarkEnd w:id="52"/>
    </w:p>
    <w:p w14:paraId="0216545D" w14:textId="7BCC957E" w:rsidR="00C910A6" w:rsidRDefault="001A4C50" w:rsidP="00C910A6">
      <w:pPr>
        <w:pStyle w:val="Prrafodelista"/>
        <w:numPr>
          <w:ilvl w:val="0"/>
          <w:numId w:val="28"/>
        </w:numPr>
      </w:pPr>
      <w:r>
        <w:t xml:space="preserve">“¿Sabías que las </w:t>
      </w:r>
      <w:r w:rsidRPr="0092501D">
        <w:rPr>
          <w:b/>
        </w:rPr>
        <w:t>runas explosivas</w:t>
      </w:r>
      <w:r>
        <w:t xml:space="preserve"> no solo hacen daño a tus enemigos? ;)”</w:t>
      </w:r>
    </w:p>
    <w:p w14:paraId="728FF88F" w14:textId="68D57A8B" w:rsidR="00C910A6" w:rsidRPr="00C910A6" w:rsidRDefault="00C910A6" w:rsidP="00C910A6">
      <w:pPr>
        <w:pStyle w:val="Prrafodelista"/>
        <w:numPr>
          <w:ilvl w:val="0"/>
          <w:numId w:val="28"/>
        </w:numPr>
        <w:rPr>
          <w:lang w:val="en-US"/>
        </w:rPr>
      </w:pPr>
      <w:r w:rsidRPr="00C910A6">
        <w:rPr>
          <w:lang w:val="en-US"/>
        </w:rPr>
        <w:t xml:space="preserve">“Did you know that </w:t>
      </w:r>
      <w:r w:rsidRPr="00C910A6">
        <w:rPr>
          <w:b/>
          <w:lang w:val="en-US"/>
        </w:rPr>
        <w:t>explosive runes</w:t>
      </w:r>
      <w:r>
        <w:rPr>
          <w:lang w:val="en-US"/>
        </w:rPr>
        <w:t xml:space="preserve"> can hurt every player, </w:t>
      </w:r>
      <w:r w:rsidRPr="00C910A6">
        <w:rPr>
          <w:lang w:val="en-US"/>
        </w:rPr>
        <w:t>no matter their team?</w:t>
      </w:r>
      <w:r>
        <w:rPr>
          <w:lang w:val="en-US"/>
        </w:rPr>
        <w:t xml:space="preserve"> ;)”</w:t>
      </w:r>
    </w:p>
    <w:p w14:paraId="3BF1608B" w14:textId="2252095D" w:rsidR="001A4C50" w:rsidRDefault="001A4C50" w:rsidP="001A4C50">
      <w:pPr>
        <w:pStyle w:val="Prrafodelista"/>
        <w:numPr>
          <w:ilvl w:val="0"/>
          <w:numId w:val="28"/>
        </w:numPr>
      </w:pPr>
      <w:r>
        <w:t xml:space="preserve">“Las </w:t>
      </w:r>
      <w:r w:rsidRPr="0092501D">
        <w:rPr>
          <w:b/>
        </w:rPr>
        <w:t>trampa</w:t>
      </w:r>
      <w:r w:rsidR="007E4764" w:rsidRPr="0092501D">
        <w:rPr>
          <w:b/>
        </w:rPr>
        <w:t>s de caza</w:t>
      </w:r>
      <w:r w:rsidR="007E4764">
        <w:t xml:space="preserve"> atraparán las piernas de los personajes al pasar por encima, ¿a quién no le gusta un buen abracito?”</w:t>
      </w:r>
    </w:p>
    <w:p w14:paraId="403E0ACE" w14:textId="6A47B08B" w:rsidR="00C910A6" w:rsidRPr="00C910A6" w:rsidRDefault="00C910A6" w:rsidP="001A4C50">
      <w:pPr>
        <w:pStyle w:val="Prrafodelista"/>
        <w:numPr>
          <w:ilvl w:val="0"/>
          <w:numId w:val="28"/>
        </w:numPr>
        <w:rPr>
          <w:lang w:val="en-US"/>
        </w:rPr>
      </w:pPr>
      <w:r w:rsidRPr="00C910A6">
        <w:rPr>
          <w:lang w:val="en-US"/>
        </w:rPr>
        <w:t>“</w:t>
      </w:r>
      <w:r w:rsidRPr="00C910A6">
        <w:rPr>
          <w:b/>
          <w:lang w:val="en-US"/>
        </w:rPr>
        <w:t>Hunting traps</w:t>
      </w:r>
      <w:r w:rsidRPr="00C910A6">
        <w:rPr>
          <w:lang w:val="en-US"/>
        </w:rPr>
        <w:t xml:space="preserve"> catch the character’</w:t>
      </w:r>
      <w:r>
        <w:rPr>
          <w:lang w:val="en-US"/>
        </w:rPr>
        <w:t>s legs w</w:t>
      </w:r>
      <w:r w:rsidRPr="00C910A6">
        <w:rPr>
          <w:lang w:val="en-US"/>
        </w:rPr>
        <w:t>h</w:t>
      </w:r>
      <w:r>
        <w:rPr>
          <w:lang w:val="en-US"/>
        </w:rPr>
        <w:t>e</w:t>
      </w:r>
      <w:r w:rsidRPr="00C910A6">
        <w:rPr>
          <w:lang w:val="en-US"/>
        </w:rPr>
        <w:t>n</w:t>
      </w:r>
      <w:r>
        <w:rPr>
          <w:lang w:val="en-US"/>
        </w:rPr>
        <w:t xml:space="preserve"> you cross above them, who doesn</w:t>
      </w:r>
      <w:r w:rsidRPr="00C910A6">
        <w:rPr>
          <w:lang w:val="en-US"/>
        </w:rPr>
        <w:t>’</w:t>
      </w:r>
      <w:r>
        <w:rPr>
          <w:lang w:val="en-US"/>
        </w:rPr>
        <w:t>t like a nice</w:t>
      </w:r>
      <w:r w:rsidRPr="00C910A6">
        <w:rPr>
          <w:lang w:val="en-US"/>
        </w:rPr>
        <w:t xml:space="preserve"> hug?</w:t>
      </w:r>
      <w:r>
        <w:rPr>
          <w:lang w:val="en-US"/>
        </w:rPr>
        <w:t>”</w:t>
      </w:r>
    </w:p>
    <w:p w14:paraId="016B6964" w14:textId="2C15C6C8" w:rsidR="007E4764" w:rsidRDefault="007E4764" w:rsidP="001A4C50">
      <w:pPr>
        <w:pStyle w:val="Prrafodelista"/>
        <w:numPr>
          <w:ilvl w:val="0"/>
          <w:numId w:val="28"/>
        </w:numPr>
      </w:pPr>
      <w:r>
        <w:t xml:space="preserve">“Al ser usada, la </w:t>
      </w:r>
      <w:r w:rsidRPr="0092501D">
        <w:rPr>
          <w:b/>
        </w:rPr>
        <w:t>sanación divina</w:t>
      </w:r>
      <w:r>
        <w:t xml:space="preserve"> restaurará la mitad de la vida máxima del personaje. Un zumito </w:t>
      </w:r>
      <w:proofErr w:type="spellStart"/>
      <w:r>
        <w:t>saaano</w:t>
      </w:r>
      <w:proofErr w:type="spellEnd"/>
      <w:r>
        <w:t>.”</w:t>
      </w:r>
    </w:p>
    <w:p w14:paraId="5A77C404" w14:textId="7FC7B308" w:rsidR="00C910A6" w:rsidRPr="00C910A6" w:rsidRDefault="00C910A6" w:rsidP="001A4C50">
      <w:pPr>
        <w:pStyle w:val="Prrafodelista"/>
        <w:numPr>
          <w:ilvl w:val="0"/>
          <w:numId w:val="28"/>
        </w:numPr>
        <w:rPr>
          <w:lang w:val="en-US"/>
        </w:rPr>
      </w:pPr>
      <w:r w:rsidRPr="00C910A6">
        <w:rPr>
          <w:lang w:val="en-US"/>
        </w:rPr>
        <w:t xml:space="preserve">“When used, </w:t>
      </w:r>
      <w:r w:rsidRPr="009E6E68">
        <w:rPr>
          <w:b/>
          <w:lang w:val="en-US"/>
        </w:rPr>
        <w:t>sacred heal</w:t>
      </w:r>
      <w:r w:rsidRPr="00C910A6">
        <w:rPr>
          <w:lang w:val="en-US"/>
        </w:rPr>
        <w:t xml:space="preserve"> restores half of the maximum health of </w:t>
      </w:r>
      <w:r>
        <w:rPr>
          <w:lang w:val="en-US"/>
        </w:rPr>
        <w:t xml:space="preserve">the character using it. A healthy </w:t>
      </w:r>
      <w:proofErr w:type="spellStart"/>
      <w:r>
        <w:rPr>
          <w:lang w:val="en-US"/>
        </w:rPr>
        <w:t>juuuuice</w:t>
      </w:r>
      <w:proofErr w:type="spellEnd"/>
      <w:r>
        <w:rPr>
          <w:lang w:val="en-US"/>
        </w:rPr>
        <w:t>.”</w:t>
      </w:r>
    </w:p>
    <w:p w14:paraId="051B82F3" w14:textId="085944DE" w:rsidR="007E4764" w:rsidRDefault="0028213F" w:rsidP="001A4C50">
      <w:pPr>
        <w:pStyle w:val="Prrafodelista"/>
        <w:numPr>
          <w:ilvl w:val="0"/>
          <w:numId w:val="28"/>
        </w:numPr>
      </w:pPr>
      <w:r>
        <w:lastRenderedPageBreak/>
        <w:t xml:space="preserve">“Para los amantes de la velocidad, la </w:t>
      </w:r>
      <w:r w:rsidRPr="0092501D">
        <w:rPr>
          <w:b/>
        </w:rPr>
        <w:t>bendición de presteza</w:t>
      </w:r>
      <w:r>
        <w:t xml:space="preserve"> otorga un 40% de velocidad extra con su uso, para hacer derrapar bien duro.”</w:t>
      </w:r>
    </w:p>
    <w:p w14:paraId="63B39F4F" w14:textId="790037BE" w:rsidR="009E6E68" w:rsidRPr="009E6E68" w:rsidRDefault="009E6E68" w:rsidP="001A4C50">
      <w:pPr>
        <w:pStyle w:val="Prrafodelista"/>
        <w:numPr>
          <w:ilvl w:val="0"/>
          <w:numId w:val="28"/>
        </w:numPr>
        <w:rPr>
          <w:lang w:val="en-US"/>
        </w:rPr>
      </w:pPr>
      <w:r w:rsidRPr="009E6E68">
        <w:rPr>
          <w:lang w:val="en-US"/>
        </w:rPr>
        <w:t xml:space="preserve">“For those addicted to high speed, </w:t>
      </w:r>
      <w:r w:rsidRPr="009E6E68">
        <w:rPr>
          <w:b/>
          <w:lang w:val="en-US"/>
        </w:rPr>
        <w:t>agility blessing</w:t>
      </w:r>
      <w:r>
        <w:rPr>
          <w:lang w:val="en-US"/>
        </w:rPr>
        <w:t xml:space="preserve"> gives 40% extra speed when used. Enjoy the </w:t>
      </w:r>
      <w:proofErr w:type="gramStart"/>
      <w:r>
        <w:rPr>
          <w:lang w:val="en-US"/>
        </w:rPr>
        <w:t>hard drifting</w:t>
      </w:r>
      <w:proofErr w:type="gramEnd"/>
      <w:r>
        <w:rPr>
          <w:lang w:val="en-US"/>
        </w:rPr>
        <w:t xml:space="preserve"> experience.”</w:t>
      </w:r>
    </w:p>
    <w:p w14:paraId="40C33793" w14:textId="0A12E1B8" w:rsidR="0028213F" w:rsidRDefault="0028213F" w:rsidP="001A4C50">
      <w:pPr>
        <w:pStyle w:val="Prrafodelista"/>
        <w:numPr>
          <w:ilvl w:val="0"/>
          <w:numId w:val="28"/>
        </w:numPr>
      </w:pPr>
      <w:r>
        <w:t xml:space="preserve">“La </w:t>
      </w:r>
      <w:r w:rsidRPr="00AA224B">
        <w:rPr>
          <w:b/>
        </w:rPr>
        <w:t>preparación del estratega</w:t>
      </w:r>
      <w:r>
        <w:t xml:space="preserve"> </w:t>
      </w:r>
      <w:r w:rsidR="00AA224B">
        <w:t>otorga un escudo que bloquea el siguiente ataque del enemigo. “</w:t>
      </w:r>
      <w:proofErr w:type="spellStart"/>
      <w:r w:rsidR="00AA224B">
        <w:t>Oops</w:t>
      </w:r>
      <w:proofErr w:type="spellEnd"/>
      <w:r w:rsidR="00AA224B">
        <w:t>, no tan rápido compañero”.”</w:t>
      </w:r>
    </w:p>
    <w:p w14:paraId="116A0BA4" w14:textId="337C6670" w:rsidR="009E6E68" w:rsidRPr="009E6E68" w:rsidRDefault="009E6E68" w:rsidP="001A4C50">
      <w:pPr>
        <w:pStyle w:val="Prrafodelista"/>
        <w:numPr>
          <w:ilvl w:val="0"/>
          <w:numId w:val="28"/>
        </w:numPr>
        <w:rPr>
          <w:lang w:val="en-US"/>
        </w:rPr>
      </w:pPr>
      <w:r w:rsidRPr="009E6E68">
        <w:rPr>
          <w:lang w:val="en-US"/>
        </w:rPr>
        <w:t>“</w:t>
      </w:r>
      <w:r w:rsidRPr="009E6E68">
        <w:rPr>
          <w:b/>
          <w:lang w:val="en-US"/>
        </w:rPr>
        <w:t>Strategist preparation</w:t>
      </w:r>
      <w:r w:rsidRPr="009E6E68">
        <w:rPr>
          <w:lang w:val="en-US"/>
        </w:rPr>
        <w:t xml:space="preserve"> gives a shield which blocks the next enemy attack. </w:t>
      </w:r>
      <w:r>
        <w:rPr>
          <w:lang w:val="en-US"/>
        </w:rPr>
        <w:t>“Jeez, not so fast, kid”.”</w:t>
      </w:r>
    </w:p>
    <w:p w14:paraId="79E52B30" w14:textId="3AD640FF" w:rsidR="0092501D" w:rsidRDefault="00F15BF6" w:rsidP="001A4C50">
      <w:pPr>
        <w:pStyle w:val="Prrafodelista"/>
        <w:numPr>
          <w:ilvl w:val="0"/>
          <w:numId w:val="28"/>
        </w:numPr>
      </w:pPr>
      <w:r>
        <w:t>“</w:t>
      </w:r>
      <w:proofErr w:type="spellStart"/>
      <w:r w:rsidRPr="009E6E68">
        <w:rPr>
          <w:b/>
        </w:rPr>
        <w:t>Minux</w:t>
      </w:r>
      <w:proofErr w:type="spellEnd"/>
      <w:r w:rsidRPr="009E6E68">
        <w:rPr>
          <w:b/>
        </w:rPr>
        <w:t xml:space="preserve"> flamígero</w:t>
      </w:r>
      <w:r>
        <w:t xml:space="preserve"> se caracteriza por incesantes ataques rápidos a distancia corta y un estilo agresivo. Perfecto para aquellos que disfrutan de una buena barbacoa llena de carne.”</w:t>
      </w:r>
    </w:p>
    <w:p w14:paraId="4888453C" w14:textId="7390F8B4" w:rsidR="009E6E68" w:rsidRPr="009E6E68" w:rsidRDefault="009E6E68" w:rsidP="001A4C50">
      <w:pPr>
        <w:pStyle w:val="Prrafodelista"/>
        <w:numPr>
          <w:ilvl w:val="0"/>
          <w:numId w:val="28"/>
        </w:numPr>
        <w:rPr>
          <w:lang w:val="en-US"/>
        </w:rPr>
      </w:pPr>
      <w:r w:rsidRPr="009E6E68">
        <w:rPr>
          <w:lang w:val="en-US"/>
        </w:rPr>
        <w:t>“</w:t>
      </w:r>
      <w:r w:rsidRPr="009E6E68">
        <w:rPr>
          <w:b/>
          <w:lang w:val="en-US"/>
        </w:rPr>
        <w:t xml:space="preserve">Burning </w:t>
      </w:r>
      <w:proofErr w:type="spellStart"/>
      <w:r w:rsidRPr="009E6E68">
        <w:rPr>
          <w:b/>
          <w:lang w:val="en-US"/>
        </w:rPr>
        <w:t>Minux</w:t>
      </w:r>
      <w:proofErr w:type="spellEnd"/>
      <w:r w:rsidRPr="009E6E68">
        <w:rPr>
          <w:lang w:val="en-US"/>
        </w:rPr>
        <w:t xml:space="preserve"> is represented by short range, </w:t>
      </w:r>
      <w:r>
        <w:rPr>
          <w:lang w:val="en-US"/>
        </w:rPr>
        <w:t>unceasing attacks and an aggressive style. Perfect choice for those who enjoy a big classic BBQ.”</w:t>
      </w:r>
    </w:p>
    <w:p w14:paraId="7EDA05DA" w14:textId="72397983" w:rsidR="00F15BF6" w:rsidRDefault="00F15BF6" w:rsidP="001A4C50">
      <w:pPr>
        <w:pStyle w:val="Prrafodelista"/>
        <w:numPr>
          <w:ilvl w:val="0"/>
          <w:numId w:val="28"/>
        </w:numPr>
      </w:pPr>
      <w:r>
        <w:t>“</w:t>
      </w:r>
      <w:proofErr w:type="spellStart"/>
      <w:r w:rsidRPr="009E6E68">
        <w:rPr>
          <w:b/>
        </w:rPr>
        <w:t>Minux</w:t>
      </w:r>
      <w:proofErr w:type="spellEnd"/>
      <w:r w:rsidRPr="009E6E68">
        <w:rPr>
          <w:b/>
        </w:rPr>
        <w:t xml:space="preserve"> acuático</w:t>
      </w:r>
      <w:r>
        <w:t xml:space="preserve"> se encarga de mantener lejos a sus enemigos a través de ataques de medio alcance y empujes. Se mira, pero no se toca.”</w:t>
      </w:r>
    </w:p>
    <w:p w14:paraId="21F78BC8" w14:textId="6E72C419" w:rsidR="009E6E68" w:rsidRPr="009E6E68" w:rsidRDefault="009E6E68" w:rsidP="001A4C50">
      <w:pPr>
        <w:pStyle w:val="Prrafodelista"/>
        <w:numPr>
          <w:ilvl w:val="0"/>
          <w:numId w:val="28"/>
        </w:numPr>
        <w:rPr>
          <w:lang w:val="en-US"/>
        </w:rPr>
      </w:pPr>
      <w:r w:rsidRPr="009E6E68">
        <w:rPr>
          <w:lang w:val="en-US"/>
        </w:rPr>
        <w:t>“</w:t>
      </w:r>
      <w:r w:rsidRPr="00BA7E62">
        <w:rPr>
          <w:b/>
          <w:lang w:val="en-US"/>
        </w:rPr>
        <w:t xml:space="preserve">Aquatic </w:t>
      </w:r>
      <w:proofErr w:type="spellStart"/>
      <w:r w:rsidRPr="00BA7E62">
        <w:rPr>
          <w:b/>
          <w:lang w:val="en-US"/>
        </w:rPr>
        <w:t>Minux</w:t>
      </w:r>
      <w:proofErr w:type="spellEnd"/>
      <w:r w:rsidRPr="009E6E68">
        <w:rPr>
          <w:lang w:val="en-US"/>
        </w:rPr>
        <w:t xml:space="preserve"> manages to k</w:t>
      </w:r>
      <w:r>
        <w:rPr>
          <w:lang w:val="en-US"/>
        </w:rPr>
        <w:t>eep its enemies far away with middle range attacks</w:t>
      </w:r>
      <w:r w:rsidR="00BA7E62">
        <w:rPr>
          <w:lang w:val="en-US"/>
        </w:rPr>
        <w:t xml:space="preserve"> and pushes. You can look but you can´t touch.”</w:t>
      </w:r>
    </w:p>
    <w:p w14:paraId="4966EF71" w14:textId="2947FFC5" w:rsidR="00F15BF6" w:rsidRDefault="00F15BF6" w:rsidP="001A4C50">
      <w:pPr>
        <w:pStyle w:val="Prrafodelista"/>
        <w:numPr>
          <w:ilvl w:val="0"/>
          <w:numId w:val="28"/>
        </w:numPr>
      </w:pPr>
      <w:r>
        <w:t>“</w:t>
      </w:r>
      <w:proofErr w:type="spellStart"/>
      <w:r w:rsidRPr="009E6E68">
        <w:rPr>
          <w:b/>
        </w:rPr>
        <w:t>Minux</w:t>
      </w:r>
      <w:proofErr w:type="spellEnd"/>
      <w:r w:rsidRPr="009E6E68">
        <w:rPr>
          <w:b/>
        </w:rPr>
        <w:t xml:space="preserve"> rocoso</w:t>
      </w:r>
      <w:r>
        <w:t xml:space="preserve"> </w:t>
      </w:r>
      <w:r w:rsidR="00AC477E">
        <w:t>controla el campo de batalla con su poderoso ataque y su capacidad defensiva, siendo tanto una potente arma como un duro baluarte. Por si te gusta ir siempre a lo grande.”</w:t>
      </w:r>
    </w:p>
    <w:p w14:paraId="4A2BE003" w14:textId="1FC380F9" w:rsidR="00BA7E62" w:rsidRPr="00BA7E62" w:rsidRDefault="00BA7E62" w:rsidP="001A4C50">
      <w:pPr>
        <w:pStyle w:val="Prrafodelista"/>
        <w:numPr>
          <w:ilvl w:val="0"/>
          <w:numId w:val="28"/>
        </w:numPr>
        <w:rPr>
          <w:lang w:val="en-US"/>
        </w:rPr>
      </w:pPr>
      <w:r w:rsidRPr="00BA7E62">
        <w:rPr>
          <w:lang w:val="en-US"/>
        </w:rPr>
        <w:t>“</w:t>
      </w:r>
      <w:r w:rsidRPr="00BA7E62">
        <w:rPr>
          <w:b/>
          <w:lang w:val="en-US"/>
        </w:rPr>
        <w:t xml:space="preserve">Stone </w:t>
      </w:r>
      <w:proofErr w:type="spellStart"/>
      <w:r w:rsidRPr="00BA7E62">
        <w:rPr>
          <w:b/>
          <w:lang w:val="en-US"/>
        </w:rPr>
        <w:t>Minux</w:t>
      </w:r>
      <w:proofErr w:type="spellEnd"/>
      <w:r w:rsidRPr="00BA7E62">
        <w:rPr>
          <w:lang w:val="en-US"/>
        </w:rPr>
        <w:t xml:space="preserve"> controls the battlefield with its attack power and defense</w:t>
      </w:r>
      <w:r>
        <w:rPr>
          <w:lang w:val="en-US"/>
        </w:rPr>
        <w:t xml:space="preserve"> skills, being as powerful as a good weapon and as hard as a mountain. Go big or go home, boy.”</w:t>
      </w:r>
    </w:p>
    <w:p w14:paraId="36726EF3" w14:textId="03ED06A6" w:rsidR="00AC477E" w:rsidRDefault="00AC477E" w:rsidP="001A4C50">
      <w:pPr>
        <w:pStyle w:val="Prrafodelista"/>
        <w:numPr>
          <w:ilvl w:val="0"/>
          <w:numId w:val="28"/>
        </w:numPr>
      </w:pPr>
      <w:r>
        <w:t>“</w:t>
      </w:r>
      <w:proofErr w:type="spellStart"/>
      <w:r w:rsidRPr="009E6E68">
        <w:rPr>
          <w:b/>
        </w:rPr>
        <w:t>Minux</w:t>
      </w:r>
      <w:proofErr w:type="spellEnd"/>
      <w:r w:rsidRPr="009E6E68">
        <w:rPr>
          <w:b/>
        </w:rPr>
        <w:t xml:space="preserve"> ciclónico</w:t>
      </w:r>
      <w:r>
        <w:t xml:space="preserve"> ataca desde lejos, con capacidades para potenciar a sus aliados y perjudicar a sus enemigos. Siempre preparado para echar una manita o atravesártela.”</w:t>
      </w:r>
    </w:p>
    <w:p w14:paraId="3724C680" w14:textId="119F631C" w:rsidR="00BA7E62" w:rsidRPr="00BA7E62" w:rsidRDefault="00BA7E62" w:rsidP="001A4C50">
      <w:pPr>
        <w:pStyle w:val="Prrafodelista"/>
        <w:numPr>
          <w:ilvl w:val="0"/>
          <w:numId w:val="28"/>
        </w:numPr>
        <w:rPr>
          <w:lang w:val="en-US"/>
        </w:rPr>
      </w:pPr>
      <w:r w:rsidRPr="00BA7E62">
        <w:rPr>
          <w:lang w:val="en-US"/>
        </w:rPr>
        <w:t>“</w:t>
      </w:r>
      <w:proofErr w:type="spellStart"/>
      <w:r w:rsidRPr="00BA7E62">
        <w:rPr>
          <w:b/>
          <w:lang w:val="en-US"/>
        </w:rPr>
        <w:t>Ciclonic</w:t>
      </w:r>
      <w:proofErr w:type="spellEnd"/>
      <w:r w:rsidRPr="00BA7E62">
        <w:rPr>
          <w:b/>
          <w:lang w:val="en-US"/>
        </w:rPr>
        <w:t xml:space="preserve"> </w:t>
      </w:r>
      <w:proofErr w:type="spellStart"/>
      <w:r w:rsidRPr="00BA7E62">
        <w:rPr>
          <w:b/>
          <w:lang w:val="en-US"/>
        </w:rPr>
        <w:t>Minux</w:t>
      </w:r>
      <w:proofErr w:type="spellEnd"/>
      <w:r w:rsidRPr="00BA7E62">
        <w:rPr>
          <w:lang w:val="en-US"/>
        </w:rPr>
        <w:t xml:space="preserve"> attacks from far away, with buff or </w:t>
      </w:r>
      <w:proofErr w:type="spellStart"/>
      <w:r w:rsidRPr="00BA7E62">
        <w:rPr>
          <w:lang w:val="en-US"/>
        </w:rPr>
        <w:t>debuff</w:t>
      </w:r>
      <w:proofErr w:type="spellEnd"/>
      <w:r w:rsidRPr="00BA7E62">
        <w:rPr>
          <w:lang w:val="en-US"/>
        </w:rPr>
        <w:t xml:space="preserve"> skills, depending if you are an ally or an enemy. </w:t>
      </w:r>
      <w:r>
        <w:rPr>
          <w:lang w:val="en-US"/>
        </w:rPr>
        <w:t>Always prepare to give a hand or destroy it.”</w:t>
      </w:r>
    </w:p>
    <w:p w14:paraId="2FAF7C5E" w14:textId="703BF753" w:rsidR="0028174B" w:rsidRDefault="0028174B"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flamígero</w:t>
      </w:r>
      <w:r>
        <w:t xml:space="preserve">, </w:t>
      </w:r>
      <w:r w:rsidRPr="009E6E68">
        <w:rPr>
          <w:b/>
        </w:rPr>
        <w:t>tajo ardiente</w:t>
      </w:r>
      <w:r>
        <w:t xml:space="preserve">, permite encadenar varios ataques de corto alcance para hacer triza a sus enemigos. Chop </w:t>
      </w:r>
      <w:proofErr w:type="spellStart"/>
      <w:r>
        <w:t>chop</w:t>
      </w:r>
      <w:proofErr w:type="spellEnd"/>
      <w:r>
        <w:t>.”</w:t>
      </w:r>
    </w:p>
    <w:p w14:paraId="478C1A1F" w14:textId="4F0ACA79" w:rsidR="00BA7E62" w:rsidRPr="00BA7E62" w:rsidRDefault="00BA7E62" w:rsidP="001A4C50">
      <w:pPr>
        <w:pStyle w:val="Prrafodelista"/>
        <w:numPr>
          <w:ilvl w:val="0"/>
          <w:numId w:val="28"/>
        </w:numPr>
        <w:rPr>
          <w:lang w:val="en-US"/>
        </w:rPr>
      </w:pPr>
      <w:r w:rsidRPr="00BA7E62">
        <w:rPr>
          <w:lang w:val="en-US"/>
        </w:rPr>
        <w:t xml:space="preserve">“The main attack of </w:t>
      </w:r>
      <w:r w:rsidRPr="00BA7E62">
        <w:rPr>
          <w:b/>
          <w:lang w:val="en-US"/>
        </w:rPr>
        <w:t xml:space="preserve">Burning </w:t>
      </w:r>
      <w:proofErr w:type="spellStart"/>
      <w:r w:rsidRPr="00BA7E62">
        <w:rPr>
          <w:b/>
          <w:lang w:val="en-US"/>
        </w:rPr>
        <w:t>Minux</w:t>
      </w:r>
      <w:proofErr w:type="spellEnd"/>
      <w:r>
        <w:rPr>
          <w:lang w:val="en-US"/>
        </w:rPr>
        <w:t xml:space="preserve">, </w:t>
      </w:r>
      <w:r w:rsidRPr="00BA7E62">
        <w:rPr>
          <w:b/>
          <w:lang w:val="en-US"/>
        </w:rPr>
        <w:t>hot slash</w:t>
      </w:r>
      <w:r>
        <w:rPr>
          <w:lang w:val="en-US"/>
        </w:rPr>
        <w:t xml:space="preserve">, enables to chain many </w:t>
      </w:r>
      <w:proofErr w:type="gramStart"/>
      <w:r>
        <w:rPr>
          <w:lang w:val="en-US"/>
        </w:rPr>
        <w:t>short range</w:t>
      </w:r>
      <w:proofErr w:type="gramEnd"/>
      <w:r>
        <w:rPr>
          <w:lang w:val="en-US"/>
        </w:rPr>
        <w:t xml:space="preserve"> attacks to tear apart its enemies. Chop </w:t>
      </w:r>
      <w:proofErr w:type="spellStart"/>
      <w:r>
        <w:rPr>
          <w:lang w:val="en-US"/>
        </w:rPr>
        <w:t>Chop</w:t>
      </w:r>
      <w:proofErr w:type="spellEnd"/>
      <w:r>
        <w:rPr>
          <w:lang w:val="en-US"/>
        </w:rPr>
        <w:t>.”</w:t>
      </w:r>
    </w:p>
    <w:p w14:paraId="1AFA224A" w14:textId="7B6DBDFA" w:rsidR="0057178C" w:rsidRDefault="0028174B"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acuático</w:t>
      </w:r>
      <w:r>
        <w:t xml:space="preserve">, </w:t>
      </w:r>
      <w:r w:rsidRPr="009E6E68">
        <w:rPr>
          <w:b/>
        </w:rPr>
        <w:t>mareas agresivas</w:t>
      </w:r>
      <w:r>
        <w:t>, lanza una estocada al frente y hace un barrido frontal a continuación. Barre a tus enemigos como si fuesen hojas.”</w:t>
      </w:r>
    </w:p>
    <w:p w14:paraId="3C1E28CA" w14:textId="43B1E9B8" w:rsidR="00BA7E62" w:rsidRPr="00BA7E62" w:rsidRDefault="00BA7E62" w:rsidP="001A4C50">
      <w:pPr>
        <w:pStyle w:val="Prrafodelista"/>
        <w:numPr>
          <w:ilvl w:val="0"/>
          <w:numId w:val="28"/>
        </w:numPr>
        <w:rPr>
          <w:lang w:val="en-US"/>
        </w:rPr>
      </w:pPr>
      <w:r w:rsidRPr="00BA7E62">
        <w:rPr>
          <w:lang w:val="en-US"/>
        </w:rPr>
        <w:t xml:space="preserve">“The main attack of </w:t>
      </w:r>
      <w:r w:rsidRPr="002F0B45">
        <w:rPr>
          <w:b/>
          <w:lang w:val="en-US"/>
        </w:rPr>
        <w:t xml:space="preserve">Aquatic </w:t>
      </w:r>
      <w:proofErr w:type="spellStart"/>
      <w:r w:rsidRPr="002F0B45">
        <w:rPr>
          <w:b/>
          <w:lang w:val="en-US"/>
        </w:rPr>
        <w:t>Minux</w:t>
      </w:r>
      <w:proofErr w:type="spellEnd"/>
      <w:r>
        <w:rPr>
          <w:lang w:val="en-US"/>
        </w:rPr>
        <w:t xml:space="preserve">, </w:t>
      </w:r>
      <w:r w:rsidRPr="002F0B45">
        <w:rPr>
          <w:b/>
          <w:lang w:val="en-US"/>
        </w:rPr>
        <w:t>aggressive tides</w:t>
      </w:r>
      <w:r>
        <w:rPr>
          <w:lang w:val="en-US"/>
        </w:rPr>
        <w:t xml:space="preserve">, performs a stab in front </w:t>
      </w:r>
      <w:r w:rsidR="002F0B45">
        <w:rPr>
          <w:lang w:val="en-US"/>
        </w:rPr>
        <w:t>and then a frontal attack in arc. Swept your enemies like if they were fallen leaves.”</w:t>
      </w:r>
    </w:p>
    <w:p w14:paraId="7E3DDB19" w14:textId="20CC7649" w:rsidR="0057178C" w:rsidRDefault="0057178C"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rocoso</w:t>
      </w:r>
      <w:r>
        <w:t xml:space="preserve">, </w:t>
      </w:r>
      <w:r w:rsidRPr="009E6E68">
        <w:rPr>
          <w:b/>
        </w:rPr>
        <w:t>ruptura sísmica</w:t>
      </w:r>
      <w:r>
        <w:t>, asesta un poderoso, aunque lento, golpe frontal con su hacha. La espera habrá merecido la pena cuando veas a tus enemigos aplastados.”</w:t>
      </w:r>
    </w:p>
    <w:p w14:paraId="5EE29733" w14:textId="5A33153C" w:rsidR="002F0B45" w:rsidRPr="002F0B45" w:rsidRDefault="002F0B45" w:rsidP="001A4C50">
      <w:pPr>
        <w:pStyle w:val="Prrafodelista"/>
        <w:numPr>
          <w:ilvl w:val="0"/>
          <w:numId w:val="28"/>
        </w:numPr>
        <w:rPr>
          <w:lang w:val="en-US"/>
        </w:rPr>
      </w:pPr>
      <w:r w:rsidRPr="002F0B45">
        <w:rPr>
          <w:lang w:val="en-US"/>
        </w:rPr>
        <w:t xml:space="preserve">“The main attack of </w:t>
      </w:r>
      <w:r w:rsidRPr="002F0B45">
        <w:rPr>
          <w:b/>
          <w:lang w:val="en-US"/>
        </w:rPr>
        <w:t xml:space="preserve">Stone </w:t>
      </w:r>
      <w:proofErr w:type="spellStart"/>
      <w:r w:rsidRPr="002F0B45">
        <w:rPr>
          <w:b/>
          <w:lang w:val="en-US"/>
        </w:rPr>
        <w:t>Minux</w:t>
      </w:r>
      <w:proofErr w:type="spellEnd"/>
      <w:r>
        <w:rPr>
          <w:lang w:val="en-US"/>
        </w:rPr>
        <w:t xml:space="preserve">, </w:t>
      </w:r>
      <w:proofErr w:type="spellStart"/>
      <w:r w:rsidRPr="002F0B45">
        <w:rPr>
          <w:b/>
          <w:lang w:val="en-US"/>
        </w:rPr>
        <w:t>sismic</w:t>
      </w:r>
      <w:proofErr w:type="spellEnd"/>
      <w:r w:rsidRPr="002F0B45">
        <w:rPr>
          <w:b/>
          <w:lang w:val="en-US"/>
        </w:rPr>
        <w:t xml:space="preserve"> rupture</w:t>
      </w:r>
      <w:r>
        <w:rPr>
          <w:lang w:val="en-US"/>
        </w:rPr>
        <w:t>, performs a powerful, but slow, frontal strike with its axe. The waiting will be worth it when you see you enemies smashed on the ground.”</w:t>
      </w:r>
    </w:p>
    <w:p w14:paraId="5B2FD47A" w14:textId="0B85B8F7" w:rsidR="00AC477E" w:rsidRDefault="0057178C" w:rsidP="001A4C50">
      <w:pPr>
        <w:pStyle w:val="Prrafodelista"/>
        <w:numPr>
          <w:ilvl w:val="0"/>
          <w:numId w:val="28"/>
        </w:numPr>
      </w:pPr>
      <w:r>
        <w:t xml:space="preserve">“El ataque de </w:t>
      </w:r>
      <w:proofErr w:type="spellStart"/>
      <w:r w:rsidRPr="009E6E68">
        <w:rPr>
          <w:b/>
        </w:rPr>
        <w:t>Minux</w:t>
      </w:r>
      <w:proofErr w:type="spellEnd"/>
      <w:r w:rsidRPr="009E6E68">
        <w:rPr>
          <w:b/>
        </w:rPr>
        <w:t xml:space="preserve"> ciclónico</w:t>
      </w:r>
      <w:r>
        <w:t xml:space="preserve">, </w:t>
      </w:r>
      <w:r w:rsidRPr="009E6E68">
        <w:rPr>
          <w:b/>
        </w:rPr>
        <w:t>flecha audaz</w:t>
      </w:r>
      <w:r>
        <w:t>, lanza flechas mientras te mueves. Utiliza a tus enemigos como dianas, con estilo.”</w:t>
      </w:r>
      <w:r w:rsidR="00AC477E">
        <w:t xml:space="preserve"> </w:t>
      </w:r>
    </w:p>
    <w:p w14:paraId="2415986D" w14:textId="344558EA" w:rsidR="002F0B45" w:rsidRPr="002F0B45" w:rsidRDefault="002F0B45" w:rsidP="001A4C50">
      <w:pPr>
        <w:pStyle w:val="Prrafodelista"/>
        <w:numPr>
          <w:ilvl w:val="0"/>
          <w:numId w:val="28"/>
        </w:numPr>
        <w:rPr>
          <w:lang w:val="en-US"/>
        </w:rPr>
      </w:pPr>
      <w:r w:rsidRPr="002F0B45">
        <w:rPr>
          <w:lang w:val="en-US"/>
        </w:rPr>
        <w:t xml:space="preserve">“The main attack of </w:t>
      </w:r>
      <w:proofErr w:type="spellStart"/>
      <w:r w:rsidRPr="002F0B45">
        <w:rPr>
          <w:b/>
          <w:lang w:val="en-US"/>
        </w:rPr>
        <w:t>Ciclonic</w:t>
      </w:r>
      <w:proofErr w:type="spellEnd"/>
      <w:r w:rsidRPr="002F0B45">
        <w:rPr>
          <w:b/>
          <w:lang w:val="en-US"/>
        </w:rPr>
        <w:t xml:space="preserve"> </w:t>
      </w:r>
      <w:proofErr w:type="spellStart"/>
      <w:r w:rsidRPr="002F0B45">
        <w:rPr>
          <w:b/>
          <w:lang w:val="en-US"/>
        </w:rPr>
        <w:t>Minux</w:t>
      </w:r>
      <w:proofErr w:type="spellEnd"/>
      <w:r>
        <w:rPr>
          <w:lang w:val="en-US"/>
        </w:rPr>
        <w:t xml:space="preserve">, </w:t>
      </w:r>
      <w:r w:rsidRPr="002F0B45">
        <w:rPr>
          <w:b/>
          <w:lang w:val="en-US"/>
        </w:rPr>
        <w:t>bold arrow</w:t>
      </w:r>
      <w:r>
        <w:rPr>
          <w:lang w:val="en-US"/>
        </w:rPr>
        <w:t>, throws arrows while moving. Use your enemies as moving targets, with style.”</w:t>
      </w:r>
    </w:p>
    <w:p w14:paraId="4E8C6292" w14:textId="1DE7B08E" w:rsidR="0025784B" w:rsidRDefault="0025784B" w:rsidP="001A4C50">
      <w:pPr>
        <w:pStyle w:val="Prrafodelista"/>
        <w:numPr>
          <w:ilvl w:val="0"/>
          <w:numId w:val="28"/>
        </w:numPr>
      </w:pPr>
      <w:r>
        <w:t xml:space="preserve">“La habilidad de </w:t>
      </w:r>
      <w:proofErr w:type="spellStart"/>
      <w:r w:rsidRPr="009E6E68">
        <w:rPr>
          <w:b/>
        </w:rPr>
        <w:t>Minux</w:t>
      </w:r>
      <w:proofErr w:type="spellEnd"/>
      <w:r w:rsidRPr="009E6E68">
        <w:rPr>
          <w:b/>
        </w:rPr>
        <w:t xml:space="preserve"> flamígero</w:t>
      </w:r>
      <w:r>
        <w:t xml:space="preserve">, </w:t>
      </w:r>
      <w:r w:rsidRPr="009E6E68">
        <w:rPr>
          <w:b/>
        </w:rPr>
        <w:t>llamarada impulsiva</w:t>
      </w:r>
      <w:r>
        <w:t xml:space="preserve">, hace saltar a </w:t>
      </w:r>
      <w:proofErr w:type="spellStart"/>
      <w:r>
        <w:t>Minux</w:t>
      </w:r>
      <w:proofErr w:type="spellEnd"/>
      <w:r>
        <w:t xml:space="preserve"> flamígero hacia donde mira, </w:t>
      </w:r>
      <w:proofErr w:type="spellStart"/>
      <w:r>
        <w:t>stunneando</w:t>
      </w:r>
      <w:proofErr w:type="spellEnd"/>
      <w:r>
        <w:t xml:space="preserve"> al objetivo que encuentre. Rápido e indoloro. ;)”</w:t>
      </w:r>
    </w:p>
    <w:p w14:paraId="5C6CFDA4" w14:textId="748E6A56" w:rsidR="002F0B45" w:rsidRPr="002F0B45" w:rsidRDefault="002F0B45" w:rsidP="001A4C50">
      <w:pPr>
        <w:pStyle w:val="Prrafodelista"/>
        <w:numPr>
          <w:ilvl w:val="0"/>
          <w:numId w:val="28"/>
        </w:numPr>
        <w:rPr>
          <w:lang w:val="en-US"/>
        </w:rPr>
      </w:pPr>
      <w:r w:rsidRPr="002F0B45">
        <w:rPr>
          <w:lang w:val="en-US"/>
        </w:rPr>
        <w:t xml:space="preserve">“The ability of </w:t>
      </w:r>
      <w:r w:rsidRPr="002F0B45">
        <w:rPr>
          <w:b/>
          <w:lang w:val="en-US"/>
        </w:rPr>
        <w:t xml:space="preserve">Burning </w:t>
      </w:r>
      <w:proofErr w:type="spellStart"/>
      <w:r w:rsidRPr="002F0B45">
        <w:rPr>
          <w:b/>
          <w:lang w:val="en-US"/>
        </w:rPr>
        <w:t>Minux</w:t>
      </w:r>
      <w:proofErr w:type="spellEnd"/>
      <w:r w:rsidRPr="002F0B45">
        <w:rPr>
          <w:lang w:val="en-US"/>
        </w:rPr>
        <w:t xml:space="preserve">, </w:t>
      </w:r>
      <w:r w:rsidRPr="002F0B45">
        <w:rPr>
          <w:b/>
          <w:lang w:val="en-US"/>
        </w:rPr>
        <w:t>impulsive flare</w:t>
      </w:r>
      <w:r>
        <w:rPr>
          <w:lang w:val="en-US"/>
        </w:rPr>
        <w:t xml:space="preserve">, makes Burning </w:t>
      </w:r>
      <w:proofErr w:type="spellStart"/>
      <w:r>
        <w:rPr>
          <w:lang w:val="en-US"/>
        </w:rPr>
        <w:t>Minux</w:t>
      </w:r>
      <w:proofErr w:type="spellEnd"/>
      <w:r>
        <w:rPr>
          <w:lang w:val="en-US"/>
        </w:rPr>
        <w:t xml:space="preserve"> jump where it is looking, stunning the target found. Fast and painless. ;)”</w:t>
      </w:r>
    </w:p>
    <w:p w14:paraId="6372D9BB" w14:textId="3C983DE2" w:rsidR="0025784B" w:rsidRDefault="0025784B" w:rsidP="001A4C50">
      <w:pPr>
        <w:pStyle w:val="Prrafodelista"/>
        <w:numPr>
          <w:ilvl w:val="0"/>
          <w:numId w:val="28"/>
        </w:numPr>
      </w:pPr>
      <w:r>
        <w:lastRenderedPageBreak/>
        <w:t xml:space="preserve">“La habilidad de </w:t>
      </w:r>
      <w:proofErr w:type="spellStart"/>
      <w:r w:rsidRPr="009E6E68">
        <w:rPr>
          <w:b/>
        </w:rPr>
        <w:t>Minux</w:t>
      </w:r>
      <w:proofErr w:type="spellEnd"/>
      <w:r w:rsidRPr="009E6E68">
        <w:rPr>
          <w:b/>
        </w:rPr>
        <w:t xml:space="preserve"> acuático</w:t>
      </w:r>
      <w:r>
        <w:t xml:space="preserve">, </w:t>
      </w:r>
      <w:r w:rsidRPr="009E6E68">
        <w:rPr>
          <w:b/>
        </w:rPr>
        <w:t>corriente profunda</w:t>
      </w:r>
      <w:r>
        <w:t>, golpea en círculo alrededor de él mismo, infligiendo daño a quien impacta y empujándolos lejos. No le van los abrazos, créeme.”</w:t>
      </w:r>
    </w:p>
    <w:p w14:paraId="378AD0AF" w14:textId="7F30BB35" w:rsidR="002F0B45" w:rsidRPr="002F0B45" w:rsidRDefault="002F0B45" w:rsidP="001A4C50">
      <w:pPr>
        <w:pStyle w:val="Prrafodelista"/>
        <w:numPr>
          <w:ilvl w:val="0"/>
          <w:numId w:val="28"/>
        </w:numPr>
        <w:rPr>
          <w:lang w:val="en-US"/>
        </w:rPr>
      </w:pPr>
      <w:r w:rsidRPr="002F0B45">
        <w:rPr>
          <w:lang w:val="en-US"/>
        </w:rPr>
        <w:t xml:space="preserve">“The ability of </w:t>
      </w:r>
      <w:r w:rsidRPr="002F0B45">
        <w:rPr>
          <w:b/>
          <w:lang w:val="en-US"/>
        </w:rPr>
        <w:t xml:space="preserve">Aquatic </w:t>
      </w:r>
      <w:proofErr w:type="spellStart"/>
      <w:r w:rsidRPr="002F0B45">
        <w:rPr>
          <w:b/>
          <w:lang w:val="en-US"/>
        </w:rPr>
        <w:t>Minux</w:t>
      </w:r>
      <w:proofErr w:type="spellEnd"/>
      <w:r w:rsidRPr="002F0B45">
        <w:rPr>
          <w:lang w:val="en-US"/>
        </w:rPr>
        <w:t xml:space="preserve">, </w:t>
      </w:r>
      <w:r w:rsidRPr="002F0B45">
        <w:rPr>
          <w:b/>
          <w:lang w:val="en-US"/>
        </w:rPr>
        <w:t>deep stream</w:t>
      </w:r>
      <w:r>
        <w:rPr>
          <w:lang w:val="en-US"/>
        </w:rPr>
        <w:t>, hits in a circle around itself, inflicting damage to the ones impacted and throwing them far away. It doesn’t like hugs, trust me.</w:t>
      </w:r>
    </w:p>
    <w:p w14:paraId="2EACD4A1" w14:textId="0A7C518E" w:rsidR="0025784B" w:rsidRDefault="0025784B" w:rsidP="001A4C50">
      <w:pPr>
        <w:pStyle w:val="Prrafodelista"/>
        <w:numPr>
          <w:ilvl w:val="0"/>
          <w:numId w:val="28"/>
        </w:numPr>
      </w:pPr>
      <w:r>
        <w:t xml:space="preserve">“La habilidad de </w:t>
      </w:r>
      <w:proofErr w:type="spellStart"/>
      <w:r w:rsidRPr="009E6E68">
        <w:rPr>
          <w:b/>
        </w:rPr>
        <w:t>Minux</w:t>
      </w:r>
      <w:proofErr w:type="spellEnd"/>
      <w:r w:rsidRPr="009E6E68">
        <w:rPr>
          <w:b/>
        </w:rPr>
        <w:t xml:space="preserve"> rocoso</w:t>
      </w:r>
      <w:r>
        <w:t xml:space="preserve">, </w:t>
      </w:r>
      <w:r w:rsidRPr="009E6E68">
        <w:rPr>
          <w:b/>
        </w:rPr>
        <w:t>guardia de piedra</w:t>
      </w:r>
      <w:r>
        <w:t>, proyecta un escudo delante de él que protege tanto a él mismo como a sus aliados de los ataques enemigos. NO PASARÁN.”</w:t>
      </w:r>
    </w:p>
    <w:p w14:paraId="5E516AAF" w14:textId="40667A73" w:rsidR="002F0B45" w:rsidRPr="002F0B45" w:rsidRDefault="002F0B45" w:rsidP="001A4C50">
      <w:pPr>
        <w:pStyle w:val="Prrafodelista"/>
        <w:numPr>
          <w:ilvl w:val="0"/>
          <w:numId w:val="28"/>
        </w:numPr>
        <w:rPr>
          <w:lang w:val="en-US"/>
        </w:rPr>
      </w:pPr>
      <w:r w:rsidRPr="002F0B45">
        <w:rPr>
          <w:lang w:val="en-US"/>
        </w:rPr>
        <w:t xml:space="preserve">“The ability of </w:t>
      </w:r>
      <w:r w:rsidRPr="00CC1C70">
        <w:rPr>
          <w:b/>
          <w:lang w:val="en-US"/>
        </w:rPr>
        <w:t xml:space="preserve">Stone </w:t>
      </w:r>
      <w:proofErr w:type="spellStart"/>
      <w:r w:rsidRPr="00CC1C70">
        <w:rPr>
          <w:b/>
          <w:lang w:val="en-US"/>
        </w:rPr>
        <w:t>Minux</w:t>
      </w:r>
      <w:proofErr w:type="spellEnd"/>
      <w:r w:rsidRPr="002F0B45">
        <w:rPr>
          <w:lang w:val="en-US"/>
        </w:rPr>
        <w:t xml:space="preserve">, </w:t>
      </w:r>
      <w:r w:rsidRPr="00CC1C70">
        <w:rPr>
          <w:b/>
          <w:lang w:val="en-US"/>
        </w:rPr>
        <w:t>stone guard</w:t>
      </w:r>
      <w:r>
        <w:rPr>
          <w:lang w:val="en-US"/>
        </w:rPr>
        <w:t xml:space="preserve">, projects a shield </w:t>
      </w:r>
      <w:r w:rsidR="00CC1C70">
        <w:rPr>
          <w:lang w:val="en-US"/>
        </w:rPr>
        <w:t>in front of it</w:t>
      </w:r>
      <w:r>
        <w:rPr>
          <w:lang w:val="en-US"/>
        </w:rPr>
        <w:t>, protecting</w:t>
      </w:r>
      <w:r w:rsidR="00CC1C70">
        <w:rPr>
          <w:lang w:val="en-US"/>
        </w:rPr>
        <w:t xml:space="preserve"> its allies and itself. THEY SHALL NOT PASS.”</w:t>
      </w:r>
    </w:p>
    <w:p w14:paraId="20741BF5" w14:textId="264C0EAD" w:rsidR="0025784B" w:rsidRDefault="0025784B" w:rsidP="001A4C50">
      <w:pPr>
        <w:pStyle w:val="Prrafodelista"/>
        <w:numPr>
          <w:ilvl w:val="0"/>
          <w:numId w:val="28"/>
        </w:numPr>
      </w:pPr>
      <w:r>
        <w:t xml:space="preserve">“La habilidad de </w:t>
      </w:r>
      <w:proofErr w:type="spellStart"/>
      <w:r w:rsidRPr="009E6E68">
        <w:rPr>
          <w:b/>
        </w:rPr>
        <w:t>Minux</w:t>
      </w:r>
      <w:proofErr w:type="spellEnd"/>
      <w:r w:rsidRPr="009E6E68">
        <w:rPr>
          <w:b/>
        </w:rPr>
        <w:t xml:space="preserve"> ciclónico</w:t>
      </w:r>
      <w:r>
        <w:t xml:space="preserve">, </w:t>
      </w:r>
      <w:r w:rsidRPr="009E6E68">
        <w:rPr>
          <w:b/>
        </w:rPr>
        <w:t>bombardeo impetuoso</w:t>
      </w:r>
      <w:r>
        <w:t>, lanza una salv</w:t>
      </w:r>
      <w:r w:rsidR="00A32BF7">
        <w:t>a de flechas que daña</w:t>
      </w:r>
      <w:r>
        <w:t xml:space="preserve"> a los enemigos al impactar, ralentizan a estos y acelera a sus aliados. </w:t>
      </w:r>
      <w:r w:rsidR="00A32BF7">
        <w:t>A menos que seas colega, cuidado que pinchan.”</w:t>
      </w:r>
    </w:p>
    <w:p w14:paraId="4EDBBF77" w14:textId="742D077C" w:rsidR="00CC1C70" w:rsidRPr="00CC1C70" w:rsidRDefault="00CC1C70" w:rsidP="001A4C50">
      <w:pPr>
        <w:pStyle w:val="Prrafodelista"/>
        <w:numPr>
          <w:ilvl w:val="0"/>
          <w:numId w:val="28"/>
        </w:numPr>
        <w:rPr>
          <w:lang w:val="en-US"/>
        </w:rPr>
      </w:pPr>
      <w:r w:rsidRPr="00CC1C70">
        <w:rPr>
          <w:lang w:val="en-US"/>
        </w:rPr>
        <w:t xml:space="preserve">“The ability of </w:t>
      </w:r>
      <w:proofErr w:type="spellStart"/>
      <w:r w:rsidRPr="00CC1C70">
        <w:rPr>
          <w:b/>
          <w:lang w:val="en-US"/>
        </w:rPr>
        <w:t>Ciclonic</w:t>
      </w:r>
      <w:proofErr w:type="spellEnd"/>
      <w:r w:rsidRPr="00CC1C70">
        <w:rPr>
          <w:b/>
          <w:lang w:val="en-US"/>
        </w:rPr>
        <w:t xml:space="preserve"> </w:t>
      </w:r>
      <w:proofErr w:type="spellStart"/>
      <w:r w:rsidRPr="00CC1C70">
        <w:rPr>
          <w:b/>
          <w:lang w:val="en-US"/>
        </w:rPr>
        <w:t>Minux</w:t>
      </w:r>
      <w:proofErr w:type="spellEnd"/>
      <w:r>
        <w:rPr>
          <w:lang w:val="en-US"/>
        </w:rPr>
        <w:t xml:space="preserve">, </w:t>
      </w:r>
      <w:r w:rsidRPr="00CC1C70">
        <w:rPr>
          <w:b/>
          <w:lang w:val="en-US"/>
        </w:rPr>
        <w:t>violent bombing</w:t>
      </w:r>
      <w:r>
        <w:rPr>
          <w:lang w:val="en-US"/>
        </w:rPr>
        <w:t>, throws a bunch of arrows which damage enemies on impact, slowing them and speeding up its allies. If you’re not a homie, take care buddy.”</w:t>
      </w:r>
    </w:p>
    <w:p w14:paraId="15421A41" w14:textId="77777777" w:rsidR="00DB6D4F" w:rsidRPr="00CC1C70" w:rsidRDefault="00DB6D4F" w:rsidP="009E0940">
      <w:pPr>
        <w:rPr>
          <w:lang w:val="en-US"/>
        </w:rPr>
      </w:pPr>
    </w:p>
    <w:p w14:paraId="45AA9B97" w14:textId="77777777" w:rsidR="009E0940" w:rsidRDefault="009E0940" w:rsidP="009E0940">
      <w:pPr>
        <w:pStyle w:val="Ttulo1"/>
      </w:pPr>
      <w:bookmarkStart w:id="53" w:name="_Toc24747500"/>
      <w:r>
        <w:t>Arte</w:t>
      </w:r>
      <w:bookmarkEnd w:id="53"/>
    </w:p>
    <w:p w14:paraId="056D1BA7" w14:textId="38A42D3B" w:rsidR="006110AC" w:rsidRDefault="009E0940" w:rsidP="009E0940">
      <w:r>
        <w:t xml:space="preserve">En esta sección </w:t>
      </w:r>
      <w:r w:rsidR="006110AC">
        <w:t>se expondrá el arte elegido, los concept art realizados y los modelos finales.</w:t>
      </w:r>
    </w:p>
    <w:p w14:paraId="45CA9030" w14:textId="406D4F80" w:rsidR="006110AC" w:rsidRDefault="006110AC" w:rsidP="006110AC">
      <w:pPr>
        <w:pStyle w:val="Ttulo2"/>
      </w:pPr>
      <w:bookmarkStart w:id="54" w:name="_Toc24747501"/>
      <w:r>
        <w:t>Estilo</w:t>
      </w:r>
      <w:r w:rsidR="00D23728">
        <w:t xml:space="preserve"> personajes</w:t>
      </w:r>
      <w:bookmarkEnd w:id="54"/>
    </w:p>
    <w:p w14:paraId="070A55F6" w14:textId="7A5482CA" w:rsidR="006110AC" w:rsidRPr="002E281D" w:rsidRDefault="00AD36ED" w:rsidP="006110AC">
      <w:r>
        <w:t xml:space="preserve">El estilo de los personajes bebe de referencias de forma como </w:t>
      </w:r>
      <w:proofErr w:type="spellStart"/>
      <w:r w:rsidRPr="00AD36ED">
        <w:rPr>
          <w:i/>
          <w:iCs/>
        </w:rPr>
        <w:t>Patapon</w:t>
      </w:r>
      <w:proofErr w:type="spellEnd"/>
      <w:r w:rsidR="006E5701">
        <w:t xml:space="preserve"> y referencias de color como </w:t>
      </w:r>
      <w:proofErr w:type="spellStart"/>
      <w:r w:rsidR="006E5701" w:rsidRPr="006E5701">
        <w:rPr>
          <w:i/>
        </w:rPr>
        <w:t>S</w:t>
      </w:r>
      <w:r w:rsidR="002E281D" w:rsidRPr="006E5701">
        <w:rPr>
          <w:i/>
        </w:rPr>
        <w:t>platoon</w:t>
      </w:r>
      <w:proofErr w:type="spellEnd"/>
      <w:r w:rsidR="002E281D">
        <w:t>. Los personajes son simples en cuanto a forma, con colores brillantes y saturados. Su armas y máscaras son su verdadero representativo, siendo la parte más vistosa y estilizada de estos.</w:t>
      </w:r>
    </w:p>
    <w:p w14:paraId="32906DA6" w14:textId="570AFBBB" w:rsidR="006110AC" w:rsidRDefault="006110AC" w:rsidP="006110AC">
      <w:pPr>
        <w:pStyle w:val="Ttulo2"/>
      </w:pPr>
      <w:bookmarkStart w:id="55" w:name="_Toc24747502"/>
      <w:r>
        <w:t>Concept art</w:t>
      </w:r>
      <w:r w:rsidR="00D23728">
        <w:t xml:space="preserve"> personajes</w:t>
      </w:r>
      <w:bookmarkEnd w:id="55"/>
    </w:p>
    <w:p w14:paraId="69CB4461" w14:textId="45C236A3" w:rsidR="006110AC" w:rsidRDefault="00231714" w:rsidP="006110AC">
      <w:r>
        <w:t>No se especifica por el momento.</w:t>
      </w:r>
    </w:p>
    <w:p w14:paraId="360B3D97" w14:textId="7498631E" w:rsidR="006110AC" w:rsidRDefault="006110AC" w:rsidP="006110AC">
      <w:pPr>
        <w:pStyle w:val="Ttulo2"/>
      </w:pPr>
      <w:bookmarkStart w:id="56" w:name="_Toc24747503"/>
      <w:r>
        <w:t>2D</w:t>
      </w:r>
      <w:r w:rsidR="00D23728">
        <w:t xml:space="preserve"> personajes</w:t>
      </w:r>
      <w:bookmarkEnd w:id="56"/>
    </w:p>
    <w:p w14:paraId="6846A976" w14:textId="7047A9B9" w:rsidR="006110AC" w:rsidRDefault="00231714" w:rsidP="006110AC">
      <w:r>
        <w:t>No se especifica por el momento.</w:t>
      </w:r>
    </w:p>
    <w:p w14:paraId="79E00B60" w14:textId="2B243F31" w:rsidR="006110AC" w:rsidRDefault="006110AC" w:rsidP="006110AC">
      <w:pPr>
        <w:pStyle w:val="Ttulo2"/>
      </w:pPr>
      <w:bookmarkStart w:id="57" w:name="_Toc24747504"/>
      <w:r>
        <w:t>3D</w:t>
      </w:r>
      <w:r w:rsidR="00D23728">
        <w:t xml:space="preserve"> personajes</w:t>
      </w:r>
      <w:bookmarkEnd w:id="57"/>
    </w:p>
    <w:p w14:paraId="23215737" w14:textId="18BB832C" w:rsidR="006110AC" w:rsidRDefault="00231714" w:rsidP="006110AC">
      <w:r>
        <w:t>No se especifica por el momento.</w:t>
      </w:r>
    </w:p>
    <w:p w14:paraId="6CA3F8A3" w14:textId="66174D7B" w:rsidR="00D23728" w:rsidRDefault="00D23728" w:rsidP="006110AC"/>
    <w:p w14:paraId="270443D9" w14:textId="69AB9F57" w:rsidR="002D60E8" w:rsidRDefault="002D60E8" w:rsidP="006110AC"/>
    <w:p w14:paraId="780CBFB1" w14:textId="6FE40007" w:rsidR="002D60E8" w:rsidRDefault="002D60E8" w:rsidP="006110AC"/>
    <w:p w14:paraId="18E1FD04" w14:textId="6BD0E52E" w:rsidR="002D60E8" w:rsidRDefault="002D60E8" w:rsidP="006110AC"/>
    <w:p w14:paraId="47F51264" w14:textId="77777777" w:rsidR="002D60E8" w:rsidRDefault="002D60E8" w:rsidP="006110AC"/>
    <w:p w14:paraId="7DD153A9" w14:textId="50BA13F6" w:rsidR="00D23728" w:rsidRDefault="00D23728" w:rsidP="00D23728">
      <w:pPr>
        <w:pStyle w:val="Ttulo2"/>
      </w:pPr>
      <w:bookmarkStart w:id="58" w:name="_Toc24747505"/>
      <w:r>
        <w:lastRenderedPageBreak/>
        <w:t>Estilo escenarios</w:t>
      </w:r>
      <w:bookmarkEnd w:id="58"/>
    </w:p>
    <w:p w14:paraId="4C828C92" w14:textId="77777777" w:rsidR="000518FF" w:rsidRDefault="002E281D" w:rsidP="00D23728">
      <w:r>
        <w:t>El escenario planteado para el modo multijugador se plantea como un conjunto de distintas zonas</w:t>
      </w:r>
      <w:r w:rsidR="000518FF">
        <w:t>:</w:t>
      </w:r>
      <w:r>
        <w:t xml:space="preserve"> </w:t>
      </w:r>
    </w:p>
    <w:p w14:paraId="004A5BCC" w14:textId="4D4DA716" w:rsidR="000518FF" w:rsidRDefault="000518FF" w:rsidP="004D23CA">
      <w:pPr>
        <w:pStyle w:val="Prrafodelista"/>
        <w:numPr>
          <w:ilvl w:val="0"/>
          <w:numId w:val="57"/>
        </w:numPr>
      </w:pPr>
      <w:r>
        <w:t>Z</w:t>
      </w:r>
      <w:r w:rsidR="002E281D">
        <w:t xml:space="preserve">ona central, circular y amplia, donde se concentra la acción. </w:t>
      </w:r>
    </w:p>
    <w:p w14:paraId="370FD9F9" w14:textId="4410A8CF" w:rsidR="000518FF" w:rsidRDefault="000518FF" w:rsidP="004D23CA">
      <w:pPr>
        <w:pStyle w:val="Prrafodelista"/>
        <w:numPr>
          <w:ilvl w:val="0"/>
          <w:numId w:val="57"/>
        </w:numPr>
      </w:pPr>
      <w:r>
        <w:t>La disposición de los Tótems de cada equipo hace la forma de un triángulo isósceles. La combinación de ambos da lugar a una forma de V.</w:t>
      </w:r>
    </w:p>
    <w:p w14:paraId="5104EAA2" w14:textId="77777777" w:rsidR="003A7B05" w:rsidRDefault="000518FF" w:rsidP="004D23CA">
      <w:pPr>
        <w:pStyle w:val="Prrafodelista"/>
        <w:numPr>
          <w:ilvl w:val="0"/>
          <w:numId w:val="57"/>
        </w:numPr>
      </w:pPr>
      <w:r>
        <w:t>M</w:t>
      </w:r>
      <w:r w:rsidR="002E281D">
        <w:t>apa encuentra totalmente conectado</w:t>
      </w:r>
      <w:r w:rsidR="003A7B05">
        <w:t xml:space="preserve"> con objetivos separados</w:t>
      </w:r>
      <w:r w:rsidR="002E281D">
        <w:t>. Este tipo de disposición permite la defensa y el ataque estratégicos a los puntos objetivo</w:t>
      </w:r>
      <w:r w:rsidR="003A7B05">
        <w:t>, h</w:t>
      </w:r>
      <w:r w:rsidR="002E281D">
        <w:t xml:space="preserve">aciendo que la previsión también tenga cierta importancia. </w:t>
      </w:r>
    </w:p>
    <w:p w14:paraId="3682206A" w14:textId="074C325D" w:rsidR="002E281D" w:rsidRDefault="002E281D" w:rsidP="004D23CA">
      <w:pPr>
        <w:pStyle w:val="Prrafodelista"/>
        <w:numPr>
          <w:ilvl w:val="0"/>
          <w:numId w:val="57"/>
        </w:numPr>
      </w:pPr>
      <w:r>
        <w:t>Las formas y el color se corresponden con el estilo de los personajes</w:t>
      </w:r>
      <w:r w:rsidR="00692D69">
        <w:t>, siendo formas sencillas y coloridas, con amplio espectro de tintes y tonos.</w:t>
      </w:r>
    </w:p>
    <w:p w14:paraId="6E6030E5" w14:textId="0F898AFB" w:rsidR="003A7B05" w:rsidRDefault="003A7B05" w:rsidP="003A7B05"/>
    <w:p w14:paraId="554A68DA" w14:textId="69A23626" w:rsidR="003A7B05" w:rsidRDefault="002E281D" w:rsidP="00D23728">
      <w:r>
        <w:t xml:space="preserve">El mapa para un jugador </w:t>
      </w:r>
      <w:r w:rsidR="003A7B05">
        <w:t>se dispone como:</w:t>
      </w:r>
      <w:r>
        <w:t xml:space="preserve"> </w:t>
      </w:r>
    </w:p>
    <w:p w14:paraId="0E319DFE" w14:textId="77777777" w:rsidR="003A7B05" w:rsidRDefault="003A7B05" w:rsidP="004D23CA">
      <w:pPr>
        <w:pStyle w:val="Prrafodelista"/>
        <w:numPr>
          <w:ilvl w:val="0"/>
          <w:numId w:val="58"/>
        </w:numPr>
      </w:pPr>
      <w:r>
        <w:t>U</w:t>
      </w:r>
      <w:r w:rsidR="002E281D">
        <w:t>na Arena circular sin cobertura</w:t>
      </w:r>
      <w:r>
        <w:t>.</w:t>
      </w:r>
    </w:p>
    <w:p w14:paraId="1AB75BDF" w14:textId="77777777" w:rsidR="003A7B05" w:rsidRDefault="003A7B05" w:rsidP="004D23CA">
      <w:pPr>
        <w:pStyle w:val="Prrafodelista"/>
        <w:numPr>
          <w:ilvl w:val="0"/>
          <w:numId w:val="58"/>
        </w:numPr>
      </w:pPr>
      <w:r>
        <w:t>P</w:t>
      </w:r>
      <w:r w:rsidR="002E281D">
        <w:t xml:space="preserve">ermite el movimiento libre total del jugador mientras desempeña su tarea en la partida. </w:t>
      </w:r>
    </w:p>
    <w:p w14:paraId="62838409" w14:textId="54173E21" w:rsidR="00D23728" w:rsidRDefault="00692D69" w:rsidP="004D23CA">
      <w:pPr>
        <w:pStyle w:val="Prrafodelista"/>
        <w:numPr>
          <w:ilvl w:val="0"/>
          <w:numId w:val="58"/>
        </w:numPr>
      </w:pPr>
      <w:r>
        <w:t>El estilo coincide con el del mapa multijugador.</w:t>
      </w:r>
    </w:p>
    <w:p w14:paraId="6A6D4108" w14:textId="3DB2A2DA" w:rsidR="00D23728" w:rsidRDefault="00D23728" w:rsidP="00D23728">
      <w:pPr>
        <w:pStyle w:val="Ttulo2"/>
      </w:pPr>
      <w:bookmarkStart w:id="59" w:name="_Toc24747506"/>
      <w:r>
        <w:t>Concept art escenarios</w:t>
      </w:r>
      <w:bookmarkEnd w:id="59"/>
    </w:p>
    <w:p w14:paraId="7C64C218" w14:textId="77777777" w:rsidR="00D23728" w:rsidRDefault="00D23728" w:rsidP="00D23728">
      <w:r>
        <w:t>No se especifica por el momento.</w:t>
      </w:r>
    </w:p>
    <w:p w14:paraId="40770C07" w14:textId="1C2685E5" w:rsidR="00D23728" w:rsidRDefault="00D23728" w:rsidP="00D23728">
      <w:pPr>
        <w:pStyle w:val="Ttulo2"/>
      </w:pPr>
      <w:bookmarkStart w:id="60" w:name="_Toc24747507"/>
      <w:r>
        <w:t>2D escenarios</w:t>
      </w:r>
      <w:bookmarkEnd w:id="60"/>
    </w:p>
    <w:p w14:paraId="32154561" w14:textId="77777777" w:rsidR="00D23728" w:rsidRDefault="00D23728" w:rsidP="00D23728">
      <w:r>
        <w:t>No se especifica por el momento.</w:t>
      </w:r>
    </w:p>
    <w:p w14:paraId="75137619" w14:textId="4D07A9B9" w:rsidR="00D23728" w:rsidRDefault="00D23728" w:rsidP="00D23728">
      <w:pPr>
        <w:pStyle w:val="Ttulo2"/>
      </w:pPr>
      <w:bookmarkStart w:id="61" w:name="_Toc24747508"/>
      <w:r>
        <w:t>3D escenarios</w:t>
      </w:r>
      <w:bookmarkEnd w:id="61"/>
    </w:p>
    <w:p w14:paraId="06A69173" w14:textId="3A06EC82" w:rsidR="00D23728" w:rsidRDefault="00D23728" w:rsidP="00D23728">
      <w:r>
        <w:t>No se especifica por el momento.</w:t>
      </w:r>
    </w:p>
    <w:p w14:paraId="36AC09F3" w14:textId="01067723" w:rsidR="00D23728" w:rsidRDefault="00D23728" w:rsidP="00D23728"/>
    <w:p w14:paraId="4B38AE61" w14:textId="1BD171B7" w:rsidR="00D23728" w:rsidRDefault="00D23728" w:rsidP="00D23728">
      <w:pPr>
        <w:pStyle w:val="Ttulo2"/>
      </w:pPr>
      <w:bookmarkStart w:id="62" w:name="_Toc24747509"/>
      <w:r>
        <w:t>Estilo VFX</w:t>
      </w:r>
      <w:bookmarkEnd w:id="62"/>
    </w:p>
    <w:p w14:paraId="5886A1C5" w14:textId="3C9B603F" w:rsidR="00D23728" w:rsidRPr="002E281D" w:rsidRDefault="002E281D" w:rsidP="00D23728">
      <w:r>
        <w:t xml:space="preserve">Los </w:t>
      </w:r>
      <w:r w:rsidRPr="002E281D">
        <w:rPr>
          <w:i/>
          <w:iCs/>
        </w:rPr>
        <w:t>VFX</w:t>
      </w:r>
      <w:r>
        <w:rPr>
          <w:i/>
          <w:iCs/>
        </w:rPr>
        <w:t xml:space="preserve">, </w:t>
      </w:r>
      <w:r>
        <w:t>así como los personajes y los escenarios, cuentan con formas sencillas, saturadas en color y distintivas, que indiquen a la perfección el efecto que simbolizan.</w:t>
      </w:r>
    </w:p>
    <w:p w14:paraId="1850ADAC" w14:textId="624A64C0" w:rsidR="00D23728" w:rsidRDefault="00D23728" w:rsidP="00D23728">
      <w:pPr>
        <w:pStyle w:val="Ttulo2"/>
      </w:pPr>
      <w:bookmarkStart w:id="63" w:name="_Toc24747510"/>
      <w:r>
        <w:t>3D VFX</w:t>
      </w:r>
      <w:bookmarkEnd w:id="63"/>
    </w:p>
    <w:p w14:paraId="511B9DD7" w14:textId="06275D3D" w:rsidR="006110AC" w:rsidRDefault="00D23728" w:rsidP="006110AC">
      <w:r>
        <w:t>No se especifica por el momento.</w:t>
      </w:r>
    </w:p>
    <w:p w14:paraId="669DD8C8" w14:textId="23F0BFA4" w:rsidR="00382ED2" w:rsidRDefault="00382ED2" w:rsidP="006110AC"/>
    <w:p w14:paraId="65F4CE78" w14:textId="0D39C07F" w:rsidR="002D60E8" w:rsidRDefault="002D60E8" w:rsidP="006110AC"/>
    <w:p w14:paraId="7B9A8354" w14:textId="02E27280" w:rsidR="002D60E8" w:rsidRDefault="002D60E8" w:rsidP="006110AC"/>
    <w:p w14:paraId="444F55A4" w14:textId="77777777" w:rsidR="002D60E8" w:rsidRDefault="002D60E8" w:rsidP="006110AC"/>
    <w:p w14:paraId="2B83182C" w14:textId="77777777" w:rsidR="006110AC" w:rsidRDefault="006110AC" w:rsidP="006110AC">
      <w:pPr>
        <w:pStyle w:val="Ttulo1"/>
      </w:pPr>
      <w:bookmarkStart w:id="64" w:name="_Toc24747511"/>
      <w:r>
        <w:lastRenderedPageBreak/>
        <w:t>Música</w:t>
      </w:r>
      <w:bookmarkEnd w:id="64"/>
    </w:p>
    <w:p w14:paraId="2F0A10EE" w14:textId="6C9C0622" w:rsidR="006110AC" w:rsidRDefault="006110AC" w:rsidP="006110AC">
      <w:r>
        <w:t>En esta sección se reflejará toda la información referida a la banda sonora y los efectos de sonido.</w:t>
      </w:r>
    </w:p>
    <w:p w14:paraId="30383AD3" w14:textId="77777777" w:rsidR="006110AC" w:rsidRDefault="006110AC" w:rsidP="006110AC">
      <w:pPr>
        <w:pStyle w:val="Ttulo2"/>
      </w:pPr>
      <w:bookmarkStart w:id="65" w:name="_Toc24747512"/>
      <w:r>
        <w:t>Banda sonora</w:t>
      </w:r>
      <w:bookmarkEnd w:id="65"/>
    </w:p>
    <w:p w14:paraId="13074787" w14:textId="77777777" w:rsidR="00006897" w:rsidRDefault="00692D69" w:rsidP="006110AC">
      <w:r>
        <w:t>La banda sonora del juego constará de varias pistas rápidas, de música tonal en tonos mayores, mezclando instrumentos electrónicos y clásicos</w:t>
      </w:r>
      <w:r w:rsidR="00006897">
        <w:t>:</w:t>
      </w:r>
    </w:p>
    <w:p w14:paraId="0D47720B" w14:textId="77777777" w:rsidR="00006897" w:rsidRDefault="00006897" w:rsidP="004D23CA">
      <w:pPr>
        <w:pStyle w:val="Prrafodelista"/>
        <w:numPr>
          <w:ilvl w:val="0"/>
          <w:numId w:val="55"/>
        </w:numPr>
      </w:pPr>
      <w:r>
        <w:t>T</w:t>
      </w:r>
      <w:r w:rsidR="00692D69">
        <w:t>ema para el modo multijugador</w:t>
      </w:r>
      <w:r>
        <w:t>.</w:t>
      </w:r>
    </w:p>
    <w:p w14:paraId="51A85D50" w14:textId="77777777" w:rsidR="00006897" w:rsidRDefault="00006897" w:rsidP="004D23CA">
      <w:pPr>
        <w:pStyle w:val="Prrafodelista"/>
        <w:numPr>
          <w:ilvl w:val="0"/>
          <w:numId w:val="55"/>
        </w:numPr>
      </w:pPr>
      <w:r>
        <w:t xml:space="preserve">Tema para el modo </w:t>
      </w:r>
      <w:r w:rsidR="00692D69">
        <w:t xml:space="preserve">un jugador, con variaciones sobre la pista para indicar la dificultad de manera sonora. </w:t>
      </w:r>
    </w:p>
    <w:p w14:paraId="7FF049A0" w14:textId="77777777" w:rsidR="00006897" w:rsidRDefault="00006897" w:rsidP="004D23CA">
      <w:pPr>
        <w:pStyle w:val="Prrafodelista"/>
        <w:numPr>
          <w:ilvl w:val="0"/>
          <w:numId w:val="55"/>
        </w:numPr>
      </w:pPr>
      <w:r>
        <w:t xml:space="preserve">Tema de </w:t>
      </w:r>
      <w:r w:rsidR="00692D69">
        <w:t>menú principal, más tranquilo que los de juego, pero que de una pequeña pista de lo que el jugador se va a encontrar en partida.</w:t>
      </w:r>
    </w:p>
    <w:p w14:paraId="04F938BB" w14:textId="77777777" w:rsidR="00006897" w:rsidRDefault="00006897" w:rsidP="004D23CA">
      <w:pPr>
        <w:pStyle w:val="Prrafodelista"/>
        <w:numPr>
          <w:ilvl w:val="0"/>
          <w:numId w:val="55"/>
        </w:numPr>
      </w:pPr>
      <w:r>
        <w:t xml:space="preserve">Tema de </w:t>
      </w:r>
      <w:r w:rsidR="00692D69">
        <w:t xml:space="preserve">selección de personajes, de ritmo mayor que el del menú principal, pero de la misma complejidad. </w:t>
      </w:r>
    </w:p>
    <w:p w14:paraId="78358B9D" w14:textId="4DAA0B46" w:rsidR="006110AC" w:rsidRDefault="00006897" w:rsidP="004D23CA">
      <w:pPr>
        <w:pStyle w:val="Prrafodelista"/>
        <w:numPr>
          <w:ilvl w:val="0"/>
          <w:numId w:val="55"/>
        </w:numPr>
      </w:pPr>
      <w:r>
        <w:t>Tema de tienda, ajustes y colección. T</w:t>
      </w:r>
      <w:r w:rsidR="00692D69">
        <w:t xml:space="preserve">ema tranquilo, que permita al jugador decidir sobre las compras, ajustes o que le permita ver sus posesiones con calma. </w:t>
      </w:r>
    </w:p>
    <w:p w14:paraId="3939F382" w14:textId="77777777" w:rsidR="006110AC" w:rsidRDefault="006110AC" w:rsidP="006110AC">
      <w:pPr>
        <w:pStyle w:val="Ttulo2"/>
      </w:pPr>
      <w:bookmarkStart w:id="66" w:name="_Toc24747513"/>
      <w:r>
        <w:t>Efectos de sonido</w:t>
      </w:r>
      <w:bookmarkEnd w:id="66"/>
    </w:p>
    <w:p w14:paraId="6DC826E7" w14:textId="77777777" w:rsidR="00006897" w:rsidRDefault="00006897" w:rsidP="004D23CA">
      <w:pPr>
        <w:pStyle w:val="Prrafodelista"/>
        <w:numPr>
          <w:ilvl w:val="0"/>
          <w:numId w:val="56"/>
        </w:numPr>
      </w:pPr>
      <w:r>
        <w:t>C</w:t>
      </w:r>
      <w:r w:rsidR="00692D69">
        <w:t xml:space="preserve">ortos, concisos y reconocibles. </w:t>
      </w:r>
    </w:p>
    <w:p w14:paraId="7F3F843C" w14:textId="494B6E02" w:rsidR="006110AC" w:rsidRDefault="00692D69" w:rsidP="004D23CA">
      <w:pPr>
        <w:pStyle w:val="Prrafodelista"/>
        <w:numPr>
          <w:ilvl w:val="0"/>
          <w:numId w:val="56"/>
        </w:numPr>
      </w:pPr>
      <w:r>
        <w:t>No se alejarán mucho de la realidad, pero tendrán un punto de fantasía que ayude a la inmersión del jugador.</w:t>
      </w:r>
    </w:p>
    <w:p w14:paraId="3B4B6F39" w14:textId="77777777" w:rsidR="001A4EAB" w:rsidRDefault="001A4EAB" w:rsidP="006110AC"/>
    <w:p w14:paraId="598FEF74" w14:textId="77777777" w:rsidR="006110AC" w:rsidRDefault="006110AC" w:rsidP="006110AC">
      <w:pPr>
        <w:pStyle w:val="Ttulo1"/>
      </w:pPr>
      <w:bookmarkStart w:id="67" w:name="_Toc24747514"/>
      <w:r>
        <w:t>Logros</w:t>
      </w:r>
      <w:bookmarkEnd w:id="67"/>
    </w:p>
    <w:p w14:paraId="5768903C" w14:textId="3CC59974" w:rsidR="006110AC" w:rsidRDefault="00692D69" w:rsidP="004D23CA">
      <w:pPr>
        <w:pStyle w:val="Prrafodelista"/>
        <w:numPr>
          <w:ilvl w:val="0"/>
          <w:numId w:val="53"/>
        </w:numPr>
      </w:pPr>
      <w:r>
        <w:t xml:space="preserve">Cada 7 partidas jugadas, multijugador </w:t>
      </w:r>
      <w:r w:rsidR="004B6DEF">
        <w:t>o de un jugador se ofrecerá un bonus de recompensa de 10 GC (</w:t>
      </w:r>
      <w:proofErr w:type="spellStart"/>
      <w:r w:rsidR="004B6DEF">
        <w:t>Game</w:t>
      </w:r>
      <w:proofErr w:type="spellEnd"/>
      <w:r w:rsidR="004B6DEF">
        <w:t xml:space="preserve"> </w:t>
      </w:r>
      <w:proofErr w:type="spellStart"/>
      <w:r w:rsidR="004B6DEF">
        <w:t>Currency</w:t>
      </w:r>
      <w:proofErr w:type="spellEnd"/>
      <w:r w:rsidR="004B6DEF">
        <w:t>) y 30 puntos de experiencia.</w:t>
      </w:r>
    </w:p>
    <w:p w14:paraId="0B1BEE97" w14:textId="1DCBCF9C" w:rsidR="00722992" w:rsidRDefault="004B6DEF" w:rsidP="006110AC">
      <w:pPr>
        <w:pStyle w:val="Prrafodelista"/>
        <w:numPr>
          <w:ilvl w:val="0"/>
          <w:numId w:val="53"/>
        </w:numPr>
      </w:pPr>
      <w:r>
        <w:t>Las rachas de victorias (a partir de las 3 victorias) en el modo multijugador, se ofrecerá un bonus de 10 puntos de experiencia y 5 GC por cada partida ganada. En el momento en que se pierda una partida</w:t>
      </w:r>
      <w:r w:rsidR="00F15BF6">
        <w:t>,</w:t>
      </w:r>
      <w:r>
        <w:t xml:space="preserve"> este bonus deja de aplicarse.</w:t>
      </w:r>
    </w:p>
    <w:p w14:paraId="681AFA56" w14:textId="5CC28B40" w:rsidR="006110AC" w:rsidRDefault="006110AC" w:rsidP="006110AC">
      <w:pPr>
        <w:pStyle w:val="Ttulo1"/>
      </w:pPr>
      <w:bookmarkStart w:id="68" w:name="_Toc24747515"/>
      <w:r>
        <w:t>Monetización</w:t>
      </w:r>
      <w:bookmarkEnd w:id="68"/>
    </w:p>
    <w:p w14:paraId="2E65012D" w14:textId="010698BB" w:rsidR="004B6DEF" w:rsidRPr="004B6DEF" w:rsidRDefault="004B6DEF" w:rsidP="004B6DEF">
      <w:pPr>
        <w:pStyle w:val="Ttulo2"/>
      </w:pPr>
      <w:bookmarkStart w:id="69" w:name="_Toc24747516"/>
      <w:r>
        <w:t>Explicación base</w:t>
      </w:r>
      <w:bookmarkEnd w:id="69"/>
    </w:p>
    <w:p w14:paraId="0BB4E8D8" w14:textId="77777777" w:rsidR="005D46A9" w:rsidRDefault="00493B4F" w:rsidP="006110AC">
      <w:r>
        <w:t xml:space="preserve">El juego </w:t>
      </w:r>
      <w:r w:rsidR="005D46A9">
        <w:t xml:space="preserve">tiene como bases: </w:t>
      </w:r>
    </w:p>
    <w:p w14:paraId="6BBE7EDC" w14:textId="77777777" w:rsidR="005D46A9" w:rsidRDefault="005D46A9" w:rsidP="004D23CA">
      <w:pPr>
        <w:pStyle w:val="Prrafodelista"/>
        <w:numPr>
          <w:ilvl w:val="0"/>
          <w:numId w:val="52"/>
        </w:numPr>
      </w:pPr>
      <w:r>
        <w:t>Ser</w:t>
      </w:r>
      <w:r w:rsidR="00493B4F">
        <w:t xml:space="preserve"> </w:t>
      </w:r>
      <w:r w:rsidR="00493B4F" w:rsidRPr="005D46A9">
        <w:rPr>
          <w:i/>
          <w:iCs/>
        </w:rPr>
        <w:t>free-</w:t>
      </w:r>
      <w:proofErr w:type="spellStart"/>
      <w:r w:rsidR="00493B4F" w:rsidRPr="005D46A9">
        <w:rPr>
          <w:i/>
          <w:iCs/>
        </w:rPr>
        <w:t>to</w:t>
      </w:r>
      <w:proofErr w:type="spellEnd"/>
      <w:r w:rsidR="00493B4F" w:rsidRPr="005D46A9">
        <w:rPr>
          <w:i/>
          <w:iCs/>
        </w:rPr>
        <w:t>-</w:t>
      </w:r>
      <w:proofErr w:type="spellStart"/>
      <w:r w:rsidR="00641488" w:rsidRPr="005D46A9">
        <w:rPr>
          <w:i/>
          <w:iCs/>
        </w:rPr>
        <w:t>play</w:t>
      </w:r>
      <w:proofErr w:type="spellEnd"/>
      <w:r>
        <w:rPr>
          <w:i/>
          <w:iCs/>
        </w:rPr>
        <w:t>,</w:t>
      </w:r>
      <w:r w:rsidR="00641488">
        <w:t xml:space="preserve"> con </w:t>
      </w:r>
      <w:r>
        <w:t xml:space="preserve">posibles </w:t>
      </w:r>
      <w:proofErr w:type="spellStart"/>
      <w:r w:rsidR="00641488">
        <w:t>microtransacciones</w:t>
      </w:r>
      <w:proofErr w:type="spellEnd"/>
      <w:r w:rsidR="00641488">
        <w:t xml:space="preserve"> para contenido </w:t>
      </w:r>
      <w:r>
        <w:t>d</w:t>
      </w:r>
      <w:r w:rsidR="00641488">
        <w:t xml:space="preserve">el juego. </w:t>
      </w:r>
    </w:p>
    <w:p w14:paraId="235A8F56" w14:textId="77777777" w:rsidR="005D46A9" w:rsidRDefault="00641488" w:rsidP="004D23CA">
      <w:pPr>
        <w:pStyle w:val="Prrafodelista"/>
        <w:numPr>
          <w:ilvl w:val="0"/>
          <w:numId w:val="52"/>
        </w:numPr>
      </w:pPr>
      <w:r>
        <w:t xml:space="preserve">La base jugable, mapas, eventos y demás actualizaciones </w:t>
      </w:r>
      <w:r w:rsidR="005D46A9">
        <w:t>gratuitas</w:t>
      </w:r>
      <w:r>
        <w:t xml:space="preserve">. </w:t>
      </w:r>
    </w:p>
    <w:p w14:paraId="11DD618F" w14:textId="4E15F910" w:rsidR="005D46A9" w:rsidRDefault="005D46A9" w:rsidP="004D23CA">
      <w:pPr>
        <w:pStyle w:val="Prrafodelista"/>
        <w:numPr>
          <w:ilvl w:val="0"/>
          <w:numId w:val="52"/>
        </w:numPr>
      </w:pPr>
      <w:r>
        <w:t>Compra de personajes y cosméticos con moneda real y moneda del juego.</w:t>
      </w:r>
    </w:p>
    <w:p w14:paraId="3C00B64D" w14:textId="57AA72EC" w:rsidR="005D46A9" w:rsidRDefault="005D46A9" w:rsidP="004D23CA">
      <w:pPr>
        <w:pStyle w:val="Prrafodelista"/>
        <w:numPr>
          <w:ilvl w:val="0"/>
          <w:numId w:val="52"/>
        </w:numPr>
      </w:pPr>
      <w:r>
        <w:t>Balance entre precios para que ambas opciones de pago sean razonables.</w:t>
      </w:r>
    </w:p>
    <w:p w14:paraId="624C0CBE" w14:textId="6439A0DE" w:rsidR="00B27254" w:rsidRDefault="00B27254" w:rsidP="005D46A9">
      <w:r>
        <w:t xml:space="preserve">Al crear una cuenta nueva se nos ofrecerá la posibilidad de añadir un personaje inicial a elegir por el usuario de entre los tres personajes base, para favorecer que cada jugador pueda escoger el que más crea que va acorde a su estilo de juego. </w:t>
      </w:r>
    </w:p>
    <w:p w14:paraId="0DED1CD7" w14:textId="77777777" w:rsidR="00B27254" w:rsidRDefault="00641488" w:rsidP="006110AC">
      <w:r>
        <w:lastRenderedPageBreak/>
        <w:t xml:space="preserve">Tanto los cosméticos como los personajes se podrán obtener a través de moneda del juego conseguida a través de las distintas recompensas que nos ofrecerá el juego al jugar partidas. La diferencia radica en la velocidad de obtención. Bajo un precio razonable designado por los desarrolladores, se podrán conseguir tanto personajes como cosméticos de manera instantánea. En su defecto, estos se podrán conseguir a través de moneda del juego, que llevará un tiempo moderado recolectar la cantidad suficiente como para poder obtener estos cosméticos y personajes. </w:t>
      </w:r>
    </w:p>
    <w:p w14:paraId="09A2D8F9" w14:textId="77777777" w:rsidR="00B27254" w:rsidRDefault="00641488" w:rsidP="006110AC">
      <w:r>
        <w:t xml:space="preserve">Los </w:t>
      </w:r>
      <w:r w:rsidR="00B27254">
        <w:t>personajes</w:t>
      </w:r>
      <w:r>
        <w:t xml:space="preserve"> serán más sencillos de conseguir, su precio tanto de moneda real como de moneda del juego será relativamente bajo como para que podamos expandir nuestra colección con frecuencia moderada pero no sea demasiado fácil obtenerlos, y así aumentar las ganas del jugador conseguirlos para su colección sin llegar a convertir este proceso en un tedioso proceso de repetición de partidas con los mismos personajes. </w:t>
      </w:r>
    </w:p>
    <w:p w14:paraId="07883D80" w14:textId="30271A04" w:rsidR="00761CCC" w:rsidRDefault="00641488" w:rsidP="006110AC">
      <w:r>
        <w:t>Por el contrario, los cosméticos serán algo más complejos de obtener puesto que su precio será más elevado</w:t>
      </w:r>
      <w:r w:rsidR="00B27254">
        <w:t xml:space="preserve"> en moneda del juego</w:t>
      </w:r>
      <w:r>
        <w:t>, haciendo más razonable e interesante la idea del pago con moneda real</w:t>
      </w:r>
      <w:r w:rsidR="00B27254">
        <w:t>,</w:t>
      </w:r>
      <w:r>
        <w:t xml:space="preserve"> pero sin negarla posibilidad de pagar a través de moneda</w:t>
      </w:r>
      <w:r w:rsidR="00B27254">
        <w:t xml:space="preserve"> del juego</w:t>
      </w:r>
      <w:r>
        <w:t xml:space="preserve">, cuya cantidad será más elevada. </w:t>
      </w:r>
    </w:p>
    <w:p w14:paraId="3361A82A" w14:textId="61F02D54" w:rsidR="00761CCC" w:rsidRDefault="00761CCC" w:rsidP="00761CCC">
      <w:pPr>
        <w:pStyle w:val="Ttulo2"/>
      </w:pPr>
      <w:bookmarkStart w:id="70" w:name="_Toc24747517"/>
      <w:r>
        <w:t>Precios</w:t>
      </w:r>
      <w:bookmarkEnd w:id="70"/>
    </w:p>
    <w:p w14:paraId="5607E1EE" w14:textId="20E8A80D" w:rsidR="00761CCC" w:rsidRDefault="00761CCC" w:rsidP="00761CCC">
      <w:pPr>
        <w:pStyle w:val="Prrafodelista"/>
        <w:numPr>
          <w:ilvl w:val="0"/>
          <w:numId w:val="27"/>
        </w:numPr>
      </w:pPr>
      <w:r>
        <w:t>Máscaras – 3 euros o 1800 GC.</w:t>
      </w:r>
    </w:p>
    <w:p w14:paraId="1883CB6C" w14:textId="12DCF523" w:rsidR="00761CCC" w:rsidRDefault="00761CCC" w:rsidP="00761CCC">
      <w:pPr>
        <w:pStyle w:val="Prrafodelista"/>
        <w:numPr>
          <w:ilvl w:val="0"/>
          <w:numId w:val="27"/>
        </w:numPr>
      </w:pPr>
      <w:r>
        <w:t xml:space="preserve">Packs de 4 máscaras – 10 euros (El usuario ahorra 2 euros). </w:t>
      </w:r>
      <w:proofErr w:type="gramStart"/>
      <w:r>
        <w:t>Oferta a implementar más adelante</w:t>
      </w:r>
      <w:proofErr w:type="gramEnd"/>
      <w:r>
        <w:t>.</w:t>
      </w:r>
    </w:p>
    <w:p w14:paraId="70499503" w14:textId="06072C26" w:rsidR="00761CCC" w:rsidRDefault="00761CCC" w:rsidP="00761CCC">
      <w:pPr>
        <w:pStyle w:val="Prrafodelista"/>
        <w:numPr>
          <w:ilvl w:val="0"/>
          <w:numId w:val="27"/>
        </w:numPr>
      </w:pPr>
      <w:r>
        <w:t>Personajes – 2 euros o 1200 GC.</w:t>
      </w:r>
    </w:p>
    <w:p w14:paraId="1AAE5562" w14:textId="3BA5AFD8" w:rsidR="00761CCC" w:rsidRDefault="00761CCC" w:rsidP="006110AC">
      <w:pPr>
        <w:pStyle w:val="Prrafodelista"/>
        <w:numPr>
          <w:ilvl w:val="0"/>
          <w:numId w:val="27"/>
        </w:numPr>
      </w:pPr>
      <w:r>
        <w:t xml:space="preserve">Packs de 4 personajes – 6 euros (El usuario ahorra 2 euros). </w:t>
      </w:r>
      <w:proofErr w:type="gramStart"/>
      <w:r>
        <w:t>Oferta a implementar más adelante</w:t>
      </w:r>
      <w:proofErr w:type="gramEnd"/>
      <w:r>
        <w:t>.</w:t>
      </w:r>
    </w:p>
    <w:p w14:paraId="3A9D5BD3" w14:textId="291F63EC" w:rsidR="00761CCC" w:rsidRDefault="00761CCC" w:rsidP="00761CCC">
      <w:pPr>
        <w:pStyle w:val="Ttulo2"/>
      </w:pPr>
      <w:bookmarkStart w:id="71" w:name="_Toc24747518"/>
      <w:r>
        <w:t>Niveles de jugador</w:t>
      </w:r>
      <w:bookmarkEnd w:id="71"/>
    </w:p>
    <w:p w14:paraId="34492D13" w14:textId="63D3ED7D" w:rsidR="00761CCC" w:rsidRDefault="00761CCC" w:rsidP="004D23CA">
      <w:pPr>
        <w:pStyle w:val="Prrafodelista"/>
        <w:numPr>
          <w:ilvl w:val="0"/>
          <w:numId w:val="54"/>
        </w:numPr>
      </w:pPr>
      <w:r>
        <w:t>El nivel de jugador es un número infinito que aumenta al conseguir una cierta cantidad de puntos de XP.</w:t>
      </w:r>
    </w:p>
    <w:p w14:paraId="544AB48B" w14:textId="2F08857B" w:rsidR="00761CCC" w:rsidRDefault="00761CCC" w:rsidP="004D23CA">
      <w:pPr>
        <w:pStyle w:val="Prrafodelista"/>
        <w:numPr>
          <w:ilvl w:val="0"/>
          <w:numId w:val="54"/>
        </w:numPr>
      </w:pPr>
      <w:r>
        <w:t>Para subir de nivel se necesitan 200 puntos de XP. Con la subida de nivel el jugador gana 300 GC.</w:t>
      </w:r>
    </w:p>
    <w:p w14:paraId="1A894663" w14:textId="58F01713" w:rsidR="004B6DEF" w:rsidRDefault="00B62DF8" w:rsidP="006110AC">
      <w:pPr>
        <w:pStyle w:val="Prrafodelista"/>
        <w:numPr>
          <w:ilvl w:val="0"/>
          <w:numId w:val="54"/>
        </w:numPr>
      </w:pPr>
      <w:r>
        <w:t>Si el nivel al que se sube es múltiplo de 10, la recompensa por nivel se triplica</w:t>
      </w:r>
      <w:r w:rsidR="00864A48">
        <w:t xml:space="preserve"> solo por ese nivel, </w:t>
      </w:r>
      <w:r w:rsidR="00E4776F">
        <w:t>en los siguientes se otorga la recompensa</w:t>
      </w:r>
      <w:r w:rsidR="00864A48">
        <w:t xml:space="preserve"> </w:t>
      </w:r>
      <w:r w:rsidR="00E4776F">
        <w:t>habitual, hasta llegar a otro múltiplo de 10</w:t>
      </w:r>
      <w:r w:rsidR="00864A48">
        <w:t>.</w:t>
      </w:r>
    </w:p>
    <w:p w14:paraId="74BC26C5" w14:textId="350D33EC" w:rsidR="004B6DEF" w:rsidRDefault="004B6DEF" w:rsidP="004B6DEF">
      <w:pPr>
        <w:pStyle w:val="Ttulo2"/>
      </w:pPr>
      <w:bookmarkStart w:id="72" w:name="_Toc24747519"/>
      <w:r>
        <w:t>Recompensas</w:t>
      </w:r>
      <w:bookmarkEnd w:id="72"/>
    </w:p>
    <w:p w14:paraId="2D01447C" w14:textId="5F6AD9C5" w:rsidR="004B6DEF" w:rsidRDefault="004B6DEF" w:rsidP="004B6DEF">
      <w:r>
        <w:t>Recompensas por partida multijugador:</w:t>
      </w:r>
    </w:p>
    <w:p w14:paraId="21313D19" w14:textId="62F04C59" w:rsidR="004B6DEF" w:rsidRDefault="004B6DEF" w:rsidP="004B6DEF">
      <w:pPr>
        <w:pStyle w:val="Prrafodelista"/>
        <w:numPr>
          <w:ilvl w:val="0"/>
          <w:numId w:val="24"/>
        </w:numPr>
      </w:pPr>
      <w:r>
        <w:t>Victorias: 50 puntos XP y 20 GC (aplicables bonus de la sección de logros).</w:t>
      </w:r>
    </w:p>
    <w:p w14:paraId="173F3A4B" w14:textId="3079F93D" w:rsidR="004B6DEF" w:rsidRDefault="004B6DEF" w:rsidP="004B6DEF">
      <w:pPr>
        <w:pStyle w:val="Prrafodelista"/>
        <w:numPr>
          <w:ilvl w:val="0"/>
          <w:numId w:val="24"/>
        </w:numPr>
      </w:pPr>
      <w:r>
        <w:t>Derrotas: 30 puntos XP y 10 GC (aplicables bonus de la sección de logros).</w:t>
      </w:r>
    </w:p>
    <w:p w14:paraId="2FFEFD17" w14:textId="5298F98D" w:rsidR="004B6DEF" w:rsidRDefault="004B6DEF" w:rsidP="004B6DEF">
      <w:r>
        <w:t>Recompensas por partida de un jugador:</w:t>
      </w:r>
    </w:p>
    <w:p w14:paraId="394B6400" w14:textId="113450C1" w:rsidR="004B6DEF" w:rsidRDefault="004B6DEF" w:rsidP="004B6DEF">
      <w:pPr>
        <w:pStyle w:val="Prrafodelista"/>
        <w:numPr>
          <w:ilvl w:val="0"/>
          <w:numId w:val="25"/>
        </w:numPr>
      </w:pPr>
      <w:r>
        <w:t>Logro Bronce (Destruir 25 Tótems):</w:t>
      </w:r>
      <w:r w:rsidR="00761CCC">
        <w:t xml:space="preserve"> (4 puntos XP y 2 GC)</w:t>
      </w:r>
      <w:bookmarkStart w:id="73" w:name="_Hlk24419946"/>
      <w:r w:rsidR="00761CCC">
        <w:t xml:space="preserve"> * Multiplicador de dificulta</w:t>
      </w:r>
      <w:bookmarkEnd w:id="73"/>
      <w:r w:rsidR="00761CCC">
        <w:t>d.</w:t>
      </w:r>
    </w:p>
    <w:p w14:paraId="5C84BF82" w14:textId="1F0AC2A0" w:rsidR="004B6DEF" w:rsidRDefault="004B6DEF" w:rsidP="004B6DEF">
      <w:pPr>
        <w:pStyle w:val="Prrafodelista"/>
        <w:numPr>
          <w:ilvl w:val="0"/>
          <w:numId w:val="25"/>
        </w:numPr>
      </w:pPr>
      <w:r>
        <w:t>Logro Plata (Destruir 50 Tótems):</w:t>
      </w:r>
      <w:r w:rsidR="00761CCC">
        <w:t xml:space="preserve"> (8 puntos XP y 4 GC) * Multiplicador de dificultad.</w:t>
      </w:r>
    </w:p>
    <w:p w14:paraId="6AAADDBA" w14:textId="2309E9F0" w:rsidR="004B6DEF" w:rsidRDefault="004B6DEF" w:rsidP="004B6DEF">
      <w:pPr>
        <w:pStyle w:val="Prrafodelista"/>
        <w:numPr>
          <w:ilvl w:val="0"/>
          <w:numId w:val="25"/>
        </w:numPr>
      </w:pPr>
      <w:r>
        <w:t>Logro Oro (Destruir 75 Tótems):</w:t>
      </w:r>
      <w:r w:rsidR="00761CCC">
        <w:t xml:space="preserve"> (12 puntos XP y (8 GC + 1 GC por cada 25 bloques extra)) * Multiplicador de dificultad.</w:t>
      </w:r>
    </w:p>
    <w:p w14:paraId="4E606ED5" w14:textId="77777777" w:rsidR="002D60E8" w:rsidRDefault="002D60E8" w:rsidP="002D60E8">
      <w:pPr>
        <w:pStyle w:val="Prrafodelista"/>
      </w:pPr>
    </w:p>
    <w:p w14:paraId="52DDC5A1" w14:textId="536613B2" w:rsidR="00761CCC" w:rsidRDefault="00761CCC" w:rsidP="00761CCC">
      <w:r>
        <w:lastRenderedPageBreak/>
        <w:t>Multiplicadores de dificultad para partidas de un jugador:</w:t>
      </w:r>
    </w:p>
    <w:p w14:paraId="0E0E77D9" w14:textId="45181B01" w:rsidR="00761CCC" w:rsidRDefault="00761CCC" w:rsidP="00761CCC">
      <w:pPr>
        <w:pStyle w:val="Prrafodelista"/>
        <w:numPr>
          <w:ilvl w:val="0"/>
          <w:numId w:val="26"/>
        </w:numPr>
      </w:pPr>
      <w:r>
        <w:t>Normal: 1</w:t>
      </w:r>
    </w:p>
    <w:p w14:paraId="48D0D3B3" w14:textId="4FB288D9" w:rsidR="00761CCC" w:rsidRDefault="00761CCC" w:rsidP="00761CCC">
      <w:pPr>
        <w:pStyle w:val="Prrafodelista"/>
        <w:numPr>
          <w:ilvl w:val="0"/>
          <w:numId w:val="26"/>
        </w:numPr>
      </w:pPr>
      <w:r>
        <w:t>Difícil: 1,5</w:t>
      </w:r>
    </w:p>
    <w:p w14:paraId="0F38C4E0" w14:textId="5998024B" w:rsidR="00761CCC" w:rsidRDefault="00761CCC" w:rsidP="00761CCC">
      <w:pPr>
        <w:pStyle w:val="Prrafodelista"/>
        <w:numPr>
          <w:ilvl w:val="0"/>
          <w:numId w:val="26"/>
        </w:numPr>
      </w:pPr>
      <w:r>
        <w:t>Extremo: 2</w:t>
      </w:r>
    </w:p>
    <w:p w14:paraId="78B27EE5" w14:textId="49649A48" w:rsidR="006D3BA9" w:rsidRDefault="006D3BA9" w:rsidP="006110AC"/>
    <w:p w14:paraId="7E14C62D" w14:textId="253097DF" w:rsidR="00E176AA" w:rsidRPr="00E176AA" w:rsidRDefault="00E176AA" w:rsidP="00E176AA">
      <w:pPr>
        <w:pStyle w:val="Ttulo1"/>
      </w:pPr>
      <w:bookmarkStart w:id="74" w:name="_Toc24747520"/>
      <w:r>
        <w:rPr>
          <w:iCs/>
        </w:rPr>
        <w:t>Implementaciones opcionales</w:t>
      </w:r>
      <w:bookmarkEnd w:id="74"/>
    </w:p>
    <w:p w14:paraId="2CFA2A56" w14:textId="1F651D16" w:rsidR="008722DD" w:rsidRDefault="00E176AA" w:rsidP="00E176AA">
      <w:pPr>
        <w:pStyle w:val="Prrafodelista"/>
        <w:numPr>
          <w:ilvl w:val="0"/>
          <w:numId w:val="95"/>
        </w:numPr>
      </w:pPr>
      <w:r>
        <w:t xml:space="preserve">Opción de repetir una partida con los mismos </w:t>
      </w:r>
      <w:proofErr w:type="spellStart"/>
      <w:r>
        <w:t>oponenetes</w:t>
      </w:r>
      <w:proofErr w:type="spellEnd"/>
      <w:r>
        <w:t xml:space="preserve"> y aliados.</w:t>
      </w:r>
    </w:p>
    <w:p w14:paraId="08DD9EA3" w14:textId="48BE7102" w:rsidR="008722DD" w:rsidRDefault="00E176AA" w:rsidP="008722DD">
      <w:pPr>
        <w:pStyle w:val="Prrafodelista"/>
        <w:numPr>
          <w:ilvl w:val="0"/>
          <w:numId w:val="95"/>
        </w:numPr>
      </w:pPr>
      <w:r>
        <w:t>Opción de jugar otra partida con el mismo aliado.</w:t>
      </w:r>
    </w:p>
    <w:p w14:paraId="2F4717F2" w14:textId="3329AF39" w:rsidR="008722DD" w:rsidRPr="008722DD" w:rsidRDefault="008722DD" w:rsidP="008722DD"/>
    <w:p w14:paraId="6D716170" w14:textId="2798D8D0" w:rsidR="006D3BA9" w:rsidRDefault="006D3BA9" w:rsidP="006D3BA9">
      <w:pPr>
        <w:pStyle w:val="Ttulo1"/>
      </w:pPr>
      <w:bookmarkStart w:id="75" w:name="_Toc24747521"/>
      <w:proofErr w:type="spellStart"/>
      <w:r w:rsidRPr="00AD36ED">
        <w:rPr>
          <w:i/>
          <w:iCs/>
        </w:rPr>
        <w:t>Roadmap</w:t>
      </w:r>
      <w:proofErr w:type="spellEnd"/>
      <w:r>
        <w:t xml:space="preserve"> y futuro del proyecto</w:t>
      </w:r>
      <w:bookmarkEnd w:id="75"/>
    </w:p>
    <w:p w14:paraId="2DC27DED" w14:textId="0F5E645F" w:rsidR="007F1A0B" w:rsidRPr="007F1A0B" w:rsidRDefault="007F1A0B" w:rsidP="007F1A0B">
      <w:pPr>
        <w:pStyle w:val="Ttulo2"/>
      </w:pPr>
      <w:bookmarkStart w:id="76" w:name="_Toc24747522"/>
      <w:r>
        <w:t>Año 2019:</w:t>
      </w:r>
      <w:bookmarkEnd w:id="76"/>
    </w:p>
    <w:p w14:paraId="4F179EA8" w14:textId="486D4791" w:rsidR="003429BC" w:rsidRDefault="003429BC" w:rsidP="008722DD">
      <w:pPr>
        <w:pStyle w:val="Prrafodelista"/>
        <w:numPr>
          <w:ilvl w:val="0"/>
          <w:numId w:val="59"/>
        </w:numPr>
      </w:pPr>
      <w:r>
        <w:t>Diciembre</w:t>
      </w:r>
      <w:r w:rsidR="008722DD">
        <w:t xml:space="preserve"> 2019</w:t>
      </w:r>
      <w:r>
        <w:t>:</w:t>
      </w:r>
    </w:p>
    <w:p w14:paraId="582E7DCE" w14:textId="3C4691A3" w:rsidR="003429BC" w:rsidRDefault="003429BC" w:rsidP="008722DD">
      <w:pPr>
        <w:pStyle w:val="Prrafodelista"/>
        <w:numPr>
          <w:ilvl w:val="0"/>
          <w:numId w:val="60"/>
        </w:numPr>
      </w:pPr>
      <w:r>
        <w:t>Salida del juego base</w:t>
      </w:r>
      <w:r w:rsidR="004A4D52">
        <w:t>.</w:t>
      </w:r>
    </w:p>
    <w:p w14:paraId="48332641" w14:textId="7B319B88" w:rsidR="003429BC" w:rsidRDefault="003429BC" w:rsidP="003429BC">
      <w:pPr>
        <w:pStyle w:val="Prrafodelista"/>
        <w:numPr>
          <w:ilvl w:val="0"/>
          <w:numId w:val="60"/>
        </w:numPr>
      </w:pPr>
      <w:r>
        <w:t>Periodo de beta pública</w:t>
      </w:r>
      <w:r w:rsidR="004A4D52">
        <w:t>.</w:t>
      </w:r>
    </w:p>
    <w:p w14:paraId="392898A2" w14:textId="7DFF2CCC" w:rsidR="007F1A0B" w:rsidRDefault="007F1A0B" w:rsidP="007F1A0B">
      <w:pPr>
        <w:pStyle w:val="Ttulo2"/>
      </w:pPr>
      <w:bookmarkStart w:id="77" w:name="_Toc24747523"/>
      <w:r>
        <w:t>Año 2020:</w:t>
      </w:r>
      <w:bookmarkEnd w:id="77"/>
    </w:p>
    <w:p w14:paraId="6D4F61C7" w14:textId="05BCB013" w:rsidR="003429BC" w:rsidRDefault="003429BC" w:rsidP="008722DD">
      <w:pPr>
        <w:pStyle w:val="Prrafodelista"/>
        <w:numPr>
          <w:ilvl w:val="0"/>
          <w:numId w:val="59"/>
        </w:numPr>
      </w:pPr>
      <w:r>
        <w:t>Enero</w:t>
      </w:r>
      <w:r w:rsidR="008722DD">
        <w:t xml:space="preserve"> 2020</w:t>
      </w:r>
      <w:r>
        <w:t>:</w:t>
      </w:r>
    </w:p>
    <w:p w14:paraId="19670B27" w14:textId="2825FDDC" w:rsidR="003429BC" w:rsidRDefault="003429BC" w:rsidP="008722DD">
      <w:pPr>
        <w:pStyle w:val="Prrafodelista"/>
        <w:numPr>
          <w:ilvl w:val="0"/>
          <w:numId w:val="61"/>
        </w:numPr>
      </w:pPr>
      <w:r>
        <w:t>Actualización para balanceo de personajes</w:t>
      </w:r>
      <w:r w:rsidR="004A4D52">
        <w:t>.</w:t>
      </w:r>
    </w:p>
    <w:p w14:paraId="21239463" w14:textId="598D40EC" w:rsidR="003429BC" w:rsidRDefault="003429BC" w:rsidP="008722DD">
      <w:pPr>
        <w:pStyle w:val="Prrafodelista"/>
        <w:numPr>
          <w:ilvl w:val="0"/>
          <w:numId w:val="61"/>
        </w:numPr>
      </w:pPr>
      <w:r>
        <w:t>Arreglo de bugs</w:t>
      </w:r>
      <w:r w:rsidR="004A4D52">
        <w:t>.</w:t>
      </w:r>
    </w:p>
    <w:p w14:paraId="41F4FF36" w14:textId="3A1FEA78" w:rsidR="003429BC" w:rsidRDefault="003429BC" w:rsidP="003429BC">
      <w:pPr>
        <w:pStyle w:val="Prrafodelista"/>
        <w:numPr>
          <w:ilvl w:val="0"/>
          <w:numId w:val="61"/>
        </w:numPr>
      </w:pPr>
      <w:r>
        <w:t>Lanzamiento oficial del juego</w:t>
      </w:r>
      <w:r w:rsidR="004A4D52">
        <w:t>.</w:t>
      </w:r>
    </w:p>
    <w:p w14:paraId="6EEF9341" w14:textId="1E83419E" w:rsidR="003429BC" w:rsidRDefault="003429BC" w:rsidP="008722DD">
      <w:pPr>
        <w:pStyle w:val="Prrafodelista"/>
        <w:numPr>
          <w:ilvl w:val="0"/>
          <w:numId w:val="59"/>
        </w:numPr>
      </w:pPr>
      <w:r>
        <w:t>Febrero</w:t>
      </w:r>
      <w:r w:rsidR="008722DD">
        <w:t xml:space="preserve"> 2020</w:t>
      </w:r>
      <w:r>
        <w:t>:</w:t>
      </w:r>
    </w:p>
    <w:p w14:paraId="77F1203E" w14:textId="6A2477FF" w:rsidR="003429BC" w:rsidRDefault="003429BC" w:rsidP="008722DD">
      <w:pPr>
        <w:pStyle w:val="Prrafodelista"/>
        <w:numPr>
          <w:ilvl w:val="0"/>
          <w:numId w:val="62"/>
        </w:numPr>
      </w:pPr>
      <w:r>
        <w:t>Actualización para balanceo de personajes</w:t>
      </w:r>
      <w:r w:rsidR="004A4D52">
        <w:t>.</w:t>
      </w:r>
    </w:p>
    <w:p w14:paraId="41ED938D" w14:textId="5AE3BA3C" w:rsidR="00CC1C70" w:rsidRDefault="003429BC" w:rsidP="00CC1C70">
      <w:pPr>
        <w:pStyle w:val="Prrafodelista"/>
        <w:numPr>
          <w:ilvl w:val="0"/>
          <w:numId w:val="62"/>
        </w:numPr>
      </w:pPr>
      <w:r>
        <w:t>Arreglo de bugs</w:t>
      </w:r>
      <w:r w:rsidR="004A4D52">
        <w:t>.</w:t>
      </w:r>
    </w:p>
    <w:p w14:paraId="4A49D30A" w14:textId="29A377A5" w:rsidR="003429BC" w:rsidRDefault="003429BC" w:rsidP="008722DD">
      <w:pPr>
        <w:pStyle w:val="Prrafodelista"/>
        <w:numPr>
          <w:ilvl w:val="0"/>
          <w:numId w:val="59"/>
        </w:numPr>
      </w:pPr>
      <w:r>
        <w:t>Marzo</w:t>
      </w:r>
      <w:r w:rsidR="008722DD">
        <w:t xml:space="preserve"> 2020</w:t>
      </w:r>
      <w:r>
        <w:t>:</w:t>
      </w:r>
    </w:p>
    <w:p w14:paraId="0D320CFD" w14:textId="7B3A9BD9" w:rsidR="003429BC" w:rsidRDefault="003429BC" w:rsidP="008722DD">
      <w:pPr>
        <w:pStyle w:val="Prrafodelista"/>
        <w:numPr>
          <w:ilvl w:val="0"/>
          <w:numId w:val="63"/>
        </w:numPr>
      </w:pPr>
      <w:r>
        <w:t>Actualización para balanceo de personajes</w:t>
      </w:r>
      <w:r w:rsidR="004A4D52">
        <w:t>.</w:t>
      </w:r>
    </w:p>
    <w:p w14:paraId="5428FE08" w14:textId="3A6B87E0" w:rsidR="003429BC" w:rsidRDefault="003429BC" w:rsidP="008722DD">
      <w:pPr>
        <w:pStyle w:val="Prrafodelista"/>
        <w:numPr>
          <w:ilvl w:val="0"/>
          <w:numId w:val="63"/>
        </w:numPr>
      </w:pPr>
      <w:r>
        <w:t>Arreglo de bugs</w:t>
      </w:r>
      <w:r w:rsidR="004A4D52">
        <w:t>.</w:t>
      </w:r>
    </w:p>
    <w:p w14:paraId="43A6549E" w14:textId="6325377B" w:rsidR="003429BC" w:rsidRDefault="003429BC" w:rsidP="008722DD">
      <w:pPr>
        <w:pStyle w:val="Prrafodelista"/>
        <w:numPr>
          <w:ilvl w:val="0"/>
          <w:numId w:val="63"/>
        </w:numPr>
      </w:pPr>
      <w:r>
        <w:t>Evento de Pascua</w:t>
      </w:r>
      <w:r w:rsidR="004A4D52">
        <w:t>:</w:t>
      </w:r>
    </w:p>
    <w:p w14:paraId="5F0917D3" w14:textId="07F42CD7" w:rsidR="003429BC" w:rsidRDefault="003429BC" w:rsidP="008722DD">
      <w:pPr>
        <w:pStyle w:val="Prrafodelista"/>
        <w:numPr>
          <w:ilvl w:val="2"/>
          <w:numId w:val="64"/>
        </w:numPr>
      </w:pPr>
      <w:r>
        <w:t>Mapa nuevo de multijugador</w:t>
      </w:r>
      <w:r w:rsidR="004A4D52">
        <w:t>.</w:t>
      </w:r>
    </w:p>
    <w:p w14:paraId="12F2E667" w14:textId="493026A3" w:rsidR="003429BC" w:rsidRDefault="003429BC" w:rsidP="003429BC">
      <w:pPr>
        <w:pStyle w:val="Prrafodelista"/>
        <w:numPr>
          <w:ilvl w:val="2"/>
          <w:numId w:val="64"/>
        </w:numPr>
      </w:pPr>
      <w:r>
        <w:t>Dos personajes nuevos</w:t>
      </w:r>
      <w:r w:rsidR="004A4D52">
        <w:t>.</w:t>
      </w:r>
    </w:p>
    <w:p w14:paraId="0B7DBDEF" w14:textId="2E1A97F9" w:rsidR="003429BC" w:rsidRDefault="003429BC" w:rsidP="008722DD">
      <w:pPr>
        <w:pStyle w:val="Prrafodelista"/>
        <w:numPr>
          <w:ilvl w:val="0"/>
          <w:numId w:val="59"/>
        </w:numPr>
      </w:pPr>
      <w:r>
        <w:t>Abril</w:t>
      </w:r>
      <w:r w:rsidR="008722DD">
        <w:t xml:space="preserve"> 2020</w:t>
      </w:r>
      <w:r>
        <w:t>:</w:t>
      </w:r>
    </w:p>
    <w:p w14:paraId="71EC3C5C" w14:textId="2AA3A119" w:rsidR="003429BC" w:rsidRDefault="003429BC" w:rsidP="008722DD">
      <w:pPr>
        <w:pStyle w:val="Prrafodelista"/>
        <w:numPr>
          <w:ilvl w:val="0"/>
          <w:numId w:val="65"/>
        </w:numPr>
      </w:pPr>
      <w:r>
        <w:t>Actualización para balanceo de personajes</w:t>
      </w:r>
      <w:r w:rsidR="004A4D52">
        <w:t>.</w:t>
      </w:r>
    </w:p>
    <w:p w14:paraId="0ED47AA7" w14:textId="5DC57994" w:rsidR="003429BC" w:rsidRDefault="003429BC" w:rsidP="008722DD">
      <w:pPr>
        <w:pStyle w:val="Prrafodelista"/>
        <w:numPr>
          <w:ilvl w:val="0"/>
          <w:numId w:val="65"/>
        </w:numPr>
      </w:pPr>
      <w:r>
        <w:t>Arreglo de bugs</w:t>
      </w:r>
      <w:r w:rsidR="004A4D52">
        <w:t>.</w:t>
      </w:r>
    </w:p>
    <w:p w14:paraId="1C931EBC" w14:textId="4DAB554D" w:rsidR="003429BC" w:rsidRDefault="003429BC" w:rsidP="003429BC">
      <w:pPr>
        <w:pStyle w:val="Prrafodelista"/>
        <w:numPr>
          <w:ilvl w:val="0"/>
          <w:numId w:val="65"/>
        </w:numPr>
      </w:pPr>
      <w:r>
        <w:t>Cosméticos nuevos para los personajes existentes</w:t>
      </w:r>
      <w:r w:rsidR="004A4D52">
        <w:t>.</w:t>
      </w:r>
    </w:p>
    <w:p w14:paraId="530EC89E" w14:textId="25FF4264" w:rsidR="003429BC" w:rsidRDefault="003429BC" w:rsidP="008722DD">
      <w:pPr>
        <w:pStyle w:val="Prrafodelista"/>
        <w:numPr>
          <w:ilvl w:val="0"/>
          <w:numId w:val="59"/>
        </w:numPr>
      </w:pPr>
      <w:r>
        <w:t>Mayo</w:t>
      </w:r>
      <w:r w:rsidR="008722DD">
        <w:t xml:space="preserve"> 2020</w:t>
      </w:r>
      <w:r>
        <w:t>:</w:t>
      </w:r>
    </w:p>
    <w:p w14:paraId="793349AF" w14:textId="48B486CF" w:rsidR="003429BC" w:rsidRDefault="003429BC" w:rsidP="008722DD">
      <w:pPr>
        <w:pStyle w:val="Prrafodelista"/>
        <w:numPr>
          <w:ilvl w:val="0"/>
          <w:numId w:val="66"/>
        </w:numPr>
      </w:pPr>
      <w:r>
        <w:t>Actualización para balanceo de personajes</w:t>
      </w:r>
      <w:r w:rsidR="004A4D52">
        <w:t>.</w:t>
      </w:r>
    </w:p>
    <w:p w14:paraId="477FB03F" w14:textId="6D6C7074" w:rsidR="003429BC" w:rsidRDefault="003429BC" w:rsidP="003429BC">
      <w:pPr>
        <w:pStyle w:val="Prrafodelista"/>
        <w:numPr>
          <w:ilvl w:val="0"/>
          <w:numId w:val="66"/>
        </w:numPr>
      </w:pPr>
      <w:r>
        <w:t>Arreglo de bugs</w:t>
      </w:r>
      <w:r w:rsidR="004A4D52">
        <w:t>.</w:t>
      </w:r>
    </w:p>
    <w:p w14:paraId="7422F81D" w14:textId="35D40742" w:rsidR="002D60E8" w:rsidRDefault="002D60E8" w:rsidP="002D60E8"/>
    <w:p w14:paraId="2227461F" w14:textId="77777777" w:rsidR="002D60E8" w:rsidRDefault="002D60E8" w:rsidP="002D60E8"/>
    <w:p w14:paraId="0899473E" w14:textId="761D66C4" w:rsidR="003429BC" w:rsidRDefault="003429BC" w:rsidP="008722DD">
      <w:pPr>
        <w:pStyle w:val="Prrafodelista"/>
        <w:numPr>
          <w:ilvl w:val="0"/>
          <w:numId w:val="59"/>
        </w:numPr>
      </w:pPr>
      <w:r>
        <w:lastRenderedPageBreak/>
        <w:t>Junio</w:t>
      </w:r>
      <w:r w:rsidR="008722DD">
        <w:t xml:space="preserve"> 2020</w:t>
      </w:r>
      <w:r>
        <w:t>:</w:t>
      </w:r>
    </w:p>
    <w:p w14:paraId="7B4ECDA4" w14:textId="68CA8581" w:rsidR="003429BC" w:rsidRDefault="003429BC" w:rsidP="008722DD">
      <w:pPr>
        <w:pStyle w:val="Prrafodelista"/>
        <w:numPr>
          <w:ilvl w:val="0"/>
          <w:numId w:val="67"/>
        </w:numPr>
      </w:pPr>
      <w:r>
        <w:t>Actualización para balanceo de personajes</w:t>
      </w:r>
      <w:r w:rsidR="004A4D52">
        <w:t>.</w:t>
      </w:r>
    </w:p>
    <w:p w14:paraId="19340EA8" w14:textId="0CD63CA7" w:rsidR="003429BC" w:rsidRDefault="003429BC" w:rsidP="008722DD">
      <w:pPr>
        <w:pStyle w:val="Prrafodelista"/>
        <w:numPr>
          <w:ilvl w:val="0"/>
          <w:numId w:val="67"/>
        </w:numPr>
      </w:pPr>
      <w:r>
        <w:t>Arreglo de bugs</w:t>
      </w:r>
      <w:r w:rsidR="004A4D52">
        <w:t>.</w:t>
      </w:r>
    </w:p>
    <w:p w14:paraId="7D230317" w14:textId="7DDCC950" w:rsidR="003429BC" w:rsidRDefault="004A4D52" w:rsidP="008722DD">
      <w:pPr>
        <w:pStyle w:val="Prrafodelista"/>
        <w:numPr>
          <w:ilvl w:val="0"/>
          <w:numId w:val="67"/>
        </w:numPr>
      </w:pPr>
      <w:r>
        <w:t>Evento de v</w:t>
      </w:r>
      <w:r w:rsidR="003429BC">
        <w:t>erano</w:t>
      </w:r>
      <w:r>
        <w:t>:</w:t>
      </w:r>
    </w:p>
    <w:p w14:paraId="433A952C" w14:textId="4CE87122" w:rsidR="003429BC" w:rsidRDefault="003429BC" w:rsidP="008722DD">
      <w:pPr>
        <w:pStyle w:val="Prrafodelista"/>
        <w:numPr>
          <w:ilvl w:val="2"/>
          <w:numId w:val="68"/>
        </w:numPr>
      </w:pPr>
      <w:r>
        <w:t>Mapa nuevo</w:t>
      </w:r>
      <w:r w:rsidR="004A4D52">
        <w:t>.</w:t>
      </w:r>
      <w:r>
        <w:t xml:space="preserve"> </w:t>
      </w:r>
    </w:p>
    <w:p w14:paraId="397990BA" w14:textId="02C58CBA" w:rsidR="003429BC" w:rsidRDefault="003429BC" w:rsidP="008722DD">
      <w:pPr>
        <w:pStyle w:val="Prrafodelista"/>
        <w:numPr>
          <w:ilvl w:val="2"/>
          <w:numId w:val="68"/>
        </w:numPr>
      </w:pPr>
      <w:r>
        <w:t>Dos personajes nuevos</w:t>
      </w:r>
      <w:r w:rsidR="004A4D52">
        <w:t>.</w:t>
      </w:r>
    </w:p>
    <w:p w14:paraId="5268069A" w14:textId="634373A8" w:rsidR="003429BC" w:rsidRDefault="004A4D52" w:rsidP="003429BC">
      <w:pPr>
        <w:pStyle w:val="Prrafodelista"/>
        <w:numPr>
          <w:ilvl w:val="0"/>
          <w:numId w:val="69"/>
        </w:numPr>
      </w:pPr>
      <w:r>
        <w:t>Modo aventura para un j</w:t>
      </w:r>
      <w:r w:rsidR="003429BC">
        <w:t>ugador</w:t>
      </w:r>
      <w:r>
        <w:t>.</w:t>
      </w:r>
    </w:p>
    <w:p w14:paraId="7BD22C0A" w14:textId="668D6EA9" w:rsidR="003429BC" w:rsidRDefault="003429BC" w:rsidP="008722DD">
      <w:pPr>
        <w:pStyle w:val="Prrafodelista"/>
        <w:numPr>
          <w:ilvl w:val="0"/>
          <w:numId w:val="59"/>
        </w:numPr>
      </w:pPr>
      <w:r>
        <w:t>Julio</w:t>
      </w:r>
      <w:r w:rsidR="008722DD">
        <w:t xml:space="preserve"> 2020</w:t>
      </w:r>
      <w:r>
        <w:t>:</w:t>
      </w:r>
    </w:p>
    <w:p w14:paraId="48F083A1" w14:textId="7DD469CC" w:rsidR="003429BC" w:rsidRDefault="003429BC" w:rsidP="008722DD">
      <w:pPr>
        <w:pStyle w:val="Prrafodelista"/>
        <w:numPr>
          <w:ilvl w:val="0"/>
          <w:numId w:val="70"/>
        </w:numPr>
      </w:pPr>
      <w:r>
        <w:t>Actualización para balanceo de personajes</w:t>
      </w:r>
      <w:r w:rsidR="004A4D52">
        <w:t>.</w:t>
      </w:r>
    </w:p>
    <w:p w14:paraId="055AAA67" w14:textId="3B641260" w:rsidR="003429BC" w:rsidRDefault="004A4D52" w:rsidP="003429BC">
      <w:pPr>
        <w:pStyle w:val="Prrafodelista"/>
        <w:numPr>
          <w:ilvl w:val="0"/>
          <w:numId w:val="70"/>
        </w:numPr>
      </w:pPr>
      <w:r>
        <w:t>Arreglo de bugs.</w:t>
      </w:r>
    </w:p>
    <w:p w14:paraId="0247D5C3" w14:textId="6AF97915" w:rsidR="003429BC" w:rsidRDefault="003429BC" w:rsidP="008722DD">
      <w:pPr>
        <w:pStyle w:val="Prrafodelista"/>
        <w:numPr>
          <w:ilvl w:val="0"/>
          <w:numId w:val="59"/>
        </w:numPr>
      </w:pPr>
      <w:r>
        <w:t>Agosto</w:t>
      </w:r>
      <w:r w:rsidR="008722DD">
        <w:t xml:space="preserve"> 2020</w:t>
      </w:r>
      <w:r>
        <w:t>:</w:t>
      </w:r>
    </w:p>
    <w:p w14:paraId="18E050FD" w14:textId="01E95487" w:rsidR="003429BC" w:rsidRDefault="003429BC" w:rsidP="008722DD">
      <w:pPr>
        <w:pStyle w:val="Prrafodelista"/>
        <w:numPr>
          <w:ilvl w:val="0"/>
          <w:numId w:val="71"/>
        </w:numPr>
      </w:pPr>
      <w:r>
        <w:t>Actualización para balanceo de personajes</w:t>
      </w:r>
      <w:r w:rsidR="004A4D52">
        <w:t>.</w:t>
      </w:r>
    </w:p>
    <w:p w14:paraId="708FC7C3" w14:textId="72F71BA7" w:rsidR="003429BC" w:rsidRDefault="003429BC" w:rsidP="008722DD">
      <w:pPr>
        <w:pStyle w:val="Prrafodelista"/>
        <w:numPr>
          <w:ilvl w:val="0"/>
          <w:numId w:val="71"/>
        </w:numPr>
      </w:pPr>
      <w:r>
        <w:t>Arreglo de bugs</w:t>
      </w:r>
      <w:r w:rsidR="004A4D52">
        <w:t>.</w:t>
      </w:r>
    </w:p>
    <w:p w14:paraId="0152C15B" w14:textId="0AF98DDE" w:rsidR="007F1A0B" w:rsidRDefault="003429BC" w:rsidP="007F1A0B">
      <w:pPr>
        <w:pStyle w:val="Prrafodelista"/>
        <w:numPr>
          <w:ilvl w:val="0"/>
          <w:numId w:val="72"/>
        </w:numPr>
      </w:pPr>
      <w:r>
        <w:t>Paquete de cosméticos nuevo</w:t>
      </w:r>
      <w:r w:rsidR="004A4D52">
        <w:t>.</w:t>
      </w:r>
    </w:p>
    <w:p w14:paraId="1C6C1A37" w14:textId="5CE1343F" w:rsidR="003429BC" w:rsidRDefault="003429BC" w:rsidP="008722DD">
      <w:pPr>
        <w:pStyle w:val="Prrafodelista"/>
        <w:numPr>
          <w:ilvl w:val="0"/>
          <w:numId w:val="59"/>
        </w:numPr>
      </w:pPr>
      <w:r>
        <w:t>Septiembre</w:t>
      </w:r>
      <w:r w:rsidR="008722DD">
        <w:t xml:space="preserve"> 2020</w:t>
      </w:r>
      <w:r>
        <w:t>:</w:t>
      </w:r>
    </w:p>
    <w:p w14:paraId="7A366B8C" w14:textId="018E7486" w:rsidR="003429BC" w:rsidRDefault="003429BC" w:rsidP="008722DD">
      <w:pPr>
        <w:pStyle w:val="Prrafodelista"/>
        <w:numPr>
          <w:ilvl w:val="0"/>
          <w:numId w:val="73"/>
        </w:numPr>
      </w:pPr>
      <w:r>
        <w:t>Actualización para balanceo de personajes</w:t>
      </w:r>
      <w:r w:rsidR="004A4D52">
        <w:t>.</w:t>
      </w:r>
    </w:p>
    <w:p w14:paraId="14C8C336" w14:textId="0735E811" w:rsidR="003429BC" w:rsidRDefault="003429BC" w:rsidP="008722DD">
      <w:pPr>
        <w:pStyle w:val="Prrafodelista"/>
        <w:numPr>
          <w:ilvl w:val="0"/>
          <w:numId w:val="73"/>
        </w:numPr>
      </w:pPr>
      <w:r>
        <w:t>Arreglo de bugs</w:t>
      </w:r>
      <w:r w:rsidR="004A4D52">
        <w:t>.</w:t>
      </w:r>
    </w:p>
    <w:p w14:paraId="74F5B113" w14:textId="7C11A6A3" w:rsidR="003429BC" w:rsidRDefault="004A4D52" w:rsidP="008722DD">
      <w:pPr>
        <w:pStyle w:val="Prrafodelista"/>
        <w:numPr>
          <w:ilvl w:val="0"/>
          <w:numId w:val="73"/>
        </w:numPr>
      </w:pPr>
      <w:r>
        <w:t>Evento de o</w:t>
      </w:r>
      <w:r w:rsidR="003429BC">
        <w:t>toño</w:t>
      </w:r>
      <w:r>
        <w:t>:</w:t>
      </w:r>
    </w:p>
    <w:p w14:paraId="10972A87" w14:textId="3C9C40F0" w:rsidR="003429BC" w:rsidRDefault="003429BC" w:rsidP="008722DD">
      <w:pPr>
        <w:pStyle w:val="Prrafodelista"/>
        <w:numPr>
          <w:ilvl w:val="2"/>
          <w:numId w:val="74"/>
        </w:numPr>
      </w:pPr>
      <w:r>
        <w:t>Mapa nuevo</w:t>
      </w:r>
      <w:r w:rsidR="004A4D52">
        <w:t>.</w:t>
      </w:r>
    </w:p>
    <w:p w14:paraId="05BD0ED8" w14:textId="473D21C7" w:rsidR="004A4D52" w:rsidRDefault="003429BC" w:rsidP="004A4D52">
      <w:pPr>
        <w:pStyle w:val="Prrafodelista"/>
        <w:numPr>
          <w:ilvl w:val="2"/>
          <w:numId w:val="74"/>
        </w:numPr>
      </w:pPr>
      <w:r>
        <w:t>Dos personajes nuevos</w:t>
      </w:r>
      <w:r w:rsidR="004A4D52">
        <w:t>.</w:t>
      </w:r>
    </w:p>
    <w:p w14:paraId="0A4A61E0" w14:textId="6E970145" w:rsidR="003429BC" w:rsidRDefault="003429BC" w:rsidP="008722DD">
      <w:pPr>
        <w:pStyle w:val="Prrafodelista"/>
        <w:numPr>
          <w:ilvl w:val="0"/>
          <w:numId w:val="59"/>
        </w:numPr>
      </w:pPr>
      <w:r>
        <w:t>Octubre</w:t>
      </w:r>
      <w:r w:rsidR="008722DD">
        <w:t xml:space="preserve"> 2020</w:t>
      </w:r>
      <w:r>
        <w:t>:</w:t>
      </w:r>
    </w:p>
    <w:p w14:paraId="62998AEA" w14:textId="5089ABE4" w:rsidR="003429BC" w:rsidRDefault="003429BC" w:rsidP="008722DD">
      <w:pPr>
        <w:pStyle w:val="Prrafodelista"/>
        <w:numPr>
          <w:ilvl w:val="0"/>
          <w:numId w:val="75"/>
        </w:numPr>
      </w:pPr>
      <w:r>
        <w:t>Actualización para balanceo de personajes</w:t>
      </w:r>
      <w:r w:rsidR="004A4D52">
        <w:t>.</w:t>
      </w:r>
    </w:p>
    <w:p w14:paraId="37732A38" w14:textId="7EC5EB78" w:rsidR="003429BC" w:rsidRDefault="003429BC" w:rsidP="008722DD">
      <w:pPr>
        <w:pStyle w:val="Prrafodelista"/>
        <w:numPr>
          <w:ilvl w:val="0"/>
          <w:numId w:val="75"/>
        </w:numPr>
      </w:pPr>
      <w:r>
        <w:t>Arreglo de bugs</w:t>
      </w:r>
      <w:r w:rsidR="004A4D52">
        <w:t>.</w:t>
      </w:r>
    </w:p>
    <w:p w14:paraId="58277FCF" w14:textId="44617EE2" w:rsidR="003429BC" w:rsidRDefault="003429BC" w:rsidP="008722DD">
      <w:pPr>
        <w:pStyle w:val="Prrafodelista"/>
        <w:numPr>
          <w:ilvl w:val="0"/>
          <w:numId w:val="75"/>
        </w:numPr>
      </w:pPr>
      <w:r>
        <w:t>Nuevos objetos para modo multijugador</w:t>
      </w:r>
      <w:r w:rsidR="004A4D52">
        <w:t>.</w:t>
      </w:r>
    </w:p>
    <w:p w14:paraId="1D2BD353" w14:textId="68F6D0C7" w:rsidR="003429BC" w:rsidRDefault="003429BC" w:rsidP="003429BC">
      <w:pPr>
        <w:pStyle w:val="Prrafodelista"/>
        <w:numPr>
          <w:ilvl w:val="0"/>
          <w:numId w:val="75"/>
        </w:numPr>
      </w:pPr>
      <w:r>
        <w:t>Caracterización de personajes y escenarios (GRATUITO) de Halloween</w:t>
      </w:r>
      <w:r w:rsidR="004A4D52">
        <w:t>.</w:t>
      </w:r>
    </w:p>
    <w:p w14:paraId="3556E381" w14:textId="00064A85" w:rsidR="003429BC" w:rsidRDefault="003429BC" w:rsidP="008722DD">
      <w:pPr>
        <w:pStyle w:val="Prrafodelista"/>
        <w:numPr>
          <w:ilvl w:val="0"/>
          <w:numId w:val="59"/>
        </w:numPr>
      </w:pPr>
      <w:r>
        <w:t>Noviembre</w:t>
      </w:r>
      <w:r w:rsidR="008722DD">
        <w:t xml:space="preserve"> 2020</w:t>
      </w:r>
      <w:r>
        <w:t>:</w:t>
      </w:r>
    </w:p>
    <w:p w14:paraId="6162A939" w14:textId="1FA6BF7A" w:rsidR="003429BC" w:rsidRDefault="003429BC" w:rsidP="008722DD">
      <w:pPr>
        <w:pStyle w:val="Prrafodelista"/>
        <w:numPr>
          <w:ilvl w:val="0"/>
          <w:numId w:val="76"/>
        </w:numPr>
      </w:pPr>
      <w:r>
        <w:t>Actualización para balanceo de personajes</w:t>
      </w:r>
      <w:r w:rsidR="004A4D52">
        <w:t>.</w:t>
      </w:r>
    </w:p>
    <w:p w14:paraId="5DC98364" w14:textId="7E7CEF3E" w:rsidR="00CC1C70" w:rsidRDefault="003429BC" w:rsidP="00CC1C70">
      <w:pPr>
        <w:pStyle w:val="Prrafodelista"/>
        <w:numPr>
          <w:ilvl w:val="0"/>
          <w:numId w:val="76"/>
        </w:numPr>
      </w:pPr>
      <w:r>
        <w:t>Arreglo de bugs</w:t>
      </w:r>
      <w:r w:rsidR="004A4D52">
        <w:t>.</w:t>
      </w:r>
    </w:p>
    <w:p w14:paraId="6CEDD1A5" w14:textId="4B1C240B" w:rsidR="003429BC" w:rsidRDefault="003429BC" w:rsidP="008722DD">
      <w:pPr>
        <w:pStyle w:val="Prrafodelista"/>
        <w:numPr>
          <w:ilvl w:val="0"/>
          <w:numId w:val="59"/>
        </w:numPr>
      </w:pPr>
      <w:r>
        <w:t>Diciembre</w:t>
      </w:r>
      <w:r w:rsidR="008722DD">
        <w:t xml:space="preserve"> 2020</w:t>
      </w:r>
      <w:r>
        <w:t>:</w:t>
      </w:r>
    </w:p>
    <w:p w14:paraId="7A908CFE" w14:textId="4B53EFD6" w:rsidR="003429BC" w:rsidRDefault="003429BC" w:rsidP="008722DD">
      <w:pPr>
        <w:pStyle w:val="Prrafodelista"/>
        <w:numPr>
          <w:ilvl w:val="0"/>
          <w:numId w:val="77"/>
        </w:numPr>
      </w:pPr>
      <w:r>
        <w:t>Actualización para balanceo de personajes</w:t>
      </w:r>
      <w:r w:rsidR="004A4D52">
        <w:t>.</w:t>
      </w:r>
    </w:p>
    <w:p w14:paraId="167DD567" w14:textId="4C9FA5A3" w:rsidR="003429BC" w:rsidRDefault="003429BC" w:rsidP="008722DD">
      <w:pPr>
        <w:pStyle w:val="Prrafodelista"/>
        <w:numPr>
          <w:ilvl w:val="0"/>
          <w:numId w:val="77"/>
        </w:numPr>
      </w:pPr>
      <w:r>
        <w:t>Arreglo de bugs</w:t>
      </w:r>
      <w:r w:rsidR="004A4D52">
        <w:t>.</w:t>
      </w:r>
    </w:p>
    <w:p w14:paraId="74707DE6" w14:textId="505DBFBB" w:rsidR="003429BC" w:rsidRDefault="003429BC" w:rsidP="008722DD">
      <w:pPr>
        <w:pStyle w:val="Prrafodelista"/>
        <w:numPr>
          <w:ilvl w:val="0"/>
          <w:numId w:val="77"/>
        </w:numPr>
      </w:pPr>
      <w:r>
        <w:t>Evento de invierno:</w:t>
      </w:r>
    </w:p>
    <w:p w14:paraId="1A9AC436" w14:textId="52958F2F" w:rsidR="003429BC" w:rsidRDefault="003429BC" w:rsidP="008722DD">
      <w:pPr>
        <w:pStyle w:val="Prrafodelista"/>
        <w:numPr>
          <w:ilvl w:val="2"/>
          <w:numId w:val="78"/>
        </w:numPr>
      </w:pPr>
      <w:r>
        <w:t>Mapa nuevo</w:t>
      </w:r>
      <w:r w:rsidR="004A4D52">
        <w:t>.</w:t>
      </w:r>
    </w:p>
    <w:p w14:paraId="3E661592" w14:textId="0B0907BD" w:rsidR="003429BC" w:rsidRDefault="003429BC" w:rsidP="008722DD">
      <w:pPr>
        <w:pStyle w:val="Prrafodelista"/>
        <w:numPr>
          <w:ilvl w:val="2"/>
          <w:numId w:val="78"/>
        </w:numPr>
      </w:pPr>
      <w:r>
        <w:t>Dos personajes nuevos</w:t>
      </w:r>
      <w:r w:rsidR="004A4D52">
        <w:t>.</w:t>
      </w:r>
    </w:p>
    <w:p w14:paraId="26AAA5EB" w14:textId="69935987" w:rsidR="003429BC" w:rsidRDefault="003429BC" w:rsidP="003429BC">
      <w:pPr>
        <w:pStyle w:val="Prrafodelista"/>
        <w:numPr>
          <w:ilvl w:val="2"/>
          <w:numId w:val="78"/>
        </w:numPr>
      </w:pPr>
      <w:r>
        <w:t>Caracterización de personajes y escenarios (GRATUITO) de navidad</w:t>
      </w:r>
      <w:r w:rsidR="004A4D52">
        <w:t>.</w:t>
      </w:r>
    </w:p>
    <w:p w14:paraId="54DE8348" w14:textId="409C2C8D" w:rsidR="007F1A0B" w:rsidRDefault="007F1A0B" w:rsidP="007F1A0B">
      <w:pPr>
        <w:pStyle w:val="Ttulo2"/>
      </w:pPr>
      <w:bookmarkStart w:id="78" w:name="_Toc24747524"/>
      <w:r>
        <w:t>Año 2021:</w:t>
      </w:r>
      <w:bookmarkEnd w:id="78"/>
    </w:p>
    <w:p w14:paraId="7BABF3F8" w14:textId="3538D47D" w:rsidR="003429BC" w:rsidRDefault="003429BC" w:rsidP="008722DD">
      <w:pPr>
        <w:pStyle w:val="Prrafodelista"/>
        <w:numPr>
          <w:ilvl w:val="0"/>
          <w:numId w:val="59"/>
        </w:numPr>
      </w:pPr>
      <w:r>
        <w:t>Enero</w:t>
      </w:r>
      <w:r w:rsidR="008722DD">
        <w:t xml:space="preserve"> 2021</w:t>
      </w:r>
      <w:r>
        <w:t>:</w:t>
      </w:r>
    </w:p>
    <w:p w14:paraId="0EBB7BDD" w14:textId="1E46E5BF" w:rsidR="003429BC" w:rsidRDefault="003429BC" w:rsidP="008722DD">
      <w:pPr>
        <w:pStyle w:val="Prrafodelista"/>
        <w:numPr>
          <w:ilvl w:val="0"/>
          <w:numId w:val="79"/>
        </w:numPr>
      </w:pPr>
      <w:r>
        <w:t>Actualización para balanceo de personajes</w:t>
      </w:r>
      <w:r w:rsidR="004A4D52">
        <w:t>.</w:t>
      </w:r>
    </w:p>
    <w:p w14:paraId="0A21F022" w14:textId="5196987D" w:rsidR="003429BC" w:rsidRDefault="003429BC" w:rsidP="003429BC">
      <w:pPr>
        <w:pStyle w:val="Prrafodelista"/>
        <w:numPr>
          <w:ilvl w:val="0"/>
          <w:numId w:val="79"/>
        </w:numPr>
      </w:pPr>
      <w:r>
        <w:t>Arreglo de bugs</w:t>
      </w:r>
      <w:r w:rsidR="004A4D52">
        <w:t>.</w:t>
      </w:r>
    </w:p>
    <w:p w14:paraId="5305FEAC" w14:textId="46B53DB2" w:rsidR="003429BC" w:rsidRDefault="003429BC" w:rsidP="008722DD">
      <w:pPr>
        <w:pStyle w:val="Prrafodelista"/>
        <w:numPr>
          <w:ilvl w:val="0"/>
          <w:numId w:val="59"/>
        </w:numPr>
      </w:pPr>
      <w:r>
        <w:t>Febrero</w:t>
      </w:r>
      <w:r w:rsidR="008722DD">
        <w:t xml:space="preserve"> 2021</w:t>
      </w:r>
      <w:r>
        <w:t>:</w:t>
      </w:r>
    </w:p>
    <w:p w14:paraId="280800C6" w14:textId="31282272" w:rsidR="003429BC" w:rsidRDefault="003429BC" w:rsidP="008722DD">
      <w:pPr>
        <w:pStyle w:val="Prrafodelista"/>
        <w:numPr>
          <w:ilvl w:val="0"/>
          <w:numId w:val="80"/>
        </w:numPr>
      </w:pPr>
      <w:r>
        <w:t>Actualización para balanceo de personajes</w:t>
      </w:r>
      <w:r w:rsidR="004A4D52">
        <w:t>.</w:t>
      </w:r>
    </w:p>
    <w:p w14:paraId="1F18AE73" w14:textId="19F31410" w:rsidR="003429BC" w:rsidRDefault="003429BC" w:rsidP="003429BC">
      <w:pPr>
        <w:pStyle w:val="Prrafodelista"/>
        <w:numPr>
          <w:ilvl w:val="0"/>
          <w:numId w:val="80"/>
        </w:numPr>
      </w:pPr>
      <w:r>
        <w:t>Arreglo de bugs</w:t>
      </w:r>
      <w:r w:rsidR="004A4D52">
        <w:t>.</w:t>
      </w:r>
    </w:p>
    <w:p w14:paraId="1D556B14" w14:textId="4E9DB12B" w:rsidR="002D60E8" w:rsidRDefault="002D60E8" w:rsidP="002D60E8"/>
    <w:p w14:paraId="12A2AB92" w14:textId="77777777" w:rsidR="002D60E8" w:rsidRDefault="002D60E8" w:rsidP="002D60E8"/>
    <w:p w14:paraId="10E92ACD" w14:textId="2CCD5AD3" w:rsidR="003429BC" w:rsidRDefault="003429BC" w:rsidP="008722DD">
      <w:pPr>
        <w:pStyle w:val="Prrafodelista"/>
        <w:numPr>
          <w:ilvl w:val="0"/>
          <w:numId w:val="59"/>
        </w:numPr>
      </w:pPr>
      <w:r>
        <w:lastRenderedPageBreak/>
        <w:t>Marzo</w:t>
      </w:r>
      <w:r w:rsidR="008722DD">
        <w:t xml:space="preserve"> 2021</w:t>
      </w:r>
      <w:r>
        <w:t>:</w:t>
      </w:r>
    </w:p>
    <w:p w14:paraId="5C1BB6B7" w14:textId="7E538995" w:rsidR="003429BC" w:rsidRDefault="003429BC" w:rsidP="008722DD">
      <w:pPr>
        <w:pStyle w:val="Prrafodelista"/>
        <w:numPr>
          <w:ilvl w:val="0"/>
          <w:numId w:val="81"/>
        </w:numPr>
      </w:pPr>
      <w:r>
        <w:t>Actualización para balanceo de personajes</w:t>
      </w:r>
      <w:r w:rsidR="004A4D52">
        <w:t>.</w:t>
      </w:r>
    </w:p>
    <w:p w14:paraId="2E3D65D2" w14:textId="3DC711C8" w:rsidR="003429BC" w:rsidRDefault="003429BC" w:rsidP="008722DD">
      <w:pPr>
        <w:pStyle w:val="Prrafodelista"/>
        <w:numPr>
          <w:ilvl w:val="0"/>
          <w:numId w:val="81"/>
        </w:numPr>
      </w:pPr>
      <w:r>
        <w:t>Arreglo de bugs</w:t>
      </w:r>
      <w:r w:rsidR="004A4D52">
        <w:t>.</w:t>
      </w:r>
    </w:p>
    <w:p w14:paraId="0477ECE1" w14:textId="43D5C5F2" w:rsidR="003429BC" w:rsidRDefault="003429BC" w:rsidP="008722DD">
      <w:pPr>
        <w:pStyle w:val="Prrafodelista"/>
        <w:numPr>
          <w:ilvl w:val="0"/>
          <w:numId w:val="81"/>
        </w:numPr>
      </w:pPr>
      <w:r>
        <w:t>Evento de Pascua</w:t>
      </w:r>
      <w:r w:rsidR="004A4D52">
        <w:t>:</w:t>
      </w:r>
    </w:p>
    <w:p w14:paraId="7D4C8541" w14:textId="343EE2B2" w:rsidR="003429BC" w:rsidRDefault="003429BC" w:rsidP="003429BC">
      <w:pPr>
        <w:pStyle w:val="Prrafodelista"/>
        <w:numPr>
          <w:ilvl w:val="0"/>
          <w:numId w:val="82"/>
        </w:numPr>
      </w:pPr>
      <w:r>
        <w:t>Personaje nuevo</w:t>
      </w:r>
      <w:r w:rsidR="004A4D52">
        <w:t>.</w:t>
      </w:r>
    </w:p>
    <w:p w14:paraId="7BA10705" w14:textId="38ED5E74" w:rsidR="003429BC" w:rsidRDefault="003429BC" w:rsidP="008722DD">
      <w:pPr>
        <w:pStyle w:val="Prrafodelista"/>
        <w:numPr>
          <w:ilvl w:val="0"/>
          <w:numId w:val="59"/>
        </w:numPr>
      </w:pPr>
      <w:r>
        <w:t>Abril</w:t>
      </w:r>
      <w:r w:rsidR="008722DD">
        <w:t xml:space="preserve"> 2021</w:t>
      </w:r>
      <w:r>
        <w:t>:</w:t>
      </w:r>
    </w:p>
    <w:p w14:paraId="6B97471F" w14:textId="7B695C26" w:rsidR="003429BC" w:rsidRDefault="003429BC" w:rsidP="008722DD">
      <w:pPr>
        <w:pStyle w:val="Prrafodelista"/>
        <w:numPr>
          <w:ilvl w:val="0"/>
          <w:numId w:val="83"/>
        </w:numPr>
      </w:pPr>
      <w:r>
        <w:t>Actualización para balanceo de personajes</w:t>
      </w:r>
      <w:r w:rsidR="004A4D52">
        <w:t>.</w:t>
      </w:r>
    </w:p>
    <w:p w14:paraId="2590574A" w14:textId="4E9974E7" w:rsidR="003429BC" w:rsidRDefault="003429BC" w:rsidP="008722DD">
      <w:pPr>
        <w:pStyle w:val="Prrafodelista"/>
        <w:numPr>
          <w:ilvl w:val="0"/>
          <w:numId w:val="83"/>
        </w:numPr>
      </w:pPr>
      <w:r>
        <w:t>Arreglo de bugs</w:t>
      </w:r>
      <w:r w:rsidR="004A4D52">
        <w:t>.</w:t>
      </w:r>
    </w:p>
    <w:p w14:paraId="76A599EA" w14:textId="7C134611" w:rsidR="003429BC" w:rsidRDefault="003429BC" w:rsidP="003429BC">
      <w:pPr>
        <w:pStyle w:val="Prrafodelista"/>
        <w:numPr>
          <w:ilvl w:val="0"/>
          <w:numId w:val="83"/>
        </w:numPr>
      </w:pPr>
      <w:r>
        <w:t>Cosméticos nuevos para los personajes existentes</w:t>
      </w:r>
      <w:r w:rsidR="004A4D52">
        <w:t>.</w:t>
      </w:r>
    </w:p>
    <w:p w14:paraId="4A0E8BAF" w14:textId="3B33D3B6" w:rsidR="003429BC" w:rsidRDefault="003429BC" w:rsidP="008722DD">
      <w:pPr>
        <w:pStyle w:val="Prrafodelista"/>
        <w:numPr>
          <w:ilvl w:val="0"/>
          <w:numId w:val="59"/>
        </w:numPr>
      </w:pPr>
      <w:r>
        <w:t>Mayo</w:t>
      </w:r>
      <w:r w:rsidR="008722DD">
        <w:t xml:space="preserve"> 2021</w:t>
      </w:r>
      <w:r>
        <w:t>:</w:t>
      </w:r>
    </w:p>
    <w:p w14:paraId="2B11A526" w14:textId="6501E12A" w:rsidR="003429BC" w:rsidRDefault="003429BC" w:rsidP="008722DD">
      <w:pPr>
        <w:pStyle w:val="Prrafodelista"/>
        <w:numPr>
          <w:ilvl w:val="0"/>
          <w:numId w:val="84"/>
        </w:numPr>
      </w:pPr>
      <w:r>
        <w:t>Actualización para balanceo de personajes</w:t>
      </w:r>
      <w:r w:rsidR="004A4D52">
        <w:t>.</w:t>
      </w:r>
    </w:p>
    <w:p w14:paraId="19EBC42F" w14:textId="23671731" w:rsidR="00EB4101" w:rsidRDefault="003429BC" w:rsidP="00EB4101">
      <w:pPr>
        <w:pStyle w:val="Prrafodelista"/>
        <w:numPr>
          <w:ilvl w:val="0"/>
          <w:numId w:val="84"/>
        </w:numPr>
      </w:pPr>
      <w:r>
        <w:t>Arreglo de bugs</w:t>
      </w:r>
      <w:r w:rsidR="004A4D52">
        <w:t>.</w:t>
      </w:r>
    </w:p>
    <w:p w14:paraId="45CC3A5D" w14:textId="75EF9D81" w:rsidR="003429BC" w:rsidRDefault="003429BC" w:rsidP="008722DD">
      <w:pPr>
        <w:pStyle w:val="Prrafodelista"/>
        <w:numPr>
          <w:ilvl w:val="0"/>
          <w:numId w:val="59"/>
        </w:numPr>
      </w:pPr>
      <w:r>
        <w:t>Junio</w:t>
      </w:r>
      <w:r w:rsidR="008722DD">
        <w:t xml:space="preserve"> 2021</w:t>
      </w:r>
      <w:r>
        <w:t>:</w:t>
      </w:r>
    </w:p>
    <w:p w14:paraId="46E7CF7C" w14:textId="576E01F2" w:rsidR="003429BC" w:rsidRDefault="003429BC" w:rsidP="008722DD">
      <w:pPr>
        <w:pStyle w:val="Prrafodelista"/>
        <w:numPr>
          <w:ilvl w:val="0"/>
          <w:numId w:val="85"/>
        </w:numPr>
      </w:pPr>
      <w:r>
        <w:t>Actualización para balanceo de personajes</w:t>
      </w:r>
      <w:r w:rsidR="004A4D52">
        <w:t>.</w:t>
      </w:r>
    </w:p>
    <w:p w14:paraId="460FAFBF" w14:textId="0D71F87A" w:rsidR="003429BC" w:rsidRDefault="003429BC" w:rsidP="008722DD">
      <w:pPr>
        <w:pStyle w:val="Prrafodelista"/>
        <w:numPr>
          <w:ilvl w:val="0"/>
          <w:numId w:val="85"/>
        </w:numPr>
      </w:pPr>
      <w:r>
        <w:t>Arreglo de bugs</w:t>
      </w:r>
      <w:r w:rsidR="004A4D52">
        <w:t>.</w:t>
      </w:r>
    </w:p>
    <w:p w14:paraId="62D61B36" w14:textId="45D7BD3C" w:rsidR="003429BC" w:rsidRDefault="004A4D52" w:rsidP="008722DD">
      <w:pPr>
        <w:pStyle w:val="Prrafodelista"/>
        <w:numPr>
          <w:ilvl w:val="0"/>
          <w:numId w:val="85"/>
        </w:numPr>
      </w:pPr>
      <w:r>
        <w:t>Evento de v</w:t>
      </w:r>
      <w:r w:rsidR="003429BC">
        <w:t>erano</w:t>
      </w:r>
      <w:r>
        <w:t>:</w:t>
      </w:r>
    </w:p>
    <w:p w14:paraId="11E1942E" w14:textId="1FB69497" w:rsidR="007F1A0B" w:rsidRDefault="003429BC" w:rsidP="002D60E8">
      <w:pPr>
        <w:pStyle w:val="Prrafodelista"/>
        <w:numPr>
          <w:ilvl w:val="0"/>
          <w:numId w:val="86"/>
        </w:numPr>
      </w:pPr>
      <w:r>
        <w:t>Personaje nuevo</w:t>
      </w:r>
      <w:r w:rsidR="004A4D52">
        <w:t>.</w:t>
      </w:r>
    </w:p>
    <w:p w14:paraId="5D557149" w14:textId="60E38627" w:rsidR="003429BC" w:rsidRDefault="003429BC" w:rsidP="008722DD">
      <w:pPr>
        <w:pStyle w:val="Prrafodelista"/>
        <w:numPr>
          <w:ilvl w:val="0"/>
          <w:numId w:val="59"/>
        </w:numPr>
      </w:pPr>
      <w:r>
        <w:t>Julio</w:t>
      </w:r>
      <w:r w:rsidR="008722DD">
        <w:t xml:space="preserve"> 2021</w:t>
      </w:r>
      <w:r>
        <w:t>:</w:t>
      </w:r>
    </w:p>
    <w:p w14:paraId="31E7E1DA" w14:textId="67F4E1AF" w:rsidR="003429BC" w:rsidRDefault="003429BC" w:rsidP="008722DD">
      <w:pPr>
        <w:pStyle w:val="Prrafodelista"/>
        <w:numPr>
          <w:ilvl w:val="0"/>
          <w:numId w:val="87"/>
        </w:numPr>
      </w:pPr>
      <w:r>
        <w:t>Actualización para balanceo de personajes</w:t>
      </w:r>
      <w:r w:rsidR="004A4D52">
        <w:t>.</w:t>
      </w:r>
    </w:p>
    <w:p w14:paraId="27D023FD" w14:textId="4C6807DC" w:rsidR="003429BC" w:rsidRDefault="003429BC" w:rsidP="008722DD">
      <w:pPr>
        <w:pStyle w:val="Prrafodelista"/>
        <w:numPr>
          <w:ilvl w:val="0"/>
          <w:numId w:val="87"/>
        </w:numPr>
      </w:pPr>
      <w:r>
        <w:t>Arreglo de bugs</w:t>
      </w:r>
      <w:r w:rsidR="004A4D52">
        <w:t>.</w:t>
      </w:r>
      <w:r>
        <w:t xml:space="preserve"> </w:t>
      </w:r>
    </w:p>
    <w:p w14:paraId="0E842CCA" w14:textId="1AE4E046" w:rsidR="003429BC" w:rsidRDefault="003429BC" w:rsidP="003429BC">
      <w:pPr>
        <w:pStyle w:val="Prrafodelista"/>
        <w:numPr>
          <w:ilvl w:val="0"/>
          <w:numId w:val="87"/>
        </w:numPr>
      </w:pPr>
      <w:r>
        <w:t>Nuevos objetos para modo multijugador</w:t>
      </w:r>
      <w:r w:rsidR="004A4D52">
        <w:t>.</w:t>
      </w:r>
    </w:p>
    <w:p w14:paraId="7FB6EC77" w14:textId="18008BD1" w:rsidR="003429BC" w:rsidRDefault="003429BC" w:rsidP="008722DD">
      <w:pPr>
        <w:pStyle w:val="Prrafodelista"/>
        <w:numPr>
          <w:ilvl w:val="0"/>
          <w:numId w:val="59"/>
        </w:numPr>
      </w:pPr>
      <w:r>
        <w:t>Agosto</w:t>
      </w:r>
      <w:r w:rsidR="008722DD">
        <w:t xml:space="preserve"> 2021</w:t>
      </w:r>
      <w:r>
        <w:t>:</w:t>
      </w:r>
    </w:p>
    <w:p w14:paraId="279A7C14" w14:textId="439E6C6D" w:rsidR="003429BC" w:rsidRDefault="003429BC" w:rsidP="008722DD">
      <w:pPr>
        <w:pStyle w:val="Prrafodelista"/>
        <w:numPr>
          <w:ilvl w:val="0"/>
          <w:numId w:val="88"/>
        </w:numPr>
      </w:pPr>
      <w:r>
        <w:t>Actualización para balanceo de personajes</w:t>
      </w:r>
      <w:r w:rsidR="004A4D52">
        <w:t>.</w:t>
      </w:r>
    </w:p>
    <w:p w14:paraId="6C96E600" w14:textId="3D32234C" w:rsidR="003429BC" w:rsidRDefault="003429BC" w:rsidP="008722DD">
      <w:pPr>
        <w:pStyle w:val="Prrafodelista"/>
        <w:numPr>
          <w:ilvl w:val="0"/>
          <w:numId w:val="88"/>
        </w:numPr>
      </w:pPr>
      <w:r>
        <w:t>Arreglo de bugs</w:t>
      </w:r>
      <w:r w:rsidR="004A4D52">
        <w:t>.</w:t>
      </w:r>
    </w:p>
    <w:p w14:paraId="7E17B3CF" w14:textId="45BF810C" w:rsidR="004A4D52" w:rsidRDefault="003429BC" w:rsidP="004A4D52">
      <w:pPr>
        <w:pStyle w:val="Prrafodelista"/>
        <w:numPr>
          <w:ilvl w:val="0"/>
          <w:numId w:val="88"/>
        </w:numPr>
      </w:pPr>
      <w:r>
        <w:t>Paquete de cosméticos nuevo</w:t>
      </w:r>
      <w:r w:rsidR="004A4D52">
        <w:t>.</w:t>
      </w:r>
    </w:p>
    <w:p w14:paraId="18F74F61" w14:textId="768F6AE7" w:rsidR="003429BC" w:rsidRDefault="003429BC" w:rsidP="008722DD">
      <w:pPr>
        <w:pStyle w:val="Prrafodelista"/>
        <w:numPr>
          <w:ilvl w:val="0"/>
          <w:numId w:val="59"/>
        </w:numPr>
      </w:pPr>
      <w:r>
        <w:t>Septiembre</w:t>
      </w:r>
      <w:r w:rsidR="004A4D52">
        <w:t xml:space="preserve"> 2021</w:t>
      </w:r>
      <w:r>
        <w:t>:</w:t>
      </w:r>
    </w:p>
    <w:p w14:paraId="62AD02D2" w14:textId="172220AB" w:rsidR="003429BC" w:rsidRDefault="003429BC" w:rsidP="008722DD">
      <w:pPr>
        <w:pStyle w:val="Prrafodelista"/>
        <w:numPr>
          <w:ilvl w:val="0"/>
          <w:numId w:val="89"/>
        </w:numPr>
      </w:pPr>
      <w:r>
        <w:t>Actualización para balanceo de personajes</w:t>
      </w:r>
      <w:r w:rsidR="004A4D52">
        <w:t>.</w:t>
      </w:r>
    </w:p>
    <w:p w14:paraId="2252102D" w14:textId="0A4D7E1C" w:rsidR="003429BC" w:rsidRDefault="003429BC" w:rsidP="008722DD">
      <w:pPr>
        <w:pStyle w:val="Prrafodelista"/>
        <w:numPr>
          <w:ilvl w:val="0"/>
          <w:numId w:val="89"/>
        </w:numPr>
      </w:pPr>
      <w:r>
        <w:t>Arreglo de bugs</w:t>
      </w:r>
      <w:r w:rsidR="004A4D52">
        <w:t>.</w:t>
      </w:r>
    </w:p>
    <w:p w14:paraId="414358AD" w14:textId="2929D2AB" w:rsidR="003429BC" w:rsidRDefault="004A4D52" w:rsidP="008722DD">
      <w:pPr>
        <w:pStyle w:val="Prrafodelista"/>
        <w:numPr>
          <w:ilvl w:val="0"/>
          <w:numId w:val="89"/>
        </w:numPr>
      </w:pPr>
      <w:r>
        <w:t>Evento de o</w:t>
      </w:r>
      <w:r w:rsidR="003429BC">
        <w:t>toño</w:t>
      </w:r>
      <w:r>
        <w:t>:</w:t>
      </w:r>
    </w:p>
    <w:p w14:paraId="55535526" w14:textId="0058B197" w:rsidR="00CC1C70" w:rsidRDefault="003429BC" w:rsidP="002D60E8">
      <w:pPr>
        <w:pStyle w:val="Prrafodelista"/>
        <w:numPr>
          <w:ilvl w:val="0"/>
          <w:numId w:val="90"/>
        </w:numPr>
      </w:pPr>
      <w:r>
        <w:t>Personaje nuevo</w:t>
      </w:r>
      <w:r w:rsidR="004A4D52">
        <w:t>.</w:t>
      </w:r>
    </w:p>
    <w:p w14:paraId="3ABEEA91" w14:textId="28B76019" w:rsidR="003429BC" w:rsidRDefault="003429BC" w:rsidP="008722DD">
      <w:pPr>
        <w:pStyle w:val="Prrafodelista"/>
        <w:numPr>
          <w:ilvl w:val="0"/>
          <w:numId w:val="59"/>
        </w:numPr>
      </w:pPr>
      <w:r>
        <w:t>Octubre</w:t>
      </w:r>
      <w:r w:rsidR="004A4D52">
        <w:t xml:space="preserve"> 2021</w:t>
      </w:r>
      <w:r>
        <w:t>:</w:t>
      </w:r>
    </w:p>
    <w:p w14:paraId="49398881" w14:textId="6D33A963" w:rsidR="003429BC" w:rsidRDefault="003429BC" w:rsidP="008722DD">
      <w:pPr>
        <w:pStyle w:val="Prrafodelista"/>
        <w:numPr>
          <w:ilvl w:val="0"/>
          <w:numId w:val="91"/>
        </w:numPr>
      </w:pPr>
      <w:r>
        <w:t>Actualización para balanceo de personajes</w:t>
      </w:r>
      <w:r w:rsidR="004A4D52">
        <w:t>.</w:t>
      </w:r>
    </w:p>
    <w:p w14:paraId="3F368FCF" w14:textId="1F61BCA6" w:rsidR="003429BC" w:rsidRDefault="003429BC" w:rsidP="008722DD">
      <w:pPr>
        <w:pStyle w:val="Prrafodelista"/>
        <w:numPr>
          <w:ilvl w:val="0"/>
          <w:numId w:val="91"/>
        </w:numPr>
      </w:pPr>
      <w:r>
        <w:t>Arreglo de bugs</w:t>
      </w:r>
      <w:r w:rsidR="004A4D52">
        <w:t>.</w:t>
      </w:r>
    </w:p>
    <w:p w14:paraId="17F1B644" w14:textId="7F7A5F89" w:rsidR="003429BC" w:rsidRDefault="003429BC" w:rsidP="003429BC">
      <w:pPr>
        <w:pStyle w:val="Prrafodelista"/>
        <w:numPr>
          <w:ilvl w:val="0"/>
          <w:numId w:val="91"/>
        </w:numPr>
      </w:pPr>
      <w:r>
        <w:t>Caracterización de personajes y escenarios (GRATUITO) de Halloween</w:t>
      </w:r>
      <w:r w:rsidR="004A4D52">
        <w:t>.</w:t>
      </w:r>
    </w:p>
    <w:p w14:paraId="2EE9FA76" w14:textId="2C8E0449" w:rsidR="003429BC" w:rsidRDefault="003429BC" w:rsidP="008722DD">
      <w:pPr>
        <w:pStyle w:val="Prrafodelista"/>
        <w:numPr>
          <w:ilvl w:val="0"/>
          <w:numId w:val="59"/>
        </w:numPr>
      </w:pPr>
      <w:r>
        <w:t>Noviembre</w:t>
      </w:r>
      <w:r w:rsidR="004A4D52">
        <w:t xml:space="preserve"> 2021</w:t>
      </w:r>
      <w:r>
        <w:t>:</w:t>
      </w:r>
    </w:p>
    <w:p w14:paraId="613A5DB4" w14:textId="5CFF57A4" w:rsidR="003429BC" w:rsidRDefault="003429BC" w:rsidP="008722DD">
      <w:pPr>
        <w:pStyle w:val="Prrafodelista"/>
        <w:numPr>
          <w:ilvl w:val="0"/>
          <w:numId w:val="92"/>
        </w:numPr>
      </w:pPr>
      <w:r>
        <w:t>Actualización para balanceo de personajes</w:t>
      </w:r>
      <w:r w:rsidR="004A4D52">
        <w:t>.</w:t>
      </w:r>
    </w:p>
    <w:p w14:paraId="32A8F19D" w14:textId="51D1D72A" w:rsidR="003429BC" w:rsidRDefault="003429BC" w:rsidP="003429BC">
      <w:pPr>
        <w:pStyle w:val="Prrafodelista"/>
        <w:numPr>
          <w:ilvl w:val="0"/>
          <w:numId w:val="92"/>
        </w:numPr>
      </w:pPr>
      <w:r>
        <w:t>Arreglo de bugs</w:t>
      </w:r>
      <w:r w:rsidR="004A4D52">
        <w:t>.</w:t>
      </w:r>
    </w:p>
    <w:p w14:paraId="1649F140" w14:textId="27EBE4C8" w:rsidR="003429BC" w:rsidRDefault="003429BC" w:rsidP="008722DD">
      <w:pPr>
        <w:pStyle w:val="Prrafodelista"/>
        <w:numPr>
          <w:ilvl w:val="0"/>
          <w:numId w:val="59"/>
        </w:numPr>
      </w:pPr>
      <w:r>
        <w:t>Diciembre</w:t>
      </w:r>
      <w:r w:rsidR="004A4D52">
        <w:t xml:space="preserve"> 2021</w:t>
      </w:r>
      <w:r>
        <w:t>:</w:t>
      </w:r>
    </w:p>
    <w:p w14:paraId="2DB8D63B" w14:textId="25EB2A35" w:rsidR="003429BC" w:rsidRDefault="003429BC" w:rsidP="008722DD">
      <w:pPr>
        <w:pStyle w:val="Prrafodelista"/>
        <w:numPr>
          <w:ilvl w:val="0"/>
          <w:numId w:val="93"/>
        </w:numPr>
      </w:pPr>
      <w:r>
        <w:t>Actualización para balanceo de personajes</w:t>
      </w:r>
      <w:r w:rsidR="004A4D52">
        <w:t>.</w:t>
      </w:r>
    </w:p>
    <w:p w14:paraId="26FF4ED5" w14:textId="319BCEAA" w:rsidR="003429BC" w:rsidRDefault="003429BC" w:rsidP="008722DD">
      <w:pPr>
        <w:pStyle w:val="Prrafodelista"/>
        <w:numPr>
          <w:ilvl w:val="0"/>
          <w:numId w:val="93"/>
        </w:numPr>
      </w:pPr>
      <w:r>
        <w:t>Arreglo de bugs</w:t>
      </w:r>
      <w:r w:rsidR="004A4D52">
        <w:t>.</w:t>
      </w:r>
    </w:p>
    <w:p w14:paraId="2B7FFA1A" w14:textId="126DED82" w:rsidR="003429BC" w:rsidRDefault="003429BC" w:rsidP="008722DD">
      <w:pPr>
        <w:pStyle w:val="Prrafodelista"/>
        <w:numPr>
          <w:ilvl w:val="0"/>
          <w:numId w:val="93"/>
        </w:numPr>
      </w:pPr>
      <w:r>
        <w:t>Evento de invierno:</w:t>
      </w:r>
    </w:p>
    <w:p w14:paraId="67AA7E2D" w14:textId="77F7F585" w:rsidR="003429BC" w:rsidRDefault="003429BC" w:rsidP="008722DD">
      <w:pPr>
        <w:pStyle w:val="Prrafodelista"/>
        <w:numPr>
          <w:ilvl w:val="2"/>
          <w:numId w:val="94"/>
        </w:numPr>
      </w:pPr>
      <w:r>
        <w:t>Personaje nuevo</w:t>
      </w:r>
      <w:r w:rsidR="004A4D52">
        <w:t>.</w:t>
      </w:r>
    </w:p>
    <w:p w14:paraId="12B7702C" w14:textId="784EB740" w:rsidR="003429BC" w:rsidRDefault="003429BC" w:rsidP="008722DD">
      <w:pPr>
        <w:pStyle w:val="Prrafodelista"/>
        <w:numPr>
          <w:ilvl w:val="2"/>
          <w:numId w:val="94"/>
        </w:numPr>
      </w:pPr>
      <w:r>
        <w:t>Caracterización de personajes y escenarios (GRATUITO) de navidad</w:t>
      </w:r>
      <w:r w:rsidR="004A4D52">
        <w:t>.</w:t>
      </w:r>
    </w:p>
    <w:p w14:paraId="337F9E04" w14:textId="35CEC808" w:rsidR="006D3BA9" w:rsidRDefault="006D3BA9" w:rsidP="006110AC"/>
    <w:p w14:paraId="58DCA156" w14:textId="2326568E" w:rsidR="00190659" w:rsidRDefault="00190659" w:rsidP="006110AC"/>
    <w:p w14:paraId="10D35829" w14:textId="16E9D6D1" w:rsidR="00190659" w:rsidRDefault="00190659" w:rsidP="006110AC"/>
    <w:p w14:paraId="23E2D310" w14:textId="7D5F58B1" w:rsidR="00190659" w:rsidRDefault="00190659" w:rsidP="006110AC">
      <w:r>
        <w:rPr>
          <w:noProof/>
        </w:rPr>
        <w:lastRenderedPageBreak/>
        <w:drawing>
          <wp:anchor distT="0" distB="0" distL="114300" distR="114300" simplePos="0" relativeHeight="251663360" behindDoc="0" locked="0" layoutInCell="1" allowOverlap="1" wp14:anchorId="5AC41AE8" wp14:editId="5195D3A6">
            <wp:simplePos x="0" y="0"/>
            <wp:positionH relativeFrom="margin">
              <wp:posOffset>2228850</wp:posOffset>
            </wp:positionH>
            <wp:positionV relativeFrom="paragraph">
              <wp:posOffset>0</wp:posOffset>
            </wp:positionV>
            <wp:extent cx="1162050" cy="3294380"/>
            <wp:effectExtent l="0" t="0" r="0"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2050" cy="3294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7BBD6F3E" wp14:editId="305474C7">
            <wp:simplePos x="0" y="0"/>
            <wp:positionH relativeFrom="margin">
              <wp:align>center</wp:align>
            </wp:positionH>
            <wp:positionV relativeFrom="paragraph">
              <wp:posOffset>3381375</wp:posOffset>
            </wp:positionV>
            <wp:extent cx="7296150" cy="3939540"/>
            <wp:effectExtent l="0" t="0" r="0" b="381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296150" cy="3939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8E42C" w14:textId="77777777" w:rsidR="009967AB" w:rsidRDefault="009967AB" w:rsidP="009967AB"/>
    <w:p w14:paraId="74B62753" w14:textId="5A393DAC" w:rsidR="009967AB" w:rsidRDefault="009967AB" w:rsidP="009967AB"/>
    <w:p w14:paraId="60FFE73F" w14:textId="5457472F" w:rsidR="00190659" w:rsidRDefault="00190659" w:rsidP="009967AB"/>
    <w:p w14:paraId="26F05EC0" w14:textId="77777777" w:rsidR="00190659" w:rsidRDefault="00190659" w:rsidP="009967AB"/>
    <w:p w14:paraId="4C27FB23" w14:textId="12B96F66" w:rsidR="00190659" w:rsidRDefault="00190659" w:rsidP="00190659">
      <w:r>
        <w:rPr>
          <w:noProof/>
        </w:rPr>
        <w:lastRenderedPageBreak/>
        <w:drawing>
          <wp:anchor distT="0" distB="0" distL="114300" distR="114300" simplePos="0" relativeHeight="251666432" behindDoc="0" locked="0" layoutInCell="1" allowOverlap="1" wp14:anchorId="61B5D2CA" wp14:editId="0FEC0A3B">
            <wp:simplePos x="0" y="0"/>
            <wp:positionH relativeFrom="margin">
              <wp:align>center</wp:align>
            </wp:positionH>
            <wp:positionV relativeFrom="paragraph">
              <wp:posOffset>4057650</wp:posOffset>
            </wp:positionV>
            <wp:extent cx="7286625" cy="3922395"/>
            <wp:effectExtent l="0" t="0" r="9525" b="190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86625" cy="3922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79D5720" wp14:editId="55547E4E">
            <wp:simplePos x="0" y="0"/>
            <wp:positionH relativeFrom="margin">
              <wp:align>center</wp:align>
            </wp:positionH>
            <wp:positionV relativeFrom="paragraph">
              <wp:posOffset>2540</wp:posOffset>
            </wp:positionV>
            <wp:extent cx="7371080" cy="3857625"/>
            <wp:effectExtent l="0" t="0" r="127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7108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4B7CA9" w14:textId="55D14277" w:rsidR="00190659" w:rsidRDefault="00190659" w:rsidP="00190659"/>
    <w:p w14:paraId="0006F8C3" w14:textId="545513F1" w:rsidR="00190659" w:rsidRDefault="00190659" w:rsidP="00190659"/>
    <w:p w14:paraId="790204DF" w14:textId="77777777" w:rsidR="00190659" w:rsidRDefault="00190659" w:rsidP="00190659"/>
    <w:p w14:paraId="57FBAE25" w14:textId="34153A5D" w:rsidR="00190659" w:rsidRDefault="00190659" w:rsidP="00190659">
      <w:r>
        <w:rPr>
          <w:noProof/>
        </w:rPr>
        <w:lastRenderedPageBreak/>
        <w:drawing>
          <wp:anchor distT="0" distB="0" distL="114300" distR="114300" simplePos="0" relativeHeight="251667456" behindDoc="0" locked="0" layoutInCell="1" allowOverlap="1" wp14:anchorId="7985F51B" wp14:editId="2D6CDC13">
            <wp:simplePos x="0" y="0"/>
            <wp:positionH relativeFrom="margin">
              <wp:align>center</wp:align>
            </wp:positionH>
            <wp:positionV relativeFrom="paragraph">
              <wp:posOffset>0</wp:posOffset>
            </wp:positionV>
            <wp:extent cx="7318375" cy="37814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18375" cy="378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3D9121" w14:textId="43F54999" w:rsidR="00190659" w:rsidRDefault="00190659" w:rsidP="00190659"/>
    <w:p w14:paraId="12194034" w14:textId="4DDD6ED5" w:rsidR="006B7669" w:rsidRDefault="006B7669" w:rsidP="006B7669">
      <w:pPr>
        <w:pStyle w:val="Ttulo1"/>
      </w:pPr>
      <w:bookmarkStart w:id="79" w:name="_Toc24747525"/>
      <w:r>
        <w:t>Modelo de lienzo (</w:t>
      </w:r>
      <w:r w:rsidR="00DC247F">
        <w:t>Estructura de negocio)</w:t>
      </w:r>
      <w:bookmarkEnd w:id="79"/>
    </w:p>
    <w:p w14:paraId="50B3A2ED" w14:textId="167E317F" w:rsidR="00DC247F" w:rsidRDefault="00DC247F" w:rsidP="00DC247F"/>
    <w:p w14:paraId="0EA315B8" w14:textId="505528F7" w:rsidR="00DC247F" w:rsidRDefault="00DC247F" w:rsidP="00DC247F">
      <w:pPr>
        <w:pStyle w:val="Ttulo1"/>
      </w:pPr>
      <w:bookmarkStart w:id="80" w:name="_Toc24747526"/>
      <w:r>
        <w:t>Modelo de caja de herramientas (Estructura de negocio)</w:t>
      </w:r>
      <w:bookmarkEnd w:id="80"/>
    </w:p>
    <w:p w14:paraId="023D8EFC" w14:textId="77777777" w:rsidR="00DC247F" w:rsidRPr="00DC247F" w:rsidRDefault="00DC247F" w:rsidP="00DC247F"/>
    <w:p w14:paraId="5A02FC52" w14:textId="77777777" w:rsidR="002E7165" w:rsidRPr="00420087" w:rsidRDefault="002E7165" w:rsidP="00420087"/>
    <w:sectPr w:rsidR="002E7165" w:rsidRPr="00420087" w:rsidSect="00420087">
      <w:headerReference w:type="default" r:id="rId19"/>
      <w:footerReference w:type="default" r:id="rId20"/>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AD3DC" w14:textId="77777777" w:rsidR="00F24C71" w:rsidRDefault="00F24C71" w:rsidP="00855982">
      <w:pPr>
        <w:spacing w:after="0" w:line="240" w:lineRule="auto"/>
      </w:pPr>
      <w:r>
        <w:separator/>
      </w:r>
    </w:p>
  </w:endnote>
  <w:endnote w:type="continuationSeparator" w:id="0">
    <w:p w14:paraId="04E21673" w14:textId="77777777" w:rsidR="00F24C71" w:rsidRDefault="00F24C71"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u w:val="single"/>
      </w:rPr>
    </w:sdtEndPr>
    <w:sdtContent>
      <w:p w14:paraId="1997DE69" w14:textId="3565DBD4" w:rsidR="006B7669" w:rsidRDefault="006B7669">
        <w:pPr>
          <w:pStyle w:val="Piedepgina"/>
        </w:pPr>
        <w:r>
          <w:rPr>
            <w:lang w:bidi="es-ES"/>
          </w:rPr>
          <w:fldChar w:fldCharType="begin"/>
        </w:r>
        <w:r>
          <w:rPr>
            <w:lang w:bidi="es-ES"/>
          </w:rPr>
          <w:instrText xml:space="preserve"> PAGE   \* MERGEFORMAT </w:instrText>
        </w:r>
        <w:r>
          <w:rPr>
            <w:lang w:bidi="es-ES"/>
          </w:rPr>
          <w:fldChar w:fldCharType="separate"/>
        </w:r>
        <w:r>
          <w:rPr>
            <w:noProof/>
            <w:lang w:bidi="es-ES"/>
          </w:rPr>
          <w:t>6</w:t>
        </w:r>
        <w:r>
          <w:rPr>
            <w:noProof/>
            <w:lang w:bidi="es-ES"/>
          </w:rPr>
          <w:fldChar w:fldCharType="end"/>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Pr>
            <w:noProof/>
            <w:lang w:bidi="es-ES"/>
          </w:rPr>
          <w:tab/>
        </w:r>
        <w:r w:rsidRPr="00601C7E">
          <w:rPr>
            <w:b/>
            <w:bCs/>
            <w:noProof/>
            <w:u w:val="single"/>
            <w:lang w:bidi="es-ES"/>
          </w:rPr>
          <w:t>Versión 1.0</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35362" w14:textId="77777777" w:rsidR="00F24C71" w:rsidRDefault="00F24C71" w:rsidP="00855982">
      <w:pPr>
        <w:spacing w:after="0" w:line="240" w:lineRule="auto"/>
      </w:pPr>
      <w:r>
        <w:separator/>
      </w:r>
    </w:p>
  </w:footnote>
  <w:footnote w:type="continuationSeparator" w:id="0">
    <w:p w14:paraId="777AF203" w14:textId="77777777" w:rsidR="00F24C71" w:rsidRDefault="00F24C71"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39500" w14:textId="1A96ECE8" w:rsidR="006B7669" w:rsidRPr="007E0115" w:rsidRDefault="006B7669">
    <w:pPr>
      <w:pStyle w:val="Encabezado"/>
      <w:rPr>
        <w:b/>
        <w:bCs/>
      </w:rPr>
    </w:pPr>
    <w:r>
      <w:rPr>
        <w:b/>
        <w:bCs/>
        <w:u w:val="single"/>
      </w:rPr>
      <w:t>DJ ALFA DEVS</w:t>
    </w:r>
    <w:r>
      <w:rPr>
        <w:b/>
        <w:bCs/>
      </w:rPr>
      <w:tab/>
    </w:r>
    <w:r>
      <w:rPr>
        <w:b/>
        <w:bCs/>
      </w:rPr>
      <w:tab/>
    </w:r>
    <w:r>
      <w:rPr>
        <w:b/>
        <w:bCs/>
      </w:rPr>
      <w:tab/>
    </w:r>
    <w:r>
      <w:rPr>
        <w:b/>
        <w:bCs/>
      </w:rPr>
      <w:tab/>
    </w:r>
    <w:r>
      <w:rPr>
        <w:b/>
        <w:bCs/>
      </w:rPr>
      <w:tab/>
    </w:r>
    <w:r>
      <w:rPr>
        <w:b/>
        <w:bCs/>
      </w:rPr>
      <w:tab/>
    </w:r>
    <w:r>
      <w:rPr>
        <w:b/>
        <w:bCs/>
      </w:rPr>
      <w:tab/>
    </w:r>
    <w:r w:rsidRPr="007E0115">
      <w:rPr>
        <w:b/>
        <w:bCs/>
        <w:u w:val="single"/>
      </w:rPr>
      <w:t>Documento de diseño de juego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18D"/>
    <w:multiLevelType w:val="hybridMultilevel"/>
    <w:tmpl w:val="FBC4438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41CF4"/>
    <w:multiLevelType w:val="hybridMultilevel"/>
    <w:tmpl w:val="E8EEA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FF4BD7"/>
    <w:multiLevelType w:val="hybridMultilevel"/>
    <w:tmpl w:val="8A1A6D5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A5A4503"/>
    <w:multiLevelType w:val="hybridMultilevel"/>
    <w:tmpl w:val="90D26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274D6"/>
    <w:multiLevelType w:val="hybridMultilevel"/>
    <w:tmpl w:val="337C919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DD017B2"/>
    <w:multiLevelType w:val="hybridMultilevel"/>
    <w:tmpl w:val="81B0AC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835641"/>
    <w:multiLevelType w:val="hybridMultilevel"/>
    <w:tmpl w:val="636CC09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0820F58"/>
    <w:multiLevelType w:val="hybridMultilevel"/>
    <w:tmpl w:val="EB62CEC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0983B15"/>
    <w:multiLevelType w:val="hybridMultilevel"/>
    <w:tmpl w:val="93D61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907E73"/>
    <w:multiLevelType w:val="hybridMultilevel"/>
    <w:tmpl w:val="5596D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F105F3"/>
    <w:multiLevelType w:val="hybridMultilevel"/>
    <w:tmpl w:val="C8F26C0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186226"/>
    <w:multiLevelType w:val="hybridMultilevel"/>
    <w:tmpl w:val="5D7CC8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8A70BE"/>
    <w:multiLevelType w:val="hybridMultilevel"/>
    <w:tmpl w:val="E59E8C7C"/>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13" w15:restartNumberingAfterBreak="0">
    <w:nsid w:val="17821CC6"/>
    <w:multiLevelType w:val="hybridMultilevel"/>
    <w:tmpl w:val="3A9E0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AE442C4"/>
    <w:multiLevelType w:val="hybridMultilevel"/>
    <w:tmpl w:val="5B565C9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AF86412"/>
    <w:multiLevelType w:val="hybridMultilevel"/>
    <w:tmpl w:val="8A684160"/>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1C4819CD"/>
    <w:multiLevelType w:val="hybridMultilevel"/>
    <w:tmpl w:val="22383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9F0D57"/>
    <w:multiLevelType w:val="hybridMultilevel"/>
    <w:tmpl w:val="CA0A69E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1DD078B3"/>
    <w:multiLevelType w:val="hybridMultilevel"/>
    <w:tmpl w:val="919EC77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20D829C6"/>
    <w:multiLevelType w:val="hybridMultilevel"/>
    <w:tmpl w:val="AF0278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1F62190"/>
    <w:multiLevelType w:val="hybridMultilevel"/>
    <w:tmpl w:val="9B769E7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20B35A5"/>
    <w:multiLevelType w:val="hybridMultilevel"/>
    <w:tmpl w:val="857C894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2892638"/>
    <w:multiLevelType w:val="hybridMultilevel"/>
    <w:tmpl w:val="DB0E435A"/>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3" w15:restartNumberingAfterBreak="0">
    <w:nsid w:val="22A53A3B"/>
    <w:multiLevelType w:val="hybridMultilevel"/>
    <w:tmpl w:val="318E7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66F2277"/>
    <w:multiLevelType w:val="hybridMultilevel"/>
    <w:tmpl w:val="DE1A0C5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27FF0C02"/>
    <w:multiLevelType w:val="hybridMultilevel"/>
    <w:tmpl w:val="CFD6D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8FC1900"/>
    <w:multiLevelType w:val="hybridMultilevel"/>
    <w:tmpl w:val="77381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909034E"/>
    <w:multiLevelType w:val="hybridMultilevel"/>
    <w:tmpl w:val="DF12719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2976526F"/>
    <w:multiLevelType w:val="hybridMultilevel"/>
    <w:tmpl w:val="7794E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A93092D"/>
    <w:multiLevelType w:val="hybridMultilevel"/>
    <w:tmpl w:val="639EF9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B371971"/>
    <w:multiLevelType w:val="hybridMultilevel"/>
    <w:tmpl w:val="761C9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C3B05F6"/>
    <w:multiLevelType w:val="hybridMultilevel"/>
    <w:tmpl w:val="9C40C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C742739"/>
    <w:multiLevelType w:val="hybridMultilevel"/>
    <w:tmpl w:val="FEA83A0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2CD34F07"/>
    <w:multiLevelType w:val="hybridMultilevel"/>
    <w:tmpl w:val="1E7A808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2D76525C"/>
    <w:multiLevelType w:val="hybridMultilevel"/>
    <w:tmpl w:val="B7F6096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5" w15:restartNumberingAfterBreak="0">
    <w:nsid w:val="33062DB8"/>
    <w:multiLevelType w:val="hybridMultilevel"/>
    <w:tmpl w:val="2BF83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3161121"/>
    <w:multiLevelType w:val="hybridMultilevel"/>
    <w:tmpl w:val="26166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4D50E11"/>
    <w:multiLevelType w:val="hybridMultilevel"/>
    <w:tmpl w:val="C9C669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36517687"/>
    <w:multiLevelType w:val="hybridMultilevel"/>
    <w:tmpl w:val="B2AAC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65506BB"/>
    <w:multiLevelType w:val="hybridMultilevel"/>
    <w:tmpl w:val="B26EB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36757254"/>
    <w:multiLevelType w:val="hybridMultilevel"/>
    <w:tmpl w:val="C1685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77828D4"/>
    <w:multiLevelType w:val="hybridMultilevel"/>
    <w:tmpl w:val="F0127AF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38CD5B5D"/>
    <w:multiLevelType w:val="hybridMultilevel"/>
    <w:tmpl w:val="9EF80DE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A341CDA"/>
    <w:multiLevelType w:val="hybridMultilevel"/>
    <w:tmpl w:val="FE38352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4" w15:restartNumberingAfterBreak="0">
    <w:nsid w:val="3DDC5905"/>
    <w:multiLevelType w:val="hybridMultilevel"/>
    <w:tmpl w:val="BEF42A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5" w15:restartNumberingAfterBreak="0">
    <w:nsid w:val="3EDB1ACF"/>
    <w:multiLevelType w:val="hybridMultilevel"/>
    <w:tmpl w:val="6442C15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15:restartNumberingAfterBreak="0">
    <w:nsid w:val="412602A6"/>
    <w:multiLevelType w:val="hybridMultilevel"/>
    <w:tmpl w:val="70A4A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446724D"/>
    <w:multiLevelType w:val="hybridMultilevel"/>
    <w:tmpl w:val="747045E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8" w15:restartNumberingAfterBreak="0">
    <w:nsid w:val="46765405"/>
    <w:multiLevelType w:val="hybridMultilevel"/>
    <w:tmpl w:val="10F8812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9" w15:restartNumberingAfterBreak="0">
    <w:nsid w:val="47327CD2"/>
    <w:multiLevelType w:val="hybridMultilevel"/>
    <w:tmpl w:val="8DE0765E"/>
    <w:lvl w:ilvl="0" w:tplc="0C0A0003">
      <w:start w:val="1"/>
      <w:numFmt w:val="bullet"/>
      <w:lvlText w:val="o"/>
      <w:lvlJc w:val="left"/>
      <w:pPr>
        <w:ind w:left="1425" w:hanging="360"/>
      </w:pPr>
      <w:rPr>
        <w:rFonts w:ascii="Courier New" w:hAnsi="Courier New" w:cs="Courier New"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0" w15:restartNumberingAfterBreak="0">
    <w:nsid w:val="47560455"/>
    <w:multiLevelType w:val="hybridMultilevel"/>
    <w:tmpl w:val="CA8882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78467AF"/>
    <w:multiLevelType w:val="hybridMultilevel"/>
    <w:tmpl w:val="8EB40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8095581"/>
    <w:multiLevelType w:val="hybridMultilevel"/>
    <w:tmpl w:val="1DD6F57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3" w15:restartNumberingAfterBreak="0">
    <w:nsid w:val="48231A3D"/>
    <w:multiLevelType w:val="hybridMultilevel"/>
    <w:tmpl w:val="BB2C270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4" w15:restartNumberingAfterBreak="0">
    <w:nsid w:val="483B3178"/>
    <w:multiLevelType w:val="hybridMultilevel"/>
    <w:tmpl w:val="75248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A207129"/>
    <w:multiLevelType w:val="hybridMultilevel"/>
    <w:tmpl w:val="ED7065E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6" w15:restartNumberingAfterBreak="0">
    <w:nsid w:val="4DFB515C"/>
    <w:multiLevelType w:val="hybridMultilevel"/>
    <w:tmpl w:val="056C7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F6239F3"/>
    <w:multiLevelType w:val="hybridMultilevel"/>
    <w:tmpl w:val="B1FEF4BE"/>
    <w:lvl w:ilvl="0" w:tplc="0C0A0005">
      <w:start w:val="1"/>
      <w:numFmt w:val="bullet"/>
      <w:lvlText w:val=""/>
      <w:lvlJc w:val="left"/>
      <w:pPr>
        <w:ind w:left="2130" w:hanging="360"/>
      </w:pPr>
      <w:rPr>
        <w:rFonts w:ascii="Wingdings" w:hAnsi="Wingdings"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8" w15:restartNumberingAfterBreak="0">
    <w:nsid w:val="50C028A3"/>
    <w:multiLevelType w:val="hybridMultilevel"/>
    <w:tmpl w:val="64045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19D46E3"/>
    <w:multiLevelType w:val="hybridMultilevel"/>
    <w:tmpl w:val="5352CD8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0" w15:restartNumberingAfterBreak="0">
    <w:nsid w:val="526658C2"/>
    <w:multiLevelType w:val="hybridMultilevel"/>
    <w:tmpl w:val="19F057F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1" w15:restartNumberingAfterBreak="0">
    <w:nsid w:val="52E0140B"/>
    <w:multiLevelType w:val="hybridMultilevel"/>
    <w:tmpl w:val="17F0D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3A06010"/>
    <w:multiLevelType w:val="hybridMultilevel"/>
    <w:tmpl w:val="27BA783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3" w15:restartNumberingAfterBreak="0">
    <w:nsid w:val="56AF44DB"/>
    <w:multiLevelType w:val="hybridMultilevel"/>
    <w:tmpl w:val="8CA4E9B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4" w15:restartNumberingAfterBreak="0">
    <w:nsid w:val="57F51D77"/>
    <w:multiLevelType w:val="hybridMultilevel"/>
    <w:tmpl w:val="3970C6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98875C6"/>
    <w:multiLevelType w:val="hybridMultilevel"/>
    <w:tmpl w:val="FBD6F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598B019A"/>
    <w:multiLevelType w:val="hybridMultilevel"/>
    <w:tmpl w:val="2C8A20F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7" w15:restartNumberingAfterBreak="0">
    <w:nsid w:val="5C173034"/>
    <w:multiLevelType w:val="hybridMultilevel"/>
    <w:tmpl w:val="ECEE0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CB1296A"/>
    <w:multiLevelType w:val="hybridMultilevel"/>
    <w:tmpl w:val="EA845D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F5346BA"/>
    <w:multiLevelType w:val="hybridMultilevel"/>
    <w:tmpl w:val="1516360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0" w15:restartNumberingAfterBreak="0">
    <w:nsid w:val="5F7C5432"/>
    <w:multiLevelType w:val="hybridMultilevel"/>
    <w:tmpl w:val="A75CF1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61E72273"/>
    <w:multiLevelType w:val="hybridMultilevel"/>
    <w:tmpl w:val="92927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4184519"/>
    <w:multiLevelType w:val="hybridMultilevel"/>
    <w:tmpl w:val="50A2E41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3" w15:restartNumberingAfterBreak="0">
    <w:nsid w:val="66EC394A"/>
    <w:multiLevelType w:val="hybridMultilevel"/>
    <w:tmpl w:val="154666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9355C18"/>
    <w:multiLevelType w:val="hybridMultilevel"/>
    <w:tmpl w:val="B1AA6F6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5" w15:restartNumberingAfterBreak="0">
    <w:nsid w:val="6A3B30D6"/>
    <w:multiLevelType w:val="hybridMultilevel"/>
    <w:tmpl w:val="CDE8E92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6" w15:restartNumberingAfterBreak="0">
    <w:nsid w:val="6A5D4A4B"/>
    <w:multiLevelType w:val="hybridMultilevel"/>
    <w:tmpl w:val="DC80B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A952F11"/>
    <w:multiLevelType w:val="hybridMultilevel"/>
    <w:tmpl w:val="A0EAD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6AA91415"/>
    <w:multiLevelType w:val="hybridMultilevel"/>
    <w:tmpl w:val="5D8ADA68"/>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9" w15:restartNumberingAfterBreak="0">
    <w:nsid w:val="6AB91801"/>
    <w:multiLevelType w:val="hybridMultilevel"/>
    <w:tmpl w:val="2B6C20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6C036CB9"/>
    <w:multiLevelType w:val="hybridMultilevel"/>
    <w:tmpl w:val="84EE2A4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1" w15:restartNumberingAfterBreak="0">
    <w:nsid w:val="6C9C706F"/>
    <w:multiLevelType w:val="hybridMultilevel"/>
    <w:tmpl w:val="4A54F00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2" w15:restartNumberingAfterBreak="0">
    <w:nsid w:val="6D041059"/>
    <w:multiLevelType w:val="hybridMultilevel"/>
    <w:tmpl w:val="924A9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D26289B"/>
    <w:multiLevelType w:val="hybridMultilevel"/>
    <w:tmpl w:val="E9AABE4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4" w15:restartNumberingAfterBreak="0">
    <w:nsid w:val="6DF8149C"/>
    <w:multiLevelType w:val="hybridMultilevel"/>
    <w:tmpl w:val="B4CC6E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6E7C4F17"/>
    <w:multiLevelType w:val="hybridMultilevel"/>
    <w:tmpl w:val="EB885F6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6" w15:restartNumberingAfterBreak="0">
    <w:nsid w:val="71D36984"/>
    <w:multiLevelType w:val="hybridMultilevel"/>
    <w:tmpl w:val="5FBC0BB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7" w15:restartNumberingAfterBreak="0">
    <w:nsid w:val="72AF007D"/>
    <w:multiLevelType w:val="hybridMultilevel"/>
    <w:tmpl w:val="BB565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47E4915"/>
    <w:multiLevelType w:val="hybridMultilevel"/>
    <w:tmpl w:val="DD76A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5A05C9D"/>
    <w:multiLevelType w:val="hybridMultilevel"/>
    <w:tmpl w:val="6AC0A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8396E8B"/>
    <w:multiLevelType w:val="hybridMultilevel"/>
    <w:tmpl w:val="434ABA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78691B2E"/>
    <w:multiLevelType w:val="hybridMultilevel"/>
    <w:tmpl w:val="C79E78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90052A6"/>
    <w:multiLevelType w:val="hybridMultilevel"/>
    <w:tmpl w:val="FABE0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3" w15:restartNumberingAfterBreak="0">
    <w:nsid w:val="7935373A"/>
    <w:multiLevelType w:val="hybridMultilevel"/>
    <w:tmpl w:val="CFC66B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4" w15:restartNumberingAfterBreak="0">
    <w:nsid w:val="7DA442CC"/>
    <w:multiLevelType w:val="hybridMultilevel"/>
    <w:tmpl w:val="9DFAFFE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0"/>
  </w:num>
  <w:num w:numId="2">
    <w:abstractNumId w:val="3"/>
  </w:num>
  <w:num w:numId="3">
    <w:abstractNumId w:val="11"/>
  </w:num>
  <w:num w:numId="4">
    <w:abstractNumId w:val="20"/>
  </w:num>
  <w:num w:numId="5">
    <w:abstractNumId w:val="51"/>
  </w:num>
  <w:num w:numId="6">
    <w:abstractNumId w:val="43"/>
  </w:num>
  <w:num w:numId="7">
    <w:abstractNumId w:val="41"/>
  </w:num>
  <w:num w:numId="8">
    <w:abstractNumId w:val="34"/>
  </w:num>
  <w:num w:numId="9">
    <w:abstractNumId w:val="45"/>
  </w:num>
  <w:num w:numId="10">
    <w:abstractNumId w:val="81"/>
  </w:num>
  <w:num w:numId="11">
    <w:abstractNumId w:val="60"/>
  </w:num>
  <w:num w:numId="12">
    <w:abstractNumId w:val="62"/>
  </w:num>
  <w:num w:numId="13">
    <w:abstractNumId w:val="36"/>
  </w:num>
  <w:num w:numId="14">
    <w:abstractNumId w:val="38"/>
  </w:num>
  <w:num w:numId="15">
    <w:abstractNumId w:val="8"/>
  </w:num>
  <w:num w:numId="16">
    <w:abstractNumId w:val="79"/>
  </w:num>
  <w:num w:numId="17">
    <w:abstractNumId w:val="61"/>
  </w:num>
  <w:num w:numId="18">
    <w:abstractNumId w:val="77"/>
  </w:num>
  <w:num w:numId="19">
    <w:abstractNumId w:val="68"/>
  </w:num>
  <w:num w:numId="20">
    <w:abstractNumId w:val="89"/>
  </w:num>
  <w:num w:numId="21">
    <w:abstractNumId w:val="13"/>
  </w:num>
  <w:num w:numId="22">
    <w:abstractNumId w:val="7"/>
  </w:num>
  <w:num w:numId="23">
    <w:abstractNumId w:val="17"/>
  </w:num>
  <w:num w:numId="24">
    <w:abstractNumId w:val="92"/>
  </w:num>
  <w:num w:numId="25">
    <w:abstractNumId w:val="16"/>
  </w:num>
  <w:num w:numId="26">
    <w:abstractNumId w:val="67"/>
  </w:num>
  <w:num w:numId="27">
    <w:abstractNumId w:val="31"/>
  </w:num>
  <w:num w:numId="28">
    <w:abstractNumId w:val="84"/>
  </w:num>
  <w:num w:numId="29">
    <w:abstractNumId w:val="82"/>
  </w:num>
  <w:num w:numId="30">
    <w:abstractNumId w:val="25"/>
  </w:num>
  <w:num w:numId="31">
    <w:abstractNumId w:val="5"/>
  </w:num>
  <w:num w:numId="32">
    <w:abstractNumId w:val="65"/>
  </w:num>
  <w:num w:numId="33">
    <w:abstractNumId w:val="91"/>
  </w:num>
  <w:num w:numId="34">
    <w:abstractNumId w:val="73"/>
  </w:num>
  <w:num w:numId="35">
    <w:abstractNumId w:val="76"/>
  </w:num>
  <w:num w:numId="36">
    <w:abstractNumId w:val="87"/>
  </w:num>
  <w:num w:numId="37">
    <w:abstractNumId w:val="30"/>
  </w:num>
  <w:num w:numId="38">
    <w:abstractNumId w:val="1"/>
  </w:num>
  <w:num w:numId="39">
    <w:abstractNumId w:val="28"/>
  </w:num>
  <w:num w:numId="40">
    <w:abstractNumId w:val="71"/>
  </w:num>
  <w:num w:numId="41">
    <w:abstractNumId w:val="6"/>
  </w:num>
  <w:num w:numId="42">
    <w:abstractNumId w:val="55"/>
  </w:num>
  <w:num w:numId="43">
    <w:abstractNumId w:val="2"/>
  </w:num>
  <w:num w:numId="44">
    <w:abstractNumId w:val="75"/>
  </w:num>
  <w:num w:numId="45">
    <w:abstractNumId w:val="72"/>
  </w:num>
  <w:num w:numId="46">
    <w:abstractNumId w:val="9"/>
  </w:num>
  <w:num w:numId="47">
    <w:abstractNumId w:val="64"/>
  </w:num>
  <w:num w:numId="48">
    <w:abstractNumId w:val="35"/>
  </w:num>
  <w:num w:numId="49">
    <w:abstractNumId w:val="56"/>
  </w:num>
  <w:num w:numId="50">
    <w:abstractNumId w:val="94"/>
  </w:num>
  <w:num w:numId="51">
    <w:abstractNumId w:val="54"/>
  </w:num>
  <w:num w:numId="52">
    <w:abstractNumId w:val="39"/>
  </w:num>
  <w:num w:numId="53">
    <w:abstractNumId w:val="26"/>
  </w:num>
  <w:num w:numId="54">
    <w:abstractNumId w:val="90"/>
  </w:num>
  <w:num w:numId="55">
    <w:abstractNumId w:val="46"/>
  </w:num>
  <w:num w:numId="56">
    <w:abstractNumId w:val="88"/>
  </w:num>
  <w:num w:numId="57">
    <w:abstractNumId w:val="50"/>
  </w:num>
  <w:num w:numId="58">
    <w:abstractNumId w:val="23"/>
  </w:num>
  <w:num w:numId="59">
    <w:abstractNumId w:val="58"/>
  </w:num>
  <w:num w:numId="60">
    <w:abstractNumId w:val="59"/>
  </w:num>
  <w:num w:numId="61">
    <w:abstractNumId w:val="52"/>
  </w:num>
  <w:num w:numId="62">
    <w:abstractNumId w:val="53"/>
  </w:num>
  <w:num w:numId="63">
    <w:abstractNumId w:val="69"/>
  </w:num>
  <w:num w:numId="64">
    <w:abstractNumId w:val="19"/>
  </w:num>
  <w:num w:numId="65">
    <w:abstractNumId w:val="24"/>
  </w:num>
  <w:num w:numId="66">
    <w:abstractNumId w:val="18"/>
  </w:num>
  <w:num w:numId="67">
    <w:abstractNumId w:val="85"/>
  </w:num>
  <w:num w:numId="68">
    <w:abstractNumId w:val="29"/>
  </w:num>
  <w:num w:numId="69">
    <w:abstractNumId w:val="49"/>
  </w:num>
  <w:num w:numId="70">
    <w:abstractNumId w:val="33"/>
  </w:num>
  <w:num w:numId="71">
    <w:abstractNumId w:val="66"/>
  </w:num>
  <w:num w:numId="72">
    <w:abstractNumId w:val="15"/>
  </w:num>
  <w:num w:numId="73">
    <w:abstractNumId w:val="44"/>
  </w:num>
  <w:num w:numId="74">
    <w:abstractNumId w:val="42"/>
  </w:num>
  <w:num w:numId="75">
    <w:abstractNumId w:val="78"/>
  </w:num>
  <w:num w:numId="76">
    <w:abstractNumId w:val="14"/>
  </w:num>
  <w:num w:numId="77">
    <w:abstractNumId w:val="21"/>
  </w:num>
  <w:num w:numId="78">
    <w:abstractNumId w:val="10"/>
  </w:num>
  <w:num w:numId="79">
    <w:abstractNumId w:val="70"/>
  </w:num>
  <w:num w:numId="80">
    <w:abstractNumId w:val="32"/>
  </w:num>
  <w:num w:numId="81">
    <w:abstractNumId w:val="63"/>
  </w:num>
  <w:num w:numId="82">
    <w:abstractNumId w:val="57"/>
  </w:num>
  <w:num w:numId="83">
    <w:abstractNumId w:val="37"/>
  </w:num>
  <w:num w:numId="84">
    <w:abstractNumId w:val="4"/>
  </w:num>
  <w:num w:numId="85">
    <w:abstractNumId w:val="74"/>
  </w:num>
  <w:num w:numId="86">
    <w:abstractNumId w:val="22"/>
  </w:num>
  <w:num w:numId="87">
    <w:abstractNumId w:val="48"/>
  </w:num>
  <w:num w:numId="88">
    <w:abstractNumId w:val="27"/>
  </w:num>
  <w:num w:numId="89">
    <w:abstractNumId w:val="86"/>
  </w:num>
  <w:num w:numId="90">
    <w:abstractNumId w:val="12"/>
  </w:num>
  <w:num w:numId="91">
    <w:abstractNumId w:val="47"/>
  </w:num>
  <w:num w:numId="92">
    <w:abstractNumId w:val="83"/>
  </w:num>
  <w:num w:numId="93">
    <w:abstractNumId w:val="80"/>
  </w:num>
  <w:num w:numId="94">
    <w:abstractNumId w:val="93"/>
  </w:num>
  <w:num w:numId="95">
    <w:abstractNumId w:val="0"/>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087"/>
    <w:rsid w:val="00006897"/>
    <w:rsid w:val="00040EB0"/>
    <w:rsid w:val="000518FF"/>
    <w:rsid w:val="00083DD2"/>
    <w:rsid w:val="00097F5B"/>
    <w:rsid w:val="000A6EE8"/>
    <w:rsid w:val="000B1C12"/>
    <w:rsid w:val="000E7D15"/>
    <w:rsid w:val="000F4661"/>
    <w:rsid w:val="00124EC1"/>
    <w:rsid w:val="00131DA6"/>
    <w:rsid w:val="00141785"/>
    <w:rsid w:val="001467F9"/>
    <w:rsid w:val="0016104E"/>
    <w:rsid w:val="00190659"/>
    <w:rsid w:val="00191217"/>
    <w:rsid w:val="001925AC"/>
    <w:rsid w:val="001A4C50"/>
    <w:rsid w:val="001A4EAB"/>
    <w:rsid w:val="001A7EBD"/>
    <w:rsid w:val="001C22D0"/>
    <w:rsid w:val="001D4362"/>
    <w:rsid w:val="001F4247"/>
    <w:rsid w:val="00200546"/>
    <w:rsid w:val="00225A18"/>
    <w:rsid w:val="00231714"/>
    <w:rsid w:val="00233C9D"/>
    <w:rsid w:val="002428C7"/>
    <w:rsid w:val="00243981"/>
    <w:rsid w:val="002458F0"/>
    <w:rsid w:val="0025155C"/>
    <w:rsid w:val="0025319F"/>
    <w:rsid w:val="0025784B"/>
    <w:rsid w:val="002619C3"/>
    <w:rsid w:val="0028174B"/>
    <w:rsid w:val="0028213F"/>
    <w:rsid w:val="002847DC"/>
    <w:rsid w:val="00284C08"/>
    <w:rsid w:val="00292B52"/>
    <w:rsid w:val="002D60E8"/>
    <w:rsid w:val="002E281D"/>
    <w:rsid w:val="002E7165"/>
    <w:rsid w:val="002F0B45"/>
    <w:rsid w:val="002F3F8D"/>
    <w:rsid w:val="0030188A"/>
    <w:rsid w:val="00332C6A"/>
    <w:rsid w:val="003429BC"/>
    <w:rsid w:val="00343EF8"/>
    <w:rsid w:val="00382ED2"/>
    <w:rsid w:val="0039191B"/>
    <w:rsid w:val="003A7B05"/>
    <w:rsid w:val="003E008C"/>
    <w:rsid w:val="00406FC9"/>
    <w:rsid w:val="004076DE"/>
    <w:rsid w:val="00410F1E"/>
    <w:rsid w:val="00420087"/>
    <w:rsid w:val="00426BB0"/>
    <w:rsid w:val="004336B9"/>
    <w:rsid w:val="0044094D"/>
    <w:rsid w:val="0045269E"/>
    <w:rsid w:val="0045416A"/>
    <w:rsid w:val="00467A88"/>
    <w:rsid w:val="004834AD"/>
    <w:rsid w:val="00493B4F"/>
    <w:rsid w:val="004A4D52"/>
    <w:rsid w:val="004A71E4"/>
    <w:rsid w:val="004B6DEF"/>
    <w:rsid w:val="004D23CA"/>
    <w:rsid w:val="005411F2"/>
    <w:rsid w:val="00546ABA"/>
    <w:rsid w:val="005524BD"/>
    <w:rsid w:val="0055317E"/>
    <w:rsid w:val="00556BB2"/>
    <w:rsid w:val="0056585E"/>
    <w:rsid w:val="0057178C"/>
    <w:rsid w:val="00585D8A"/>
    <w:rsid w:val="005A3BF9"/>
    <w:rsid w:val="005B1967"/>
    <w:rsid w:val="005D46A9"/>
    <w:rsid w:val="005E1EE0"/>
    <w:rsid w:val="005E573A"/>
    <w:rsid w:val="005F0D3B"/>
    <w:rsid w:val="005F6E91"/>
    <w:rsid w:val="006004FB"/>
    <w:rsid w:val="00601C7E"/>
    <w:rsid w:val="006110AC"/>
    <w:rsid w:val="00624764"/>
    <w:rsid w:val="00641488"/>
    <w:rsid w:val="00647066"/>
    <w:rsid w:val="00652EAA"/>
    <w:rsid w:val="00655668"/>
    <w:rsid w:val="00692A22"/>
    <w:rsid w:val="00692D69"/>
    <w:rsid w:val="00696AD1"/>
    <w:rsid w:val="006A7567"/>
    <w:rsid w:val="006B46E6"/>
    <w:rsid w:val="006B7669"/>
    <w:rsid w:val="006C10DF"/>
    <w:rsid w:val="006C68E5"/>
    <w:rsid w:val="006D2CFF"/>
    <w:rsid w:val="006D3BA9"/>
    <w:rsid w:val="006E42AF"/>
    <w:rsid w:val="006E5701"/>
    <w:rsid w:val="006F5092"/>
    <w:rsid w:val="0070299A"/>
    <w:rsid w:val="00722992"/>
    <w:rsid w:val="00722A64"/>
    <w:rsid w:val="0072736F"/>
    <w:rsid w:val="00761CCC"/>
    <w:rsid w:val="0077435D"/>
    <w:rsid w:val="00776A3A"/>
    <w:rsid w:val="007833A7"/>
    <w:rsid w:val="00790F4D"/>
    <w:rsid w:val="007C1299"/>
    <w:rsid w:val="007D0CAF"/>
    <w:rsid w:val="007E0115"/>
    <w:rsid w:val="007E4764"/>
    <w:rsid w:val="007E6FB9"/>
    <w:rsid w:val="007F1A0B"/>
    <w:rsid w:val="008061D3"/>
    <w:rsid w:val="00852E7A"/>
    <w:rsid w:val="00855982"/>
    <w:rsid w:val="00856A54"/>
    <w:rsid w:val="00864A48"/>
    <w:rsid w:val="008722DD"/>
    <w:rsid w:val="0088428A"/>
    <w:rsid w:val="00886D8C"/>
    <w:rsid w:val="008B087D"/>
    <w:rsid w:val="008C5B3A"/>
    <w:rsid w:val="008D6C83"/>
    <w:rsid w:val="008E756F"/>
    <w:rsid w:val="008F6C6F"/>
    <w:rsid w:val="00914602"/>
    <w:rsid w:val="0091646D"/>
    <w:rsid w:val="0092501D"/>
    <w:rsid w:val="009252FE"/>
    <w:rsid w:val="00962C83"/>
    <w:rsid w:val="00970984"/>
    <w:rsid w:val="009967AB"/>
    <w:rsid w:val="009D1B76"/>
    <w:rsid w:val="009E0940"/>
    <w:rsid w:val="009E6E68"/>
    <w:rsid w:val="00A007E6"/>
    <w:rsid w:val="00A015B7"/>
    <w:rsid w:val="00A10484"/>
    <w:rsid w:val="00A12951"/>
    <w:rsid w:val="00A1481D"/>
    <w:rsid w:val="00A32BF7"/>
    <w:rsid w:val="00A936A3"/>
    <w:rsid w:val="00A95CA3"/>
    <w:rsid w:val="00AA224B"/>
    <w:rsid w:val="00AB422A"/>
    <w:rsid w:val="00AC477E"/>
    <w:rsid w:val="00AC59AB"/>
    <w:rsid w:val="00AD36ED"/>
    <w:rsid w:val="00AE3378"/>
    <w:rsid w:val="00AE38DF"/>
    <w:rsid w:val="00AF7337"/>
    <w:rsid w:val="00B066EE"/>
    <w:rsid w:val="00B07F2B"/>
    <w:rsid w:val="00B17AD2"/>
    <w:rsid w:val="00B27254"/>
    <w:rsid w:val="00B601E3"/>
    <w:rsid w:val="00B62DF8"/>
    <w:rsid w:val="00B83AEE"/>
    <w:rsid w:val="00B92E98"/>
    <w:rsid w:val="00BA6817"/>
    <w:rsid w:val="00BA7E62"/>
    <w:rsid w:val="00BB5733"/>
    <w:rsid w:val="00C53CC1"/>
    <w:rsid w:val="00C54CDB"/>
    <w:rsid w:val="00C66C1F"/>
    <w:rsid w:val="00C7040E"/>
    <w:rsid w:val="00C77985"/>
    <w:rsid w:val="00C910A6"/>
    <w:rsid w:val="00CC1C70"/>
    <w:rsid w:val="00CC440B"/>
    <w:rsid w:val="00CD6E63"/>
    <w:rsid w:val="00CF2D5C"/>
    <w:rsid w:val="00D12137"/>
    <w:rsid w:val="00D200AA"/>
    <w:rsid w:val="00D2187C"/>
    <w:rsid w:val="00D23728"/>
    <w:rsid w:val="00D44A0F"/>
    <w:rsid w:val="00D92FDD"/>
    <w:rsid w:val="00DB6D4F"/>
    <w:rsid w:val="00DC247F"/>
    <w:rsid w:val="00DC7FB4"/>
    <w:rsid w:val="00E02DA7"/>
    <w:rsid w:val="00E176AA"/>
    <w:rsid w:val="00E2542E"/>
    <w:rsid w:val="00E46586"/>
    <w:rsid w:val="00E4776F"/>
    <w:rsid w:val="00E71DCB"/>
    <w:rsid w:val="00E83C4F"/>
    <w:rsid w:val="00E92315"/>
    <w:rsid w:val="00E96CBA"/>
    <w:rsid w:val="00EA0DC7"/>
    <w:rsid w:val="00EA77C5"/>
    <w:rsid w:val="00EB1806"/>
    <w:rsid w:val="00EB4101"/>
    <w:rsid w:val="00EB63E7"/>
    <w:rsid w:val="00EC24A5"/>
    <w:rsid w:val="00EC27BE"/>
    <w:rsid w:val="00F05914"/>
    <w:rsid w:val="00F15BF6"/>
    <w:rsid w:val="00F20165"/>
    <w:rsid w:val="00F2033B"/>
    <w:rsid w:val="00F24C71"/>
    <w:rsid w:val="00F27A79"/>
    <w:rsid w:val="00F46AF9"/>
    <w:rsid w:val="00F53B71"/>
    <w:rsid w:val="00F6250F"/>
    <w:rsid w:val="00F70C90"/>
    <w:rsid w:val="00F85F7D"/>
    <w:rsid w:val="00FA5858"/>
    <w:rsid w:val="00FB09E3"/>
    <w:rsid w:val="00FB64EF"/>
    <w:rsid w:val="00FC21D0"/>
    <w:rsid w:val="00FC5940"/>
    <w:rsid w:val="00FD0529"/>
    <w:rsid w:val="00FD262C"/>
    <w:rsid w:val="00FD7904"/>
    <w:rsid w:val="00FE6AF0"/>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D5146"/>
  <w15:chartTrackingRefBased/>
  <w15:docId w15:val="{F7730892-9ED6-48C3-B8F4-902CF3F0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Subttulo">
    <w:name w:val="Subtitle"/>
    <w:basedOn w:val="Normal"/>
    <w:next w:val="Normal"/>
    <w:link w:val="SubttuloCar"/>
    <w:uiPriority w:val="11"/>
    <w:qFormat/>
    <w:rsid w:val="00420087"/>
    <w:pPr>
      <w:numPr>
        <w:ilvl w:val="1"/>
      </w:numPr>
    </w:pPr>
    <w:rPr>
      <w:rFonts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420087"/>
    <w:rPr>
      <w:rFonts w:cs="Times New Roman"/>
      <w:color w:val="5A5A5A" w:themeColor="text1" w:themeTint="A5"/>
      <w:spacing w:val="15"/>
      <w:lang w:eastAsia="es-ES"/>
    </w:rPr>
  </w:style>
  <w:style w:type="paragraph" w:styleId="TDC1">
    <w:name w:val="toc 1"/>
    <w:basedOn w:val="Normal"/>
    <w:next w:val="Normal"/>
    <w:autoRedefine/>
    <w:uiPriority w:val="39"/>
    <w:unhideWhenUsed/>
    <w:rsid w:val="00420087"/>
    <w:pPr>
      <w:spacing w:after="100" w:line="276" w:lineRule="auto"/>
    </w:pPr>
    <w:rPr>
      <w:rFonts w:eastAsiaTheme="minorHAnsi"/>
      <w:lang w:eastAsia="en-US"/>
    </w:rPr>
  </w:style>
  <w:style w:type="paragraph" w:styleId="TDC2">
    <w:name w:val="toc 2"/>
    <w:basedOn w:val="Normal"/>
    <w:next w:val="Normal"/>
    <w:autoRedefine/>
    <w:uiPriority w:val="39"/>
    <w:unhideWhenUsed/>
    <w:rsid w:val="00420087"/>
    <w:pPr>
      <w:spacing w:after="100" w:line="276" w:lineRule="auto"/>
      <w:ind w:left="220"/>
    </w:pPr>
    <w:rPr>
      <w:rFonts w:eastAsiaTheme="minorHAnsi"/>
      <w:lang w:eastAsia="en-US"/>
    </w:rPr>
  </w:style>
  <w:style w:type="paragraph" w:styleId="Prrafodelista">
    <w:name w:val="List Paragraph"/>
    <w:basedOn w:val="Normal"/>
    <w:uiPriority w:val="34"/>
    <w:unhideWhenUsed/>
    <w:qFormat/>
    <w:rsid w:val="002E7165"/>
    <w:pPr>
      <w:ind w:left="720"/>
      <w:contextualSpacing/>
    </w:pPr>
  </w:style>
  <w:style w:type="paragraph" w:styleId="TDC3">
    <w:name w:val="toc 3"/>
    <w:basedOn w:val="Normal"/>
    <w:next w:val="Normal"/>
    <w:autoRedefine/>
    <w:uiPriority w:val="39"/>
    <w:unhideWhenUsed/>
    <w:rsid w:val="00083D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AppData\Roaming\Microsoft\Templates\Dise&#241;o%20de%20informe%20(en%20blanco).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Conceptos y base del diseño de juego</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8C574970-AA9F-4688-9CC1-9AB29B1E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1925</TotalTime>
  <Pages>33</Pages>
  <Words>7878</Words>
  <Characters>43331</Characters>
  <Application>Microsoft Office Word</Application>
  <DocSecurity>0</DocSecurity>
  <Lines>361</Lines>
  <Paragraphs>102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INFEROX</vt:lpstr>
      <vt:lpstr/>
    </vt:vector>
  </TitlesOfParts>
  <Company/>
  <LinksUpToDate>false</LinksUpToDate>
  <CharactersWithSpaces>51107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INFEROX</dc:title>
  <dc:subject>Documento de diseño de juego</dc:subject>
  <dc:creator>Denís Gudiña Núñez</dc:creator>
  <cp:lastModifiedBy>DENIS GUDIÑA NUÑEZ</cp:lastModifiedBy>
  <cp:revision>424</cp:revision>
  <dcterms:created xsi:type="dcterms:W3CDTF">2019-11-05T09:13:00Z</dcterms:created>
  <dcterms:modified xsi:type="dcterms:W3CDTF">2019-11-15T20:58:00Z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